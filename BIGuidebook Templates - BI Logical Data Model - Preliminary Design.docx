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4CA67ADF" w14:textId="77777777" w:rsidR="006A6F39" w:rsidRPr="0065144A" w:rsidRDefault="006A6F39" w:rsidP="0065144A">
          <w:pPr>
            <w:pStyle w:val="Logo"/>
            <w:jc w:val="center"/>
            <w:rPr>
              <w:rStyle w:val="Strong"/>
              <w:rFonts w:asciiTheme="minorHAnsi" w:hAnsiTheme="minorHAnsi" w:cstheme="minorBidi"/>
              <w:b w:val="0"/>
              <w:bCs w:val="0"/>
              <w:sz w:val="20"/>
              <w:szCs w:val="20"/>
            </w:rPr>
          </w:pPr>
          <w:r w:rsidRPr="0065144A">
            <w:rPr>
              <w:rStyle w:val="Strong"/>
              <w:b w:val="0"/>
              <w:sz w:val="52"/>
              <w:szCs w:val="52"/>
            </w:rPr>
            <w:t>Business Intelligence Guidebook</w:t>
          </w:r>
        </w:p>
        <w:p w14:paraId="29C49BDF" w14:textId="77777777" w:rsidR="006A6F39" w:rsidRPr="0065144A" w:rsidRDefault="006A6F39" w:rsidP="0065144A">
          <w:pPr>
            <w:spacing w:after="160" w:line="259" w:lineRule="auto"/>
            <w:jc w:val="center"/>
            <w:rPr>
              <w:rStyle w:val="Strong"/>
              <w:b w:val="0"/>
              <w:sz w:val="52"/>
              <w:szCs w:val="52"/>
            </w:rPr>
          </w:pPr>
          <w:r w:rsidRPr="0065144A">
            <w:rPr>
              <w:rStyle w:val="Strong"/>
              <w:b w:val="0"/>
              <w:sz w:val="52"/>
              <w:szCs w:val="52"/>
            </w:rPr>
            <w:t>Templates</w:t>
          </w:r>
        </w:p>
        <w:p w14:paraId="769C9233" w14:textId="77777777" w:rsidR="006A6F39" w:rsidRDefault="006A6F39" w:rsidP="006A6F39">
          <w:pPr>
            <w:spacing w:after="160" w:line="259" w:lineRule="auto"/>
            <w:rPr>
              <w:rStyle w:val="Strong"/>
            </w:rPr>
          </w:pPr>
          <w:r w:rsidRPr="0025032F">
            <w:rPr>
              <w:noProof/>
              <w:sz w:val="52"/>
              <w:szCs w:val="52"/>
              <w:lang w:eastAsia="en-US"/>
            </w:rPr>
            <w:drawing>
              <wp:anchor distT="0" distB="0" distL="114300" distR="114300" simplePos="0" relativeHeight="251662336" behindDoc="1" locked="0" layoutInCell="1" allowOverlap="1" wp14:anchorId="47AF06A8" wp14:editId="209F2849">
                <wp:simplePos x="0" y="0"/>
                <wp:positionH relativeFrom="margin">
                  <wp:posOffset>1971675</wp:posOffset>
                </wp:positionH>
                <wp:positionV relativeFrom="paragraph">
                  <wp:posOffset>80645</wp:posOffset>
                </wp:positionV>
                <wp:extent cx="1856232" cy="2286000"/>
                <wp:effectExtent l="0" t="0" r="0" b="0"/>
                <wp:wrapTight wrapText="bothSides">
                  <wp:wrapPolygon edited="0">
                    <wp:start x="0" y="0"/>
                    <wp:lineTo x="0" y="21420"/>
                    <wp:lineTo x="21282" y="21420"/>
                    <wp:lineTo x="21282" y="0"/>
                    <wp:lineTo x="0" y="0"/>
                  </wp:wrapPolygon>
                </wp:wrapTight>
                <wp:docPr id="48" name="Pictur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I Guidebook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6232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FA1A6B6" w14:textId="77777777"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14:paraId="27857B72" w14:textId="77777777"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14:paraId="46DD8A79" w14:textId="77777777"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14:paraId="3C16176D" w14:textId="77777777"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14:paraId="368D97C6" w14:textId="77777777"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14:paraId="71046556" w14:textId="77777777"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14:paraId="50B08F59" w14:textId="77777777"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14:paraId="207833F5" w14:textId="77777777" w:rsidR="0065144A" w:rsidRDefault="0065144A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</w:p>
        <w:p w14:paraId="3E6E03B0" w14:textId="77777777" w:rsidR="00E40D50" w:rsidRDefault="00E40D50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</w:p>
        <w:p w14:paraId="1D904DEF" w14:textId="77777777" w:rsidR="00E40D50" w:rsidRDefault="00E40D50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</w:p>
        <w:p w14:paraId="440A78E1" w14:textId="77777777" w:rsidR="006A6F39" w:rsidRPr="0065144A" w:rsidRDefault="007344C2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  <w:r>
            <w:rPr>
              <w:rStyle w:val="Strong"/>
              <w:b w:val="0"/>
              <w:color w:val="auto"/>
            </w:rPr>
            <w:t>Chapter 9</w:t>
          </w:r>
          <w:r w:rsidR="006A6F39" w:rsidRPr="0065144A">
            <w:rPr>
              <w:rStyle w:val="Strong"/>
              <w:b w:val="0"/>
              <w:color w:val="auto"/>
            </w:rPr>
            <w:t>:</w:t>
          </w:r>
        </w:p>
        <w:p w14:paraId="60CC2C46" w14:textId="77777777" w:rsidR="006A6F39" w:rsidRPr="0065144A" w:rsidRDefault="007344C2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  <w:r w:rsidRPr="007344C2">
            <w:rPr>
              <w:rStyle w:val="Strong"/>
              <w:b w:val="0"/>
              <w:color w:val="auto"/>
            </w:rPr>
            <w:t xml:space="preserve">BI Dimension Model Design </w:t>
          </w:r>
          <w:r w:rsidR="006A6F39" w:rsidRPr="0065144A">
            <w:rPr>
              <w:rStyle w:val="Strong"/>
              <w:b w:val="0"/>
              <w:color w:val="auto"/>
            </w:rPr>
            <w:t>Template</w:t>
          </w:r>
        </w:p>
        <w:p w14:paraId="13CB5FC9" w14:textId="77777777" w:rsidR="00FB49DA" w:rsidRDefault="00DE752A">
          <w:pPr>
            <w:sectPr w:rsidR="00FB49DA" w:rsidSect="004E3C1F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2240" w:h="15840" w:code="1"/>
              <w:pgMar w:top="1440" w:right="1440" w:bottom="1440" w:left="1440" w:header="720" w:footer="576" w:gutter="0"/>
              <w:pgNumType w:start="0"/>
              <w:cols w:space="720"/>
              <w:titlePg/>
              <w:docGrid w:linePitch="360"/>
            </w:sectPr>
          </w:pPr>
          <w:r>
            <w:br w:type="page"/>
          </w:r>
        </w:p>
        <w:p w14:paraId="7C265A23" w14:textId="77777777" w:rsidR="00DE752A" w:rsidRDefault="00DE752A"/>
        <w:p w14:paraId="665CF2CA" w14:textId="77777777" w:rsidR="006A6F39" w:rsidRDefault="009D55D7"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EB6EE4">
                <w:rPr>
                  <w:noProof/>
                  <w:lang w:eastAsia="en-US"/>
                </w:rPr>
                <w:drawing>
                  <wp:inline distT="0" distB="0" distL="0" distR="0" wp14:anchorId="14D9366A" wp14:editId="6C093554">
                    <wp:extent cx="914399" cy="440870"/>
                    <wp:effectExtent l="0" t="0" r="635" b="0"/>
                    <wp:docPr id="14" name="Picture 1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399" cy="440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sdt>
          <w:sdtPr>
            <w:rPr>
              <w:rFonts w:ascii="Arial" w:hAnsi="Arial" w:cs="Arial"/>
              <w:noProof/>
              <w:color w:val="auto"/>
              <w:sz w:val="36"/>
              <w:szCs w:val="36"/>
              <w:lang w:eastAsia="en-US"/>
            </w:rPr>
            <w:alias w:val="Insert Company Name"/>
            <w:tag w:val="Insert Company Name"/>
            <w:id w:val="-1536801898"/>
            <w:placeholder>
              <w:docPart w:val="DefaultPlaceholder_1081868574"/>
            </w:placeholder>
            <w15:color w:val="FF0000"/>
            <w:text/>
          </w:sdtPr>
          <w:sdtEndPr/>
          <w:sdtContent>
            <w:p w14:paraId="16DB15D0" w14:textId="77777777" w:rsidR="006A6F39" w:rsidRDefault="00AD27BD">
              <w:r>
                <w:rPr>
                  <w:rFonts w:ascii="Arial" w:hAnsi="Arial" w:cs="Arial"/>
                  <w:noProof/>
                  <w:color w:val="auto"/>
                  <w:sz w:val="36"/>
                  <w:szCs w:val="36"/>
                  <w:lang w:eastAsia="en-US"/>
                </w:rPr>
                <w:t>[Company Name]</w:t>
              </w:r>
            </w:p>
          </w:sdtContent>
        </w:sdt>
        <w:p w14:paraId="6DE08BA6" w14:textId="77777777" w:rsidR="006A6F39" w:rsidRDefault="006A6F39"/>
        <w:p w14:paraId="5A5A5D42" w14:textId="77777777" w:rsidR="006A6F39" w:rsidRDefault="006A6F39"/>
        <w:p w14:paraId="57B893DA" w14:textId="77777777" w:rsidR="006A6F39" w:rsidRPr="006A6F39" w:rsidRDefault="00362F6A" w:rsidP="006A6F39">
          <w:pPr>
            <w:rPr>
              <w:rFonts w:ascii="Arial" w:hAnsi="Arial" w:cs="Arial"/>
              <w:noProof/>
              <w:color w:val="auto"/>
              <w:sz w:val="48"/>
              <w:szCs w:val="48"/>
              <w:lang w:eastAsia="en-US"/>
            </w:rPr>
          </w:pPr>
          <w:r>
            <w:rPr>
              <w:rFonts w:ascii="Arial" w:hAnsi="Arial" w:cs="Arial"/>
              <w:color w:val="auto"/>
              <w:sz w:val="48"/>
              <w:szCs w:val="48"/>
            </w:rPr>
            <w:t xml:space="preserve">BI Dimension </w:t>
          </w:r>
          <w:r w:rsidR="004D5439">
            <w:rPr>
              <w:rFonts w:ascii="Arial" w:hAnsi="Arial" w:cs="Arial"/>
              <w:color w:val="auto"/>
              <w:sz w:val="48"/>
              <w:szCs w:val="48"/>
            </w:rPr>
            <w:t xml:space="preserve">Logical </w:t>
          </w:r>
          <w:r>
            <w:rPr>
              <w:rFonts w:ascii="Arial" w:hAnsi="Arial" w:cs="Arial"/>
              <w:color w:val="auto"/>
              <w:sz w:val="48"/>
              <w:szCs w:val="48"/>
            </w:rPr>
            <w:t>Model Design Template</w:t>
          </w:r>
        </w:p>
        <w:sdt>
          <w:sdtPr>
            <w:rPr>
              <w:rFonts w:ascii="Arial" w:hAnsi="Arial" w:cs="Arial"/>
              <w:noProof/>
              <w:color w:val="auto"/>
              <w:sz w:val="36"/>
              <w:szCs w:val="36"/>
              <w:lang w:eastAsia="en-US"/>
            </w:rPr>
            <w:alias w:val="Insert Project Name"/>
            <w:tag w:val="Insert Project Name"/>
            <w:id w:val="631214599"/>
            <w:placeholder>
              <w:docPart w:val="DefaultPlaceholder_1081868574"/>
            </w:placeholder>
            <w15:color w:val="FF0000"/>
            <w:text/>
          </w:sdtPr>
          <w:sdtEndPr/>
          <w:sdtContent>
            <w:p w14:paraId="5F0CFB18" w14:textId="77777777" w:rsidR="006A6F39" w:rsidRPr="006A6F39" w:rsidRDefault="00AD27BD" w:rsidP="006A6F39">
              <w:pPr>
                <w:rPr>
                  <w:rFonts w:ascii="Arial" w:hAnsi="Arial" w:cs="Arial"/>
                  <w:noProof/>
                  <w:color w:val="auto"/>
                  <w:sz w:val="36"/>
                  <w:szCs w:val="36"/>
                  <w:lang w:eastAsia="en-US"/>
                </w:rPr>
              </w:pPr>
              <w:r>
                <w:rPr>
                  <w:rFonts w:ascii="Arial" w:hAnsi="Arial" w:cs="Arial"/>
                  <w:noProof/>
                  <w:color w:val="auto"/>
                  <w:sz w:val="36"/>
                  <w:szCs w:val="36"/>
                  <w:lang w:eastAsia="en-US"/>
                </w:rPr>
                <w:t>[Project Name]</w:t>
              </w:r>
            </w:p>
          </w:sdtContent>
        </w:sdt>
        <w:p w14:paraId="1009ACF3" w14:textId="77777777" w:rsidR="006A6F39" w:rsidRDefault="006A6F39" w:rsidP="006A6F39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</w:p>
        <w:p w14:paraId="5E3CA8F6" w14:textId="77777777" w:rsidR="006A6F39" w:rsidRDefault="006A6F39" w:rsidP="006A6F39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</w:p>
        <w:p w14:paraId="582AD888" w14:textId="77777777" w:rsidR="006A6F39" w:rsidRPr="0065144A" w:rsidRDefault="006A6F39" w:rsidP="0065144A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  <w:r w:rsidRPr="0065144A">
            <w:rPr>
              <w:rFonts w:ascii="Arial" w:hAnsi="Arial" w:cs="Arial"/>
              <w:noProof/>
              <w:sz w:val="28"/>
              <w:szCs w:val="28"/>
              <w:lang w:eastAsia="en-US"/>
            </w:rPr>
            <w:t>Date:</w:t>
          </w:r>
          <w:r w:rsidR="00471E66" w:rsidRPr="00471E66">
            <w:rPr>
              <w:rFonts w:ascii="Arial" w:hAnsi="Arial" w:cs="Arial"/>
              <w:noProof/>
              <w:sz w:val="28"/>
              <w:szCs w:val="28"/>
              <w:lang w:eastAsia="en-US"/>
            </w:rPr>
            <w:t xml:space="preserve"> </w:t>
          </w:r>
          <w:sdt>
            <w:sdtPr>
              <w:alias w:val="Select Date"/>
              <w:tag w:val=""/>
              <w:id w:val="-1597865646"/>
              <w:placeholder>
                <w:docPart w:val="78BAB64DA6CA406695CC759B71903394"/>
              </w:placeholder>
              <w:showingPlcHdr/>
              <w:dataBinding w:prefixMappings="xmlns:ns0='http://schemas.microsoft.com/office/2006/coverPageProps' " w:xpath="/ns0:CoverPageProperties[1]/ns0:PublishDate[1]" w:storeItemID="{55AF091B-3C7A-41E3-B477-F2FDAA23CFDA}"/>
              <w15:color w:val="FF0000"/>
              <w:date>
                <w:dateFormat w:val="MMMM 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471E66" w:rsidRPr="00A86BC9">
                <w:rPr>
                  <w:rFonts w:ascii="Arial" w:hAnsi="Arial" w:cs="Arial"/>
                  <w:color w:val="auto"/>
                  <w:sz w:val="28"/>
                  <w:szCs w:val="28"/>
                </w:rPr>
                <w:t>[Select Date]</w:t>
              </w:r>
            </w:sdtContent>
          </w:sdt>
        </w:p>
        <w:p w14:paraId="7EC1BA36" w14:textId="77777777" w:rsidR="006A6F39" w:rsidRPr="006A6F39" w:rsidRDefault="006A6F39" w:rsidP="006A6F39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  <w:r w:rsidRPr="006A6F39">
            <w:rPr>
              <w:rFonts w:ascii="Arial" w:hAnsi="Arial" w:cs="Arial"/>
              <w:noProof/>
              <w:sz w:val="28"/>
              <w:szCs w:val="28"/>
              <w:lang w:eastAsia="en-US"/>
            </w:rPr>
            <w:t>Author(s):</w:t>
          </w:r>
        </w:p>
        <w:p w14:paraId="69119D87" w14:textId="77777777" w:rsidR="006700CE" w:rsidRDefault="006A6F39" w:rsidP="006A6F39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  <w:r w:rsidRPr="006A6F39">
            <w:rPr>
              <w:rFonts w:ascii="Arial" w:hAnsi="Arial" w:cs="Arial"/>
              <w:noProof/>
              <w:sz w:val="28"/>
              <w:szCs w:val="28"/>
              <w:lang w:eastAsia="en-US"/>
            </w:rPr>
            <w:t>Sponsor(s):</w:t>
          </w:r>
        </w:p>
        <w:p w14:paraId="63D5443E" w14:textId="77777777" w:rsidR="006700CE" w:rsidRDefault="006700CE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  <w:r>
            <w:rPr>
              <w:rFonts w:ascii="Arial" w:hAnsi="Arial" w:cs="Arial"/>
              <w:noProof/>
              <w:sz w:val="28"/>
              <w:szCs w:val="28"/>
              <w:lang w:eastAsia="en-US"/>
            </w:rPr>
            <w:br w:type="page"/>
          </w:r>
        </w:p>
        <w:p w14:paraId="07A7F690" w14:textId="77777777" w:rsidR="006700CE" w:rsidRDefault="006700CE" w:rsidP="00ED50B2">
          <w:pPr>
            <w:pStyle w:val="TOCHeading"/>
          </w:pPr>
          <w:r>
            <w:lastRenderedPageBreak/>
            <w:t>Table of Contents</w:t>
          </w:r>
        </w:p>
        <w:p w14:paraId="51AAA557" w14:textId="77777777" w:rsidR="004E3C1F" w:rsidRDefault="006700C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03904936" w:history="1">
            <w:r w:rsidR="004E3C1F" w:rsidRPr="00056121">
              <w:rPr>
                <w:rStyle w:val="Hyperlink"/>
                <w:noProof/>
              </w:rPr>
              <w:t>BI Dimensional Logical Model Design</w:t>
            </w:r>
            <w:r w:rsidR="004E3C1F">
              <w:rPr>
                <w:noProof/>
                <w:webHidden/>
              </w:rPr>
              <w:tab/>
            </w:r>
            <w:r w:rsidR="004E3C1F">
              <w:rPr>
                <w:noProof/>
                <w:webHidden/>
              </w:rPr>
              <w:fldChar w:fldCharType="begin"/>
            </w:r>
            <w:r w:rsidR="004E3C1F">
              <w:rPr>
                <w:noProof/>
                <w:webHidden/>
              </w:rPr>
              <w:instrText xml:space="preserve"> PAGEREF _Toc403904936 \h </w:instrText>
            </w:r>
            <w:r w:rsidR="004E3C1F">
              <w:rPr>
                <w:noProof/>
                <w:webHidden/>
              </w:rPr>
            </w:r>
            <w:r w:rsidR="004E3C1F">
              <w:rPr>
                <w:noProof/>
                <w:webHidden/>
              </w:rPr>
              <w:fldChar w:fldCharType="separate"/>
            </w:r>
            <w:r w:rsidR="004E3C1F">
              <w:rPr>
                <w:noProof/>
                <w:webHidden/>
              </w:rPr>
              <w:t>4</w:t>
            </w:r>
            <w:r w:rsidR="004E3C1F">
              <w:rPr>
                <w:noProof/>
                <w:webHidden/>
              </w:rPr>
              <w:fldChar w:fldCharType="end"/>
            </w:r>
          </w:hyperlink>
        </w:p>
        <w:p w14:paraId="1A95C8D5" w14:textId="77777777" w:rsidR="004E3C1F" w:rsidRDefault="009D55D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03904937" w:history="1">
            <w:r w:rsidR="004E3C1F" w:rsidRPr="00056121">
              <w:rPr>
                <w:rStyle w:val="Hyperlink"/>
                <w:noProof/>
              </w:rPr>
              <w:t>Data Stores</w:t>
            </w:r>
            <w:r w:rsidR="004E3C1F">
              <w:rPr>
                <w:noProof/>
                <w:webHidden/>
              </w:rPr>
              <w:tab/>
            </w:r>
            <w:r w:rsidR="004E3C1F">
              <w:rPr>
                <w:noProof/>
                <w:webHidden/>
              </w:rPr>
              <w:fldChar w:fldCharType="begin"/>
            </w:r>
            <w:r w:rsidR="004E3C1F">
              <w:rPr>
                <w:noProof/>
                <w:webHidden/>
              </w:rPr>
              <w:instrText xml:space="preserve"> PAGEREF _Toc403904937 \h </w:instrText>
            </w:r>
            <w:r w:rsidR="004E3C1F">
              <w:rPr>
                <w:noProof/>
                <w:webHidden/>
              </w:rPr>
            </w:r>
            <w:r w:rsidR="004E3C1F">
              <w:rPr>
                <w:noProof/>
                <w:webHidden/>
              </w:rPr>
              <w:fldChar w:fldCharType="separate"/>
            </w:r>
            <w:r w:rsidR="004E3C1F">
              <w:rPr>
                <w:noProof/>
                <w:webHidden/>
              </w:rPr>
              <w:t>4</w:t>
            </w:r>
            <w:r w:rsidR="004E3C1F">
              <w:rPr>
                <w:noProof/>
                <w:webHidden/>
              </w:rPr>
              <w:fldChar w:fldCharType="end"/>
            </w:r>
          </w:hyperlink>
        </w:p>
        <w:p w14:paraId="7F465F21" w14:textId="77777777" w:rsidR="004E3C1F" w:rsidRDefault="009D55D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03904938" w:history="1">
            <w:r w:rsidR="004E3C1F" w:rsidRPr="00056121">
              <w:rPr>
                <w:rStyle w:val="Hyperlink"/>
                <w:noProof/>
              </w:rPr>
              <w:t>Data Subjects</w:t>
            </w:r>
            <w:r w:rsidR="004E3C1F">
              <w:rPr>
                <w:noProof/>
                <w:webHidden/>
              </w:rPr>
              <w:tab/>
            </w:r>
            <w:r w:rsidR="004E3C1F">
              <w:rPr>
                <w:noProof/>
                <w:webHidden/>
              </w:rPr>
              <w:fldChar w:fldCharType="begin"/>
            </w:r>
            <w:r w:rsidR="004E3C1F">
              <w:rPr>
                <w:noProof/>
                <w:webHidden/>
              </w:rPr>
              <w:instrText xml:space="preserve"> PAGEREF _Toc403904938 \h </w:instrText>
            </w:r>
            <w:r w:rsidR="004E3C1F">
              <w:rPr>
                <w:noProof/>
                <w:webHidden/>
              </w:rPr>
            </w:r>
            <w:r w:rsidR="004E3C1F">
              <w:rPr>
                <w:noProof/>
                <w:webHidden/>
              </w:rPr>
              <w:fldChar w:fldCharType="separate"/>
            </w:r>
            <w:r w:rsidR="004E3C1F">
              <w:rPr>
                <w:noProof/>
                <w:webHidden/>
              </w:rPr>
              <w:t>4</w:t>
            </w:r>
            <w:r w:rsidR="004E3C1F">
              <w:rPr>
                <w:noProof/>
                <w:webHidden/>
              </w:rPr>
              <w:fldChar w:fldCharType="end"/>
            </w:r>
          </w:hyperlink>
        </w:p>
        <w:p w14:paraId="49BC6754" w14:textId="77777777" w:rsidR="004E3C1F" w:rsidRDefault="009D55D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03904939" w:history="1">
            <w:r w:rsidR="004E3C1F" w:rsidRPr="00056121">
              <w:rPr>
                <w:rStyle w:val="Hyperlink"/>
                <w:noProof/>
              </w:rPr>
              <w:t>Entities</w:t>
            </w:r>
            <w:r w:rsidR="004E3C1F">
              <w:rPr>
                <w:noProof/>
                <w:webHidden/>
              </w:rPr>
              <w:tab/>
            </w:r>
            <w:r w:rsidR="004E3C1F">
              <w:rPr>
                <w:noProof/>
                <w:webHidden/>
              </w:rPr>
              <w:fldChar w:fldCharType="begin"/>
            </w:r>
            <w:r w:rsidR="004E3C1F">
              <w:rPr>
                <w:noProof/>
                <w:webHidden/>
              </w:rPr>
              <w:instrText xml:space="preserve"> PAGEREF _Toc403904939 \h </w:instrText>
            </w:r>
            <w:r w:rsidR="004E3C1F">
              <w:rPr>
                <w:noProof/>
                <w:webHidden/>
              </w:rPr>
            </w:r>
            <w:r w:rsidR="004E3C1F">
              <w:rPr>
                <w:noProof/>
                <w:webHidden/>
              </w:rPr>
              <w:fldChar w:fldCharType="separate"/>
            </w:r>
            <w:r w:rsidR="004E3C1F">
              <w:rPr>
                <w:noProof/>
                <w:webHidden/>
              </w:rPr>
              <w:t>5</w:t>
            </w:r>
            <w:r w:rsidR="004E3C1F">
              <w:rPr>
                <w:noProof/>
                <w:webHidden/>
              </w:rPr>
              <w:fldChar w:fldCharType="end"/>
            </w:r>
          </w:hyperlink>
        </w:p>
        <w:p w14:paraId="5BD4E28C" w14:textId="77777777" w:rsidR="004E3C1F" w:rsidRDefault="009D55D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03904940" w:history="1">
            <w:r w:rsidR="004E3C1F" w:rsidRPr="00056121">
              <w:rPr>
                <w:rStyle w:val="Hyperlink"/>
                <w:noProof/>
              </w:rPr>
              <w:t>Data Store Entity Model</w:t>
            </w:r>
            <w:r w:rsidR="004E3C1F">
              <w:rPr>
                <w:noProof/>
                <w:webHidden/>
              </w:rPr>
              <w:tab/>
            </w:r>
            <w:r w:rsidR="004E3C1F">
              <w:rPr>
                <w:noProof/>
                <w:webHidden/>
              </w:rPr>
              <w:fldChar w:fldCharType="begin"/>
            </w:r>
            <w:r w:rsidR="004E3C1F">
              <w:rPr>
                <w:noProof/>
                <w:webHidden/>
              </w:rPr>
              <w:instrText xml:space="preserve"> PAGEREF _Toc403904940 \h </w:instrText>
            </w:r>
            <w:r w:rsidR="004E3C1F">
              <w:rPr>
                <w:noProof/>
                <w:webHidden/>
              </w:rPr>
            </w:r>
            <w:r w:rsidR="004E3C1F">
              <w:rPr>
                <w:noProof/>
                <w:webHidden/>
              </w:rPr>
              <w:fldChar w:fldCharType="separate"/>
            </w:r>
            <w:r w:rsidR="004E3C1F">
              <w:rPr>
                <w:noProof/>
                <w:webHidden/>
              </w:rPr>
              <w:t>6</w:t>
            </w:r>
            <w:r w:rsidR="004E3C1F">
              <w:rPr>
                <w:noProof/>
                <w:webHidden/>
              </w:rPr>
              <w:fldChar w:fldCharType="end"/>
            </w:r>
          </w:hyperlink>
        </w:p>
        <w:p w14:paraId="1103F751" w14:textId="77777777" w:rsidR="004E3C1F" w:rsidRDefault="009D55D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hyperlink w:anchor="_Toc403904941" w:history="1">
            <w:r w:rsidR="004E3C1F" w:rsidRPr="00056121">
              <w:rPr>
                <w:rStyle w:val="Hyperlink"/>
                <w:noProof/>
              </w:rPr>
              <w:t>Approvals</w:t>
            </w:r>
            <w:r w:rsidR="004E3C1F">
              <w:rPr>
                <w:noProof/>
                <w:webHidden/>
              </w:rPr>
              <w:tab/>
            </w:r>
            <w:r w:rsidR="004E3C1F">
              <w:rPr>
                <w:noProof/>
                <w:webHidden/>
              </w:rPr>
              <w:fldChar w:fldCharType="begin"/>
            </w:r>
            <w:r w:rsidR="004E3C1F">
              <w:rPr>
                <w:noProof/>
                <w:webHidden/>
              </w:rPr>
              <w:instrText xml:space="preserve"> PAGEREF _Toc403904941 \h </w:instrText>
            </w:r>
            <w:r w:rsidR="004E3C1F">
              <w:rPr>
                <w:noProof/>
                <w:webHidden/>
              </w:rPr>
            </w:r>
            <w:r w:rsidR="004E3C1F">
              <w:rPr>
                <w:noProof/>
                <w:webHidden/>
              </w:rPr>
              <w:fldChar w:fldCharType="separate"/>
            </w:r>
            <w:r w:rsidR="004E3C1F">
              <w:rPr>
                <w:noProof/>
                <w:webHidden/>
              </w:rPr>
              <w:t>7</w:t>
            </w:r>
            <w:r w:rsidR="004E3C1F">
              <w:rPr>
                <w:noProof/>
                <w:webHidden/>
              </w:rPr>
              <w:fldChar w:fldCharType="end"/>
            </w:r>
          </w:hyperlink>
        </w:p>
        <w:p w14:paraId="6033ABD3" w14:textId="77777777" w:rsidR="004E3C1F" w:rsidRDefault="009D55D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hyperlink w:anchor="_Toc403904942" w:history="1">
            <w:r w:rsidR="004E3C1F" w:rsidRPr="00056121">
              <w:rPr>
                <w:rStyle w:val="Hyperlink"/>
                <w:noProof/>
              </w:rPr>
              <w:t>Appendix: Background Materials</w:t>
            </w:r>
            <w:r w:rsidR="004E3C1F">
              <w:rPr>
                <w:noProof/>
                <w:webHidden/>
              </w:rPr>
              <w:tab/>
            </w:r>
            <w:r w:rsidR="004E3C1F">
              <w:rPr>
                <w:noProof/>
                <w:webHidden/>
              </w:rPr>
              <w:fldChar w:fldCharType="begin"/>
            </w:r>
            <w:r w:rsidR="004E3C1F">
              <w:rPr>
                <w:noProof/>
                <w:webHidden/>
              </w:rPr>
              <w:instrText xml:space="preserve"> PAGEREF _Toc403904942 \h </w:instrText>
            </w:r>
            <w:r w:rsidR="004E3C1F">
              <w:rPr>
                <w:noProof/>
                <w:webHidden/>
              </w:rPr>
            </w:r>
            <w:r w:rsidR="004E3C1F">
              <w:rPr>
                <w:noProof/>
                <w:webHidden/>
              </w:rPr>
              <w:fldChar w:fldCharType="separate"/>
            </w:r>
            <w:r w:rsidR="004E3C1F">
              <w:rPr>
                <w:noProof/>
                <w:webHidden/>
              </w:rPr>
              <w:t>8</w:t>
            </w:r>
            <w:r w:rsidR="004E3C1F">
              <w:rPr>
                <w:noProof/>
                <w:webHidden/>
              </w:rPr>
              <w:fldChar w:fldCharType="end"/>
            </w:r>
          </w:hyperlink>
        </w:p>
        <w:p w14:paraId="3953AFD8" w14:textId="77777777" w:rsidR="004E3C1F" w:rsidRDefault="009D55D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03904943" w:history="1">
            <w:r w:rsidR="004E3C1F" w:rsidRPr="00056121">
              <w:rPr>
                <w:rStyle w:val="Hyperlink"/>
                <w:noProof/>
              </w:rPr>
              <w:t>Authors and contributors</w:t>
            </w:r>
            <w:r w:rsidR="004E3C1F">
              <w:rPr>
                <w:noProof/>
                <w:webHidden/>
              </w:rPr>
              <w:tab/>
            </w:r>
            <w:r w:rsidR="004E3C1F">
              <w:rPr>
                <w:noProof/>
                <w:webHidden/>
              </w:rPr>
              <w:fldChar w:fldCharType="begin"/>
            </w:r>
            <w:r w:rsidR="004E3C1F">
              <w:rPr>
                <w:noProof/>
                <w:webHidden/>
              </w:rPr>
              <w:instrText xml:space="preserve"> PAGEREF _Toc403904943 \h </w:instrText>
            </w:r>
            <w:r w:rsidR="004E3C1F">
              <w:rPr>
                <w:noProof/>
                <w:webHidden/>
              </w:rPr>
            </w:r>
            <w:r w:rsidR="004E3C1F">
              <w:rPr>
                <w:noProof/>
                <w:webHidden/>
              </w:rPr>
              <w:fldChar w:fldCharType="separate"/>
            </w:r>
            <w:r w:rsidR="004E3C1F">
              <w:rPr>
                <w:noProof/>
                <w:webHidden/>
              </w:rPr>
              <w:t>8</w:t>
            </w:r>
            <w:r w:rsidR="004E3C1F">
              <w:rPr>
                <w:noProof/>
                <w:webHidden/>
              </w:rPr>
              <w:fldChar w:fldCharType="end"/>
            </w:r>
          </w:hyperlink>
        </w:p>
        <w:p w14:paraId="5A8DC46A" w14:textId="77777777" w:rsidR="006700CE" w:rsidRDefault="006700CE" w:rsidP="006A6F39">
          <w:r>
            <w:rPr>
              <w:b/>
              <w:bCs/>
              <w:caps/>
            </w:rPr>
            <w:fldChar w:fldCharType="end"/>
          </w:r>
          <w:r w:rsidR="004A0166" w:rsidRPr="006A6F39">
            <w:br w:type="page"/>
          </w:r>
        </w:p>
      </w:sdtContent>
    </w:sdt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FC3DC9" w:rsidRPr="00A94D14" w14:paraId="1174E4A0" w14:textId="77777777" w:rsidTr="00FC3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bookmarkStart w:id="0" w:name="_Toc401403401"/>
          <w:p w14:paraId="0BB4F346" w14:textId="77777777" w:rsidR="00FC3DC9" w:rsidRPr="00A94D14" w:rsidRDefault="00FC3DC9" w:rsidP="00FC3DC9">
            <w:pPr>
              <w:pStyle w:val="Icon"/>
              <w:rPr>
                <w:rFonts w:cs="Times New Roman"/>
                <w:sz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w:lastRenderedPageBreak/>
              <mc:AlternateContent>
                <mc:Choice Requires="wpg">
                  <w:drawing>
                    <wp:inline distT="0" distB="0" distL="0" distR="0" wp14:anchorId="384FD9E4" wp14:editId="6A66DBC3">
                      <wp:extent cx="228600" cy="228600"/>
                      <wp:effectExtent l="0" t="0" r="0" b="0"/>
                      <wp:docPr id="2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8" name="Oval 2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2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2832E9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mvsq64YFAADwEQAADgAAAAAAAAAAAAAAAAAuAgAAZHJzL2Uy&#10;b0RvYy54bWxQSwECLQAUAAYACAAAACEA+AwpmdgAAAADAQAADwAAAAAAAAAAAAAAAADgBwAAZHJz&#10;L2Rvd25yZXYueG1sUEsFBgAAAAAEAAQA8wAAAOUIAAAAAA==&#10;">
                      <v:oval id="Oval 2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i+2L8A&#10;AADbAAAADwAAAGRycy9kb3ducmV2LnhtbERPzU4CMRC+m/gOzZhwk64cCK4UYjASLmBEH2CyHber&#10;22nTlmV5e+ZA4vHL979cj75XA6XcBTbwNK1AETfBdtwa+P56f1yAygXZYh+YDFwow3p1f7fE2oYz&#10;f9JwLK2SEM41GnClxFrr3DjymKchEgv3E5LHIjC12iY8S7jv9ayq5tpjx9LgMNLGUfN3PHkpcXF4&#10;i5tt97zw1P5+XObpsEdjJg/j6wuoQmP5F9/cO2tgJmPli/wAv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eL7YvwAAANsAAAAPAAAAAAAAAAAAAAAAAJgCAABkcnMvZG93bnJl&#10;di54bWxQSwUGAAAAAAQABAD1AAAAhAMAAAAA&#10;" fillcolor="#f24f4f [3204]" stroked="f" strokeweight="0">
                        <v:stroke joinstyle="miter"/>
                        <o:lock v:ext="edit" aspectratio="t"/>
                      </v:oval>
                      <v:shape id="Freeform 2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T8/cQA&#10;AADbAAAADwAAAGRycy9kb3ducmV2LnhtbESPQWvCQBSE74X+h+UVvNWNWqSmrlIKQk5CjcXra/Yl&#10;G8y+DbtrjP76bqHQ4zAz3zDr7Wg7MZAPrWMFs2kGgrhyuuVGwbHcPb+CCBFZY+eYFNwowHbz+LDG&#10;XLsrf9JwiI1IEA45KjAx9rmUoTJkMUxdT5y82nmLMUnfSO3xmuC2k/MsW0qLLacFgz19GKrOh4tV&#10;cLp/lcPFl2Zf+6J4WX2flr5eKDV5Gt/fQEQa43/4r11oBfMV/H5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U/P3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14:paraId="37E572F6" w14:textId="77777777" w:rsidR="00ED50B2" w:rsidRDefault="00ED50B2" w:rsidP="00ED5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78197C" w14:textId="77777777" w:rsidR="00FC3DC9" w:rsidRPr="00B60BCA" w:rsidRDefault="00FC3DC9" w:rsidP="00B60BC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60BCA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The content of the template is what is important rather than how is presented or formatted. </w:t>
            </w:r>
            <w:r w:rsidR="00362F6A">
              <w:rPr>
                <w:rFonts w:ascii="Times New Roman" w:hAnsi="Times New Roman" w:cs="Times New Roman"/>
                <w:i w:val="0"/>
                <w:sz w:val="24"/>
                <w:szCs w:val="24"/>
              </w:rPr>
              <w:t>If the project uses a data modeling tool then the contents of this document may be created and managed in that tool.</w:t>
            </w:r>
          </w:p>
          <w:p w14:paraId="3276AD3F" w14:textId="77777777" w:rsidR="00FC3DC9" w:rsidRPr="000B771C" w:rsidRDefault="00362F6A" w:rsidP="00B60BC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0B771C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>Note: to delete any tip, such</w:t>
            </w:r>
            <w:r w:rsidR="00FC3DC9" w:rsidRPr="000B771C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 xml:space="preserve"> this one, just click the tip text and then press the spacebar.</w:t>
            </w:r>
          </w:p>
          <w:p w14:paraId="0DE125D4" w14:textId="77777777" w:rsidR="00ED50B2" w:rsidRPr="00A94D14" w:rsidRDefault="00ED50B2" w:rsidP="00ED5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7380DA" w14:textId="77777777" w:rsidR="009106C4" w:rsidRPr="00F56BE5" w:rsidRDefault="009106C4" w:rsidP="009106C4">
      <w:pPr>
        <w:rPr>
          <w:sz w:val="12"/>
          <w:szCs w:val="12"/>
        </w:rPr>
      </w:pPr>
      <w:bookmarkStart w:id="1" w:name="_Toc400277884"/>
      <w:bookmarkEnd w:id="0"/>
    </w:p>
    <w:p w14:paraId="062303EA" w14:textId="77777777" w:rsidR="009106C4" w:rsidRDefault="009106C4" w:rsidP="009106C4"/>
    <w:p w14:paraId="0859DDE3" w14:textId="77777777" w:rsidR="00D95BF0" w:rsidRDefault="00D95BF0">
      <w:pPr>
        <w:rPr>
          <w:rFonts w:ascii="Arial" w:eastAsiaTheme="majorEastAsia" w:hAnsi="Arial" w:cstheme="majorBidi"/>
          <w:b/>
          <w:caps/>
          <w:color w:val="auto"/>
          <w:sz w:val="36"/>
          <w:szCs w:val="36"/>
        </w:rPr>
      </w:pPr>
      <w:r>
        <w:br w:type="page"/>
      </w:r>
    </w:p>
    <w:p w14:paraId="7AA1F194" w14:textId="77777777" w:rsidR="00A86BC9" w:rsidRDefault="00B71761" w:rsidP="00F56BE5">
      <w:pPr>
        <w:pStyle w:val="Heading1"/>
      </w:pPr>
      <w:bookmarkStart w:id="2" w:name="_Toc403904936"/>
      <w:bookmarkEnd w:id="1"/>
      <w:r>
        <w:lastRenderedPageBreak/>
        <w:t xml:space="preserve">BI </w:t>
      </w:r>
      <w:r w:rsidR="00362F6A">
        <w:t xml:space="preserve">Dimensional </w:t>
      </w:r>
      <w:r w:rsidR="004D5439">
        <w:t xml:space="preserve">Logical </w:t>
      </w:r>
      <w:r w:rsidR="00362F6A">
        <w:t>Model Design</w:t>
      </w:r>
      <w:bookmarkEnd w:id="2"/>
    </w:p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52CFE" w:rsidRPr="00A94D14" w14:paraId="3B11FDB3" w14:textId="77777777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14:paraId="31BDA9BC" w14:textId="77777777" w:rsidR="00752CFE" w:rsidRPr="00A94D14" w:rsidRDefault="00752CFE" w:rsidP="00B87679">
            <w:pPr>
              <w:pStyle w:val="Icon"/>
              <w:rPr>
                <w:rFonts w:cs="Times New Roman"/>
                <w:sz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mc:AlternateContent>
                <mc:Choice Requires="wpg">
                  <w:drawing>
                    <wp:inline distT="0" distB="0" distL="0" distR="0" wp14:anchorId="0709C32D" wp14:editId="1C914814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DF0BA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f24f4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14:paraId="3A9D2E9D" w14:textId="77777777" w:rsidR="00FC40D6" w:rsidRPr="00991CA5" w:rsidRDefault="00E57698" w:rsidP="00E8677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See </w:t>
            </w:r>
            <w:r w:rsidR="00E86774">
              <w:rPr>
                <w:rFonts w:ascii="Times New Roman" w:hAnsi="Times New Roman" w:cs="Times New Roman"/>
                <w:i w:val="0"/>
                <w:sz w:val="24"/>
                <w:szCs w:val="24"/>
              </w:rPr>
              <w:t>C</w:t>
            </w:r>
            <w:r w:rsidR="00362F6A">
              <w:rPr>
                <w:rFonts w:ascii="Times New Roman" w:hAnsi="Times New Roman" w:cs="Times New Roman"/>
                <w:i w:val="0"/>
                <w:sz w:val="24"/>
                <w:szCs w:val="24"/>
              </w:rPr>
              <w:t>hapter 9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r w:rsidR="00362F6A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“Dimensional Modeling”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of the </w:t>
            </w:r>
            <w:r w:rsidRPr="002438A3">
              <w:rPr>
                <w:rFonts w:ascii="Times New Roman" w:hAnsi="Times New Roman" w:cs="Times New Roman"/>
                <w:sz w:val="24"/>
                <w:szCs w:val="24"/>
              </w:rPr>
              <w:t>BI Guidebook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for a discussion </w:t>
            </w:r>
            <w:r w:rsidR="007344C2">
              <w:rPr>
                <w:rFonts w:ascii="Times New Roman" w:hAnsi="Times New Roman" w:cs="Times New Roman"/>
                <w:i w:val="0"/>
                <w:sz w:val="24"/>
                <w:szCs w:val="24"/>
              </w:rPr>
              <w:t>on the purpose and design of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r w:rsidR="007344C2">
              <w:rPr>
                <w:rFonts w:ascii="Times New Roman" w:hAnsi="Times New Roman" w:cs="Times New Roman"/>
                <w:i w:val="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BI </w:t>
            </w:r>
            <w:r w:rsidR="00362F6A">
              <w:rPr>
                <w:rFonts w:ascii="Times New Roman" w:hAnsi="Times New Roman" w:cs="Times New Roman"/>
                <w:i w:val="0"/>
                <w:sz w:val="24"/>
                <w:szCs w:val="24"/>
              </w:rPr>
              <w:t>dimensional model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.</w:t>
            </w:r>
            <w:r w:rsidR="007344C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r w:rsidR="004D5439">
              <w:rPr>
                <w:rFonts w:ascii="Times New Roman" w:hAnsi="Times New Roman" w:cs="Times New Roman"/>
                <w:i w:val="0"/>
                <w:sz w:val="24"/>
                <w:szCs w:val="24"/>
              </w:rPr>
              <w:t>A logical dimensional model should be created for e</w:t>
            </w:r>
            <w:r w:rsidR="007344C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ach data store within the </w:t>
            </w:r>
            <w:r w:rsidR="004D5439">
              <w:rPr>
                <w:rFonts w:ascii="Times New Roman" w:hAnsi="Times New Roman" w:cs="Times New Roman"/>
                <w:i w:val="0"/>
                <w:sz w:val="24"/>
                <w:szCs w:val="24"/>
              </w:rPr>
              <w:t>BI data architecture. The physical model will be dependent on the technology used to implement a data store.</w:t>
            </w:r>
          </w:p>
        </w:tc>
      </w:tr>
    </w:tbl>
    <w:p w14:paraId="3C3E8C80" w14:textId="77777777" w:rsidR="00B71761" w:rsidRDefault="00B71761" w:rsidP="00E57698">
      <w:pPr>
        <w:pStyle w:val="NoSpacing"/>
      </w:pPr>
    </w:p>
    <w:p w14:paraId="46A0E77C" w14:textId="77777777" w:rsidR="00991CA5" w:rsidRDefault="004D5439" w:rsidP="00991CA5">
      <w:pPr>
        <w:pStyle w:val="Heading2"/>
      </w:pPr>
      <w:bookmarkStart w:id="3" w:name="_Toc403904937"/>
      <w:r>
        <w:t>Data Stores</w:t>
      </w:r>
      <w:bookmarkEnd w:id="3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991CA5" w14:paraId="7A511038" w14:textId="77777777" w:rsidTr="00244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14:paraId="25DD69D9" w14:textId="77777777" w:rsidR="00991CA5" w:rsidRDefault="00991CA5" w:rsidP="00244C0C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0C86D99F" wp14:editId="2C575EA3">
                      <wp:extent cx="228600" cy="228600"/>
                      <wp:effectExtent l="0" t="0" r="0" b="0"/>
                      <wp:docPr id="1" name="Group 1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" name="Oval 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90356F" id="Group 1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">
                      <v:oval id="Oval 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8OsAA&#10;AADaAAAADwAAAGRycy9kb3ducmV2LnhtbESPzWoCMRSF9wXfIVyhu5rRhdjRKKJU3NRS9QEuk+tk&#10;dHITknQc394UCl0ezs/HWax624qOQmwcKxiPChDEldMN1wrOp4+3GYiYkDW2jknBgyKsloOXBZba&#10;3fmbumOqRR7hWKICk5IvpYyVIYtx5Dxx9i4uWExZhlrqgPc8bls5KYqptNhwJhj0tDFU3Y4/NkOM&#10;77Z+s2veZ5bq69djGg6fqNTrsF/PQSTq03/4r73XCibweyXf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/j8OsAAAADaAAAADwAAAAAAAAAAAAAAAACYAgAAZHJzL2Rvd25y&#10;ZXYueG1sUEsFBgAAAAAEAAQA9QAAAIUDAAAAAA==&#10;" fillcolor="#f24f4f [3204]" stroked="f" strokeweight="0">
                        <v:stroke joinstyle="miter"/>
                        <o:lock v:ext="edit" aspectratio="t"/>
                      </v:oval>
                      <v:shape id="Freeform 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TxOcMA&#10;AADaAAAADwAAAGRycy9kb3ducmV2LnhtbESPQWvCQBSE70L/w/IKvenGVqRNXaUUCjkJmhavr9mX&#10;bDD7NuyuMfrrXaHQ4zAz3zCrzWg7MZAPrWMF81kGgrhyuuVGwXf5NX0FESKyxs4xKbhQgM36YbLC&#10;XLsz72jYx0YkCIccFZgY+1zKUBmyGGauJ05e7bzFmKRvpPZ4TnDbyecsW0qLLacFgz19GqqO+5NV&#10;cLj+lMPJl2Zb+6JYvP0elr5+Uerpcfx4BxFpjP/hv3ahFSzgfiXd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TxOcMAAADa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14:paraId="3A326F97" w14:textId="77777777" w:rsidR="00991CA5" w:rsidRDefault="004D5439" w:rsidP="0084695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and describe the use of the </w:t>
            </w:r>
            <w:r w:rsidR="00846954">
              <w:rPr>
                <w:rFonts w:ascii="Times New Roman" w:hAnsi="Times New Roman" w:cs="Times New Roman"/>
                <w:sz w:val="24"/>
                <w:szCs w:val="24"/>
              </w:rPr>
              <w:t xml:space="preserve">proposed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stores </w:t>
            </w:r>
            <w:r w:rsidR="00846954">
              <w:rPr>
                <w:rFonts w:ascii="Times New Roman" w:hAnsi="Times New Roman" w:cs="Times New Roman"/>
                <w:sz w:val="24"/>
                <w:szCs w:val="24"/>
              </w:rPr>
              <w:t xml:space="preserve">to be used in </w:t>
            </w:r>
            <w:r w:rsidR="00E86774">
              <w:rPr>
                <w:rFonts w:ascii="Times New Roman" w:hAnsi="Times New Roman" w:cs="Times New Roman"/>
                <w:sz w:val="24"/>
                <w:szCs w:val="24"/>
              </w:rPr>
              <w:t>the BI data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rchitecture.</w:t>
            </w:r>
            <w:r w:rsidR="00CA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EFD1D1" w14:textId="77777777" w:rsidR="00CA5277" w:rsidRPr="006048AF" w:rsidRDefault="00CA5277" w:rsidP="0084695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Note: The schema types include integration, distribution, staging and analytical.</w:t>
            </w:r>
          </w:p>
        </w:tc>
      </w:tr>
    </w:tbl>
    <w:p w14:paraId="12E8379F" w14:textId="77777777" w:rsidR="00E57698" w:rsidRDefault="00E57698" w:rsidP="00E57698">
      <w:pPr>
        <w:pStyle w:val="NoSpacing"/>
      </w:pPr>
    </w:p>
    <w:p w14:paraId="71AA8B3A" w14:textId="77777777" w:rsidR="00E57698" w:rsidRDefault="00E57698" w:rsidP="00E57698">
      <w:pPr>
        <w:pStyle w:val="Caption"/>
      </w:pPr>
      <w:r>
        <w:t xml:space="preserve">Table </w:t>
      </w:r>
      <w:fldSimple w:instr=" SEQ Table \* ARABIC ">
        <w:r w:rsidR="00A97F35">
          <w:rPr>
            <w:noProof/>
          </w:rPr>
          <w:t>1</w:t>
        </w:r>
      </w:fldSimple>
      <w:r>
        <w:t xml:space="preserve">: BI </w:t>
      </w:r>
      <w:r w:rsidR="00846954">
        <w:t>Data Stores</w:t>
      </w:r>
    </w:p>
    <w:tbl>
      <w:tblPr>
        <w:tblStyle w:val="GridTable4-Accent2"/>
        <w:tblW w:w="10075" w:type="dxa"/>
        <w:tblLook w:val="04A0" w:firstRow="1" w:lastRow="0" w:firstColumn="1" w:lastColumn="0" w:noHBand="0" w:noVBand="1"/>
      </w:tblPr>
      <w:tblGrid>
        <w:gridCol w:w="2080"/>
        <w:gridCol w:w="1515"/>
        <w:gridCol w:w="3690"/>
        <w:gridCol w:w="1170"/>
        <w:gridCol w:w="1620"/>
      </w:tblGrid>
      <w:tr w:rsidR="004D5439" w:rsidRPr="00B71761" w14:paraId="53F81179" w14:textId="77777777" w:rsidTr="00846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  <w:hideMark/>
          </w:tcPr>
          <w:p w14:paraId="36AC2050" w14:textId="77777777" w:rsidR="004D5439" w:rsidRPr="00846954" w:rsidRDefault="004D5439" w:rsidP="00846954">
            <w:pPr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</w:pPr>
            <w:r w:rsidRPr="00846954"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  <w:t>Data Store</w:t>
            </w:r>
          </w:p>
        </w:tc>
        <w:tc>
          <w:tcPr>
            <w:tcW w:w="15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04607ACD" w14:textId="77777777" w:rsidR="004D5439" w:rsidRPr="00846954" w:rsidRDefault="00846954" w:rsidP="00846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  <w:t>Schema Type</w:t>
            </w:r>
          </w:p>
        </w:tc>
        <w:tc>
          <w:tcPr>
            <w:tcW w:w="36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  <w:hideMark/>
          </w:tcPr>
          <w:p w14:paraId="0453C6DE" w14:textId="77777777" w:rsidR="004D5439" w:rsidRPr="00846954" w:rsidRDefault="004D5439" w:rsidP="00846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</w:pPr>
            <w:r w:rsidRPr="00846954"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  <w:t xml:space="preserve">Description 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  <w:hideMark/>
          </w:tcPr>
          <w:p w14:paraId="1D00F590" w14:textId="77777777" w:rsidR="004D5439" w:rsidRPr="00846954" w:rsidRDefault="004D5439" w:rsidP="00846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</w:pPr>
            <w:r w:rsidRPr="00846954"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  <w:hideMark/>
          </w:tcPr>
          <w:p w14:paraId="48D950A8" w14:textId="77777777" w:rsidR="004D5439" w:rsidRPr="00846954" w:rsidRDefault="004D5439" w:rsidP="00846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</w:pPr>
            <w:r w:rsidRPr="00846954"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en-US"/>
              </w:rPr>
              <w:t>Person Responsible</w:t>
            </w:r>
          </w:p>
        </w:tc>
      </w:tr>
      <w:tr w:rsidR="004D5439" w:rsidRPr="00B71761" w14:paraId="6CF3B91A" w14:textId="77777777" w:rsidTr="0084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tcBorders>
              <w:top w:val="single" w:sz="4" w:space="0" w:color="FFFFFF" w:themeColor="background1"/>
            </w:tcBorders>
            <w:noWrap/>
            <w:hideMark/>
          </w:tcPr>
          <w:p w14:paraId="6EC343FE" w14:textId="77777777" w:rsidR="004D5439" w:rsidRPr="00B71761" w:rsidRDefault="004D5439" w:rsidP="00B7176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515" w:type="dxa"/>
            <w:tcBorders>
              <w:top w:val="single" w:sz="4" w:space="0" w:color="FFFFFF" w:themeColor="background1"/>
            </w:tcBorders>
          </w:tcPr>
          <w:p w14:paraId="54145CD6" w14:textId="77777777" w:rsidR="004D5439" w:rsidRPr="00B71761" w:rsidRDefault="004D5439" w:rsidP="004D5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690" w:type="dxa"/>
            <w:tcBorders>
              <w:top w:val="single" w:sz="4" w:space="0" w:color="FFFFFF" w:themeColor="background1"/>
            </w:tcBorders>
            <w:noWrap/>
            <w:hideMark/>
          </w:tcPr>
          <w:p w14:paraId="2C3A576F" w14:textId="77777777" w:rsidR="004D5439" w:rsidRPr="00B71761" w:rsidRDefault="004D5439" w:rsidP="004D5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tcBorders>
              <w:top w:val="single" w:sz="4" w:space="0" w:color="FFFFFF" w:themeColor="background1"/>
            </w:tcBorders>
            <w:noWrap/>
            <w:hideMark/>
          </w:tcPr>
          <w:p w14:paraId="5539010F" w14:textId="77777777" w:rsidR="004D5439" w:rsidRPr="00B71761" w:rsidRDefault="004D5439" w:rsidP="00B71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20" w:type="dxa"/>
            <w:tcBorders>
              <w:top w:val="single" w:sz="4" w:space="0" w:color="FFFFFF" w:themeColor="background1"/>
            </w:tcBorders>
            <w:noWrap/>
            <w:hideMark/>
          </w:tcPr>
          <w:p w14:paraId="06EA7E16" w14:textId="77777777" w:rsidR="004D5439" w:rsidRPr="00B71761" w:rsidRDefault="004D5439" w:rsidP="00B71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4D5439" w:rsidRPr="00B71761" w14:paraId="49ABCEFF" w14:textId="77777777" w:rsidTr="008469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5D11139A" w14:textId="77777777" w:rsidR="004D5439" w:rsidRPr="00B71761" w:rsidRDefault="004D5439" w:rsidP="00B7176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515" w:type="dxa"/>
          </w:tcPr>
          <w:p w14:paraId="7329F035" w14:textId="77777777" w:rsidR="004D5439" w:rsidRPr="00B71761" w:rsidRDefault="004D5439" w:rsidP="00B71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690" w:type="dxa"/>
            <w:noWrap/>
            <w:hideMark/>
          </w:tcPr>
          <w:p w14:paraId="2AF1055C" w14:textId="77777777" w:rsidR="004D5439" w:rsidRPr="00B71761" w:rsidRDefault="004D5439" w:rsidP="00B71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</w:tcPr>
          <w:p w14:paraId="7B6767AB" w14:textId="77777777" w:rsidR="004D5439" w:rsidRPr="00B71761" w:rsidRDefault="004D5439" w:rsidP="00B71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20" w:type="dxa"/>
            <w:noWrap/>
            <w:hideMark/>
          </w:tcPr>
          <w:p w14:paraId="490115BD" w14:textId="77777777" w:rsidR="004D5439" w:rsidRPr="00B71761" w:rsidRDefault="004D5439" w:rsidP="00B71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4D5439" w:rsidRPr="00B71761" w14:paraId="55B11CD5" w14:textId="77777777" w:rsidTr="0084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5F30F695" w14:textId="77777777" w:rsidR="004D5439" w:rsidRPr="00B71761" w:rsidRDefault="004D5439" w:rsidP="00B7176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515" w:type="dxa"/>
          </w:tcPr>
          <w:p w14:paraId="7470AC2F" w14:textId="77777777" w:rsidR="004D5439" w:rsidRPr="00B71761" w:rsidRDefault="004D5439" w:rsidP="00B71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690" w:type="dxa"/>
            <w:noWrap/>
            <w:hideMark/>
          </w:tcPr>
          <w:p w14:paraId="218A8328" w14:textId="77777777" w:rsidR="004D5439" w:rsidRPr="00B71761" w:rsidRDefault="004D5439" w:rsidP="00B71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</w:tcPr>
          <w:p w14:paraId="59D66794" w14:textId="77777777" w:rsidR="004D5439" w:rsidRPr="00B71761" w:rsidRDefault="004D5439" w:rsidP="00B71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20" w:type="dxa"/>
            <w:noWrap/>
            <w:hideMark/>
          </w:tcPr>
          <w:p w14:paraId="11506EA3" w14:textId="77777777" w:rsidR="004D5439" w:rsidRPr="00B71761" w:rsidRDefault="004D5439" w:rsidP="00B71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4D5439" w:rsidRPr="00B71761" w14:paraId="2F289C33" w14:textId="77777777" w:rsidTr="008469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06AC0B5F" w14:textId="77777777" w:rsidR="004D5439" w:rsidRPr="00B71761" w:rsidRDefault="004D5439" w:rsidP="00B7176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515" w:type="dxa"/>
          </w:tcPr>
          <w:p w14:paraId="113CF5E2" w14:textId="77777777" w:rsidR="004D5439" w:rsidRPr="00B71761" w:rsidRDefault="004D5439" w:rsidP="00B71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690" w:type="dxa"/>
            <w:noWrap/>
            <w:hideMark/>
          </w:tcPr>
          <w:p w14:paraId="6AB1A5AF" w14:textId="77777777" w:rsidR="004D5439" w:rsidRPr="00B71761" w:rsidRDefault="004D5439" w:rsidP="00B71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</w:tcPr>
          <w:p w14:paraId="3C2E0876" w14:textId="77777777" w:rsidR="004D5439" w:rsidRPr="00B71761" w:rsidRDefault="004D5439" w:rsidP="00B71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20" w:type="dxa"/>
            <w:noWrap/>
            <w:hideMark/>
          </w:tcPr>
          <w:p w14:paraId="4D076132" w14:textId="77777777" w:rsidR="004D5439" w:rsidRPr="00B71761" w:rsidRDefault="004D5439" w:rsidP="00B71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4D5439" w:rsidRPr="00B71761" w14:paraId="1D27742C" w14:textId="77777777" w:rsidTr="0084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43FD0C9F" w14:textId="77777777" w:rsidR="004D5439" w:rsidRPr="00B71761" w:rsidRDefault="004D5439" w:rsidP="00B7176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515" w:type="dxa"/>
          </w:tcPr>
          <w:p w14:paraId="5DD9FD29" w14:textId="77777777" w:rsidR="004D5439" w:rsidRPr="00B71761" w:rsidRDefault="004D5439" w:rsidP="00B71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690" w:type="dxa"/>
            <w:noWrap/>
            <w:hideMark/>
          </w:tcPr>
          <w:p w14:paraId="0ED20017" w14:textId="77777777" w:rsidR="004D5439" w:rsidRPr="00B71761" w:rsidRDefault="004D5439" w:rsidP="00B71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</w:tcPr>
          <w:p w14:paraId="295A1EF1" w14:textId="77777777" w:rsidR="004D5439" w:rsidRPr="00B71761" w:rsidRDefault="004D5439" w:rsidP="00B71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20" w:type="dxa"/>
            <w:noWrap/>
            <w:hideMark/>
          </w:tcPr>
          <w:p w14:paraId="0161B9F4" w14:textId="77777777" w:rsidR="004D5439" w:rsidRPr="00B71761" w:rsidRDefault="004D5439" w:rsidP="00B71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4D5439" w:rsidRPr="00B71761" w14:paraId="72A0A02C" w14:textId="77777777" w:rsidTr="008469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0DA08E1C" w14:textId="77777777" w:rsidR="004D5439" w:rsidRPr="00B71761" w:rsidRDefault="004D5439" w:rsidP="00B7176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515" w:type="dxa"/>
          </w:tcPr>
          <w:p w14:paraId="63788A25" w14:textId="77777777" w:rsidR="004D5439" w:rsidRPr="00B71761" w:rsidRDefault="004D5439" w:rsidP="00B71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690" w:type="dxa"/>
            <w:noWrap/>
            <w:hideMark/>
          </w:tcPr>
          <w:p w14:paraId="225897F4" w14:textId="77777777" w:rsidR="004D5439" w:rsidRPr="00B71761" w:rsidRDefault="004D5439" w:rsidP="00B71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</w:tcPr>
          <w:p w14:paraId="3BCA3A04" w14:textId="77777777" w:rsidR="004D5439" w:rsidRPr="00B71761" w:rsidRDefault="004D5439" w:rsidP="00B71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20" w:type="dxa"/>
            <w:noWrap/>
            <w:hideMark/>
          </w:tcPr>
          <w:p w14:paraId="58208524" w14:textId="77777777" w:rsidR="004D5439" w:rsidRPr="00B71761" w:rsidRDefault="004D5439" w:rsidP="00B71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</w:tbl>
    <w:p w14:paraId="172DBFFB" w14:textId="77777777" w:rsidR="00752CFE" w:rsidRDefault="00752CFE" w:rsidP="00E57698">
      <w:pPr>
        <w:pStyle w:val="NoSpacing"/>
      </w:pPr>
    </w:p>
    <w:p w14:paraId="512ACDBC" w14:textId="77777777" w:rsidR="00846954" w:rsidRDefault="00846954" w:rsidP="00846954">
      <w:pPr>
        <w:pStyle w:val="Heading2"/>
      </w:pPr>
      <w:bookmarkStart w:id="4" w:name="_Toc403904938"/>
      <w:r>
        <w:t>Data Subjects</w:t>
      </w:r>
      <w:bookmarkEnd w:id="4"/>
      <w:r>
        <w:t xml:space="preserve"> </w:t>
      </w:r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846954" w14:paraId="4466CC8A" w14:textId="77777777" w:rsidTr="008A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14:paraId="72237F0F" w14:textId="77777777" w:rsidR="00846954" w:rsidRDefault="00846954" w:rsidP="008A0C44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2ED65DB2" wp14:editId="70D53E44">
                      <wp:extent cx="228600" cy="228600"/>
                      <wp:effectExtent l="0" t="0" r="0" b="0"/>
                      <wp:docPr id="10" name="Group 10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" name="Oval 1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D8860F" id="Group 10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">
                      <v:oval id="Oval 1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DmFMMA&#10;AADbAAAADwAAAGRycy9kb3ducmV2LnhtbESP3WoCMRCF7wu+QxihdzVrC6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DmFMMAAADbAAAADwAAAAAAAAAAAAAAAACYAgAAZHJzL2Rv&#10;d25yZXYueG1sUEsFBgAAAAAEAAQA9QAAAIgDAAAAAA==&#10;" fillcolor="#f24f4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14:paraId="56CE5384" w14:textId="77777777" w:rsidR="00846954" w:rsidRPr="006048AF" w:rsidRDefault="00846954" w:rsidP="0084695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and describe the data subjects present in each of the data stores in the </w:t>
            </w:r>
            <w:r w:rsidR="00E86774">
              <w:rPr>
                <w:rFonts w:ascii="Times New Roman" w:hAnsi="Times New Roman" w:cs="Times New Roman"/>
                <w:sz w:val="24"/>
                <w:szCs w:val="24"/>
              </w:rPr>
              <w:t>BI data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rchitecture.</w:t>
            </w:r>
          </w:p>
        </w:tc>
      </w:tr>
    </w:tbl>
    <w:p w14:paraId="36C19EF4" w14:textId="77777777" w:rsidR="00E57698" w:rsidRDefault="00E57698" w:rsidP="00E57698">
      <w:pPr>
        <w:pStyle w:val="NoSpacing"/>
      </w:pPr>
    </w:p>
    <w:p w14:paraId="3CFBC1CB" w14:textId="77777777" w:rsidR="00846954" w:rsidRDefault="00846954" w:rsidP="00846954">
      <w:pPr>
        <w:pStyle w:val="Caption"/>
      </w:pPr>
      <w:r>
        <w:t>Table 2: BI Data Stores</w:t>
      </w:r>
    </w:p>
    <w:tbl>
      <w:tblPr>
        <w:tblStyle w:val="GridTable4-Accent2"/>
        <w:tblW w:w="10075" w:type="dxa"/>
        <w:tblLook w:val="04A0" w:firstRow="1" w:lastRow="0" w:firstColumn="1" w:lastColumn="0" w:noHBand="0" w:noVBand="1"/>
      </w:tblPr>
      <w:tblGrid>
        <w:gridCol w:w="1615"/>
        <w:gridCol w:w="1980"/>
        <w:gridCol w:w="6480"/>
      </w:tblGrid>
      <w:tr w:rsidR="00846954" w:rsidRPr="00B71761" w14:paraId="7C861BCA" w14:textId="77777777" w:rsidTr="00846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  <w:hideMark/>
          </w:tcPr>
          <w:p w14:paraId="214669B5" w14:textId="77777777" w:rsidR="00846954" w:rsidRPr="00846954" w:rsidRDefault="00846954" w:rsidP="008A0C44">
            <w:pPr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</w:pPr>
            <w:r w:rsidRPr="00846954"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  <w:t>Data Store</w:t>
            </w:r>
          </w:p>
        </w:tc>
        <w:tc>
          <w:tcPr>
            <w:tcW w:w="1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551F9E1" w14:textId="77777777" w:rsidR="00846954" w:rsidRPr="00846954" w:rsidRDefault="00846954" w:rsidP="008A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  <w:t>Data Subject</w:t>
            </w:r>
          </w:p>
        </w:tc>
        <w:tc>
          <w:tcPr>
            <w:tcW w:w="64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  <w:hideMark/>
          </w:tcPr>
          <w:p w14:paraId="54EBFE42" w14:textId="77777777" w:rsidR="00846954" w:rsidRPr="00846954" w:rsidRDefault="00846954" w:rsidP="008A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</w:pPr>
            <w:r w:rsidRPr="00846954"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  <w:t xml:space="preserve">Description </w:t>
            </w:r>
          </w:p>
        </w:tc>
      </w:tr>
      <w:tr w:rsidR="00846954" w:rsidRPr="00B71761" w14:paraId="55808D30" w14:textId="77777777" w:rsidTr="0084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FFFFFF" w:themeColor="background1"/>
            </w:tcBorders>
            <w:noWrap/>
            <w:hideMark/>
          </w:tcPr>
          <w:p w14:paraId="3FE51137" w14:textId="77777777" w:rsidR="00846954" w:rsidRPr="00B71761" w:rsidRDefault="00846954" w:rsidP="008A0C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980" w:type="dxa"/>
            <w:tcBorders>
              <w:top w:val="single" w:sz="4" w:space="0" w:color="FFFFFF" w:themeColor="background1"/>
            </w:tcBorders>
          </w:tcPr>
          <w:p w14:paraId="51D23622" w14:textId="77777777" w:rsidR="00846954" w:rsidRPr="00B71761" w:rsidRDefault="00846954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480" w:type="dxa"/>
            <w:tcBorders>
              <w:top w:val="single" w:sz="4" w:space="0" w:color="FFFFFF" w:themeColor="background1"/>
            </w:tcBorders>
            <w:noWrap/>
            <w:hideMark/>
          </w:tcPr>
          <w:p w14:paraId="08739750" w14:textId="77777777" w:rsidR="00846954" w:rsidRPr="00B71761" w:rsidRDefault="00846954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846954" w:rsidRPr="00B71761" w14:paraId="5E7D427A" w14:textId="77777777" w:rsidTr="008469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noWrap/>
            <w:hideMark/>
          </w:tcPr>
          <w:p w14:paraId="3FB53BF6" w14:textId="77777777" w:rsidR="00846954" w:rsidRPr="00B71761" w:rsidRDefault="00846954" w:rsidP="008A0C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980" w:type="dxa"/>
          </w:tcPr>
          <w:p w14:paraId="26CA17D2" w14:textId="77777777" w:rsidR="00846954" w:rsidRPr="00B71761" w:rsidRDefault="00846954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480" w:type="dxa"/>
            <w:noWrap/>
            <w:hideMark/>
          </w:tcPr>
          <w:p w14:paraId="3200A9C2" w14:textId="77777777" w:rsidR="00846954" w:rsidRPr="00B71761" w:rsidRDefault="00846954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846954" w:rsidRPr="00B71761" w14:paraId="7A94B5C3" w14:textId="77777777" w:rsidTr="0084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noWrap/>
            <w:hideMark/>
          </w:tcPr>
          <w:p w14:paraId="066C3BB5" w14:textId="77777777" w:rsidR="00846954" w:rsidRPr="00B71761" w:rsidRDefault="00846954" w:rsidP="008A0C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980" w:type="dxa"/>
          </w:tcPr>
          <w:p w14:paraId="013B4C20" w14:textId="77777777" w:rsidR="00846954" w:rsidRPr="00B71761" w:rsidRDefault="00846954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480" w:type="dxa"/>
            <w:noWrap/>
            <w:hideMark/>
          </w:tcPr>
          <w:p w14:paraId="5AE41208" w14:textId="77777777" w:rsidR="00846954" w:rsidRPr="00B71761" w:rsidRDefault="00846954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846954" w:rsidRPr="00B71761" w14:paraId="3AA8DD4F" w14:textId="77777777" w:rsidTr="008469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noWrap/>
            <w:hideMark/>
          </w:tcPr>
          <w:p w14:paraId="360E04FC" w14:textId="77777777" w:rsidR="00846954" w:rsidRPr="00B71761" w:rsidRDefault="00846954" w:rsidP="008A0C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980" w:type="dxa"/>
          </w:tcPr>
          <w:p w14:paraId="52E1F6DC" w14:textId="77777777" w:rsidR="00846954" w:rsidRPr="00B71761" w:rsidRDefault="00846954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480" w:type="dxa"/>
            <w:noWrap/>
            <w:hideMark/>
          </w:tcPr>
          <w:p w14:paraId="41C8426B" w14:textId="77777777" w:rsidR="00846954" w:rsidRPr="00B71761" w:rsidRDefault="00846954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846954" w:rsidRPr="00B71761" w14:paraId="2BC7541C" w14:textId="77777777" w:rsidTr="0084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noWrap/>
            <w:hideMark/>
          </w:tcPr>
          <w:p w14:paraId="7B3F02C0" w14:textId="77777777" w:rsidR="00846954" w:rsidRPr="00B71761" w:rsidRDefault="00846954" w:rsidP="008A0C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980" w:type="dxa"/>
          </w:tcPr>
          <w:p w14:paraId="3B5984E6" w14:textId="77777777" w:rsidR="00846954" w:rsidRPr="00B71761" w:rsidRDefault="00846954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480" w:type="dxa"/>
            <w:noWrap/>
            <w:hideMark/>
          </w:tcPr>
          <w:p w14:paraId="744C3CD9" w14:textId="77777777" w:rsidR="00846954" w:rsidRPr="00B71761" w:rsidRDefault="00846954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</w:tbl>
    <w:p w14:paraId="18F272A4" w14:textId="77777777" w:rsidR="00846954" w:rsidRDefault="00846954" w:rsidP="00846954">
      <w:pPr>
        <w:pStyle w:val="Heading2"/>
      </w:pPr>
      <w:bookmarkStart w:id="5" w:name="_Toc403904939"/>
      <w:r>
        <w:lastRenderedPageBreak/>
        <w:t>Entities</w:t>
      </w:r>
      <w:bookmarkEnd w:id="5"/>
      <w:r>
        <w:t xml:space="preserve"> </w:t>
      </w:r>
    </w:p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E86774" w:rsidRPr="00991CA5" w14:paraId="4CC620CC" w14:textId="77777777" w:rsidTr="001F3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14:paraId="2824C776" w14:textId="77777777" w:rsidR="00E86774" w:rsidRPr="00A94D14" w:rsidRDefault="00E86774" w:rsidP="001F3EF5">
            <w:pPr>
              <w:pStyle w:val="Icon"/>
              <w:rPr>
                <w:rFonts w:cs="Times New Roman"/>
                <w:sz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mc:AlternateContent>
                <mc:Choice Requires="wpg">
                  <w:drawing>
                    <wp:inline distT="0" distB="0" distL="0" distR="0" wp14:anchorId="3FC2B748" wp14:editId="2BFE134F">
                      <wp:extent cx="228600" cy="228600"/>
                      <wp:effectExtent l="0" t="0" r="0" b="0"/>
                      <wp:docPr id="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3" name="Oval 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E91176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neakL4MFAADwEQAADgAAAAAAAAAAAAAAAAAuAgAAZHJzL2Uyb0Rv&#10;Yy54bWxQSwECLQAUAAYACAAAACEA+AwpmdgAAAADAQAADwAAAAAAAAAAAAAAAADdBwAAZHJzL2Rv&#10;d25yZXYueG1sUEsFBgAAAAAEAAQA8wAAAOIIAAAAAA==&#10;">
                      <v:oval id="Oval 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W6dMEA&#10;AADbAAAADwAAAGRycy9kb3ducmV2LnhtbESP3WoCMRCF7wu+QxjBu5pVQexqFFEqvWlL1QcYNuNm&#10;dTMJSbqub98UCr08nJ+Ps9r0thUdhdg4VjAZFyCIK6cbrhWcT6/PCxAxIWtsHZOCB0XYrAdPKyy1&#10;u/MXdcdUizzCsUQFJiVfShkrQxbj2Hni7F1csJiyDLXUAe953LZyWhRzabHhTDDoaWeouh2/bYYY&#10;3+397tC8LCzV18/HPHy8o1KjYb9dgkjUp//wX/tNK5jN4PdL/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FunTBAAAA2wAAAA8AAAAAAAAAAAAAAAAAmAIAAGRycy9kb3du&#10;cmV2LnhtbFBLBQYAAAAABAAEAPUAAACGAwAAAAA=&#10;" fillcolor="#f24f4f [3204]" stroked="f" strokeweight="0">
                        <v:stroke joinstyle="miter"/>
                        <o:lock v:ext="edit" aspectratio="t"/>
                      </v:oval>
                      <v:shape id="Freeform 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zFvsQA&#10;AADbAAAADwAAAGRycy9kb3ducmV2LnhtbESPQWvCQBSE74X+h+UVvNVNq0ibukopCDkVNBavr9mX&#10;bGj2bdhdY+qvdwXB4zAz3zDL9Wg7MZAPrWMFL9MMBHHldMuNgn25eX4DESKyxs4xKfinAOvV48MS&#10;c+1OvKVhFxuRIBxyVGBi7HMpQ2XIYpi6njh5tfMWY5K+kdrjKcFtJ1+zbCEttpwWDPb0Zaj62x2t&#10;gsP5pxyOvjTftS+K+fvvYeHrmVKTp/HzA0SkMd7Dt3ahFczmcP2SfoBc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Mxb7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14:paraId="2604B117" w14:textId="77777777" w:rsidR="00E86774" w:rsidRDefault="00E86774" w:rsidP="001F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0A942D" w14:textId="0686724C" w:rsidR="00E86774" w:rsidRPr="00E86774" w:rsidRDefault="00E86774" w:rsidP="00E8677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6774">
              <w:rPr>
                <w:rFonts w:ascii="Times New Roman" w:hAnsi="Times New Roman" w:cs="Times New Roman"/>
                <w:i w:val="0"/>
                <w:sz w:val="24"/>
                <w:szCs w:val="24"/>
              </w:rPr>
              <w:t>It is easiest to think of these entities as tables, especially during the preliminary logical design</w:t>
            </w:r>
            <w:r w:rsidR="003D32D6">
              <w:rPr>
                <w:rFonts w:ascii="Times New Roman" w:hAnsi="Times New Roman" w:cs="Times New Roman"/>
                <w:i w:val="0"/>
                <w:sz w:val="24"/>
                <w:szCs w:val="24"/>
              </w:rPr>
              <w:t>. W</w:t>
            </w:r>
            <w:r w:rsidRPr="00E86774">
              <w:rPr>
                <w:rFonts w:ascii="Times New Roman" w:hAnsi="Times New Roman" w:cs="Times New Roman"/>
                <w:i w:val="0"/>
                <w:sz w:val="24"/>
                <w:szCs w:val="24"/>
              </w:rPr>
              <w:t>hen physical models are created</w:t>
            </w:r>
            <w:r w:rsidR="003D32D6">
              <w:rPr>
                <w:rFonts w:ascii="Times New Roman" w:hAnsi="Times New Roman" w:cs="Times New Roman"/>
                <w:i w:val="0"/>
                <w:sz w:val="24"/>
                <w:szCs w:val="24"/>
              </w:rPr>
              <w:t>,</w:t>
            </w:r>
            <w:r w:rsidRPr="00E86774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these entities may be instantiated as views or virtual entities rather than tables.</w:t>
            </w:r>
          </w:p>
          <w:p w14:paraId="39E34D80" w14:textId="77777777" w:rsidR="00E86774" w:rsidRPr="00E86774" w:rsidRDefault="00E86774" w:rsidP="00E8677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6774">
              <w:rPr>
                <w:rFonts w:ascii="Times New Roman" w:hAnsi="Times New Roman" w:cs="Times New Roman"/>
                <w:i w:val="0"/>
                <w:sz w:val="24"/>
                <w:szCs w:val="24"/>
              </w:rPr>
              <w:t>Notes:</w:t>
            </w:r>
          </w:p>
          <w:p w14:paraId="60210875" w14:textId="77777777" w:rsidR="00E86774" w:rsidRPr="00E86774" w:rsidRDefault="00E86774" w:rsidP="00E86774">
            <w:pPr>
              <w:pStyle w:val="TipText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6774">
              <w:rPr>
                <w:rFonts w:ascii="Times New Roman" w:hAnsi="Times New Roman" w:cs="Times New Roman"/>
                <w:i w:val="0"/>
                <w:sz w:val="24"/>
                <w:szCs w:val="24"/>
              </w:rPr>
              <w:t>Entity Types: Dimension, Fact, Bridge</w:t>
            </w:r>
          </w:p>
          <w:p w14:paraId="6E4E4BFD" w14:textId="77777777" w:rsidR="00E86774" w:rsidRPr="00991CA5" w:rsidRDefault="00E86774" w:rsidP="00E86774">
            <w:pPr>
              <w:pStyle w:val="TipText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6774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Entity Subtypes: See Chapters 9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and</w:t>
            </w:r>
            <w:r w:rsidRPr="00E86774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10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of the </w:t>
            </w:r>
            <w:r w:rsidRPr="00E86774">
              <w:rPr>
                <w:rFonts w:ascii="Times New Roman" w:hAnsi="Times New Roman" w:cs="Times New Roman"/>
                <w:sz w:val="24"/>
                <w:szCs w:val="24"/>
              </w:rPr>
              <w:t>BI Guidebook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r w:rsidRPr="00E86774">
              <w:rPr>
                <w:rFonts w:ascii="Times New Roman" w:hAnsi="Times New Roman" w:cs="Times New Roman"/>
                <w:i w:val="0"/>
                <w:sz w:val="24"/>
                <w:szCs w:val="24"/>
              </w:rPr>
              <w:t>for a description of each type of fact, dimension and bridge table.</w:t>
            </w:r>
          </w:p>
        </w:tc>
      </w:tr>
    </w:tbl>
    <w:p w14:paraId="67E4FD8F" w14:textId="77777777" w:rsidR="00E86774" w:rsidRPr="00E86774" w:rsidRDefault="00E86774" w:rsidP="00E86774"/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846954" w14:paraId="1309286B" w14:textId="77777777" w:rsidTr="008A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14:paraId="56E053C7" w14:textId="77777777" w:rsidR="00846954" w:rsidRDefault="00846954" w:rsidP="008A0C44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4D37827C" wp14:editId="65959F25">
                      <wp:extent cx="228600" cy="228600"/>
                      <wp:effectExtent l="0" t="0" r="0" b="0"/>
                      <wp:docPr id="16" name="Group 16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7" name="Oval 1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3C30EC" id="Group 16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4m5ae4YFAADwEQAADgAAAAAAAAAAAAAAAAAuAgAAZHJzL2Uy&#10;b0RvYy54bWxQSwECLQAUAAYACAAAACEA+AwpmdgAAAADAQAADwAAAAAAAAAAAAAAAADgBwAAZHJz&#10;L2Rvd25yZXYueG1sUEsFBgAAAAAEAAQA8wAAAOUIAAAAAA==&#10;">
                      <v:oval id="Oval 1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vgF8MA&#10;AADbAAAADwAAAGRycy9kb3ducmV2LnhtbESPwW7CMBBE70j8g7VIvYFDD0BTDKpArXppEWk/YBUv&#10;cWi8tmw3hL+vkSpx29XMzptdbwfbiZ5CbB0rmM8KEMS10y03Cr6/XqcrEDEha+wck4IrRdhuxqM1&#10;ltpd+Eh9lRqRQziWqMCk5EspY23IYpw5T5y1kwsWU15DI3XASw63nXwsioW02HImGPS0M1T/VL82&#10;Q4zv93731j6tLDXnw3URPj9QqYfJ8PIMItGQ7ub/63ed6y/h9kse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vgF8MAAADbAAAADwAAAAAAAAAAAAAAAACYAgAAZHJzL2Rv&#10;d25yZXYueG1sUEsFBgAAAAAEAAQA9QAAAIgDAAAAAA==&#10;" fillcolor="#f24f4f [3204]" stroked="f" strokeweight="0">
                        <v:stroke joinstyle="miter"/>
                        <o:lock v:ext="edit" aspectratio="t"/>
                      </v:oval>
                      <v:shape id="Freeform 1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ST28QA&#10;AADbAAAADwAAAGRycy9kb3ducmV2LnhtbESPQUvDQBCF70L/wzKF3uxGK0Vjt0UEISfBRul1zE6y&#10;wexs2N2m0V/vHARvM7w3732zO8x+UBPF1Ac2cLMuQBE3wfbcGXivX67vQaWMbHEITAa+KcFhv7ja&#10;YWnDhd9oOuZOSQinEg24nMdS69Q48pjWYSQWrQ3RY5Y1dtpGvEi4H/RtUWy1x56lweFIz46ar+PZ&#10;Gzj9fNTTOdbutY1VdffwedrGdmPMajk/PYLKNOd/8991ZQVfYOUXGUD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0k9v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14:paraId="76FAEAA8" w14:textId="77777777" w:rsidR="00CA5277" w:rsidRPr="006048AF" w:rsidRDefault="00846954" w:rsidP="00E8677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and describe the </w:t>
            </w:r>
            <w:r w:rsidR="00CA5277">
              <w:rPr>
                <w:rFonts w:ascii="Times New Roman" w:hAnsi="Times New Roman" w:cs="Times New Roman"/>
                <w:sz w:val="24"/>
                <w:szCs w:val="24"/>
              </w:rPr>
              <w:t>entities that will be created within each data subject and</w:t>
            </w:r>
            <w:r w:rsidR="00E86774">
              <w:rPr>
                <w:rFonts w:ascii="Times New Roman" w:hAnsi="Times New Roman" w:cs="Times New Roman"/>
                <w:sz w:val="24"/>
                <w:szCs w:val="24"/>
              </w:rPr>
              <w:t xml:space="preserve"> data stores in the BI data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rchitecture.</w:t>
            </w:r>
            <w:r w:rsidR="00CA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6A64AEF" w14:textId="77777777" w:rsidR="00CA5277" w:rsidRDefault="00CA5277" w:rsidP="00CA5277">
      <w:pPr>
        <w:pStyle w:val="Caption"/>
      </w:pPr>
      <w:r>
        <w:t>Table 2: BI Entities</w:t>
      </w:r>
    </w:p>
    <w:tbl>
      <w:tblPr>
        <w:tblStyle w:val="GridTable4-Accent2"/>
        <w:tblW w:w="11695" w:type="dxa"/>
        <w:tblLook w:val="04A0" w:firstRow="1" w:lastRow="0" w:firstColumn="1" w:lastColumn="0" w:noHBand="0" w:noVBand="1"/>
      </w:tblPr>
      <w:tblGrid>
        <w:gridCol w:w="1435"/>
        <w:gridCol w:w="1440"/>
        <w:gridCol w:w="1620"/>
        <w:gridCol w:w="1350"/>
        <w:gridCol w:w="1440"/>
        <w:gridCol w:w="4410"/>
      </w:tblGrid>
      <w:tr w:rsidR="00CA5277" w:rsidRPr="00B71761" w14:paraId="7F1855B5" w14:textId="77777777" w:rsidTr="00CA5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  <w:hideMark/>
          </w:tcPr>
          <w:p w14:paraId="74958551" w14:textId="77777777" w:rsidR="00CA5277" w:rsidRPr="00846954" w:rsidRDefault="00CA5277" w:rsidP="008A0C44">
            <w:pPr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</w:pPr>
            <w:r w:rsidRPr="00846954"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  <w:t>Data Store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728741B" w14:textId="77777777" w:rsidR="00CA5277" w:rsidRPr="00846954" w:rsidRDefault="00CA5277" w:rsidP="008A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  <w:t>Data Subject</w:t>
            </w:r>
          </w:p>
        </w:tc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  <w:hideMark/>
          </w:tcPr>
          <w:p w14:paraId="55FAF710" w14:textId="77777777" w:rsidR="00CA5277" w:rsidRPr="00846954" w:rsidRDefault="00CA5277" w:rsidP="008A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  <w:t>Entity (Table)</w:t>
            </w:r>
            <w:r w:rsidRPr="00846954"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  <w:hideMark/>
          </w:tcPr>
          <w:p w14:paraId="17E5170D" w14:textId="77777777" w:rsidR="00CA5277" w:rsidRPr="00846954" w:rsidRDefault="00CA5277" w:rsidP="008A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  <w:t>Entity Type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4AB21953" w14:textId="77777777" w:rsidR="00CA5277" w:rsidRPr="00846954" w:rsidRDefault="00CA5277" w:rsidP="00CA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  <w:t>Entity Subtype</w:t>
            </w:r>
          </w:p>
        </w:tc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  <w:hideMark/>
          </w:tcPr>
          <w:p w14:paraId="2D82698F" w14:textId="77777777" w:rsidR="00CA5277" w:rsidRPr="00846954" w:rsidRDefault="00CA5277" w:rsidP="008A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</w:pPr>
            <w:r w:rsidRPr="00846954"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  <w:t>Description</w:t>
            </w:r>
          </w:p>
        </w:tc>
      </w:tr>
      <w:tr w:rsidR="00CA5277" w:rsidRPr="00B71761" w14:paraId="5173E979" w14:textId="77777777" w:rsidTr="00CA5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single" w:sz="4" w:space="0" w:color="FFFFFF" w:themeColor="background1"/>
            </w:tcBorders>
            <w:noWrap/>
            <w:hideMark/>
          </w:tcPr>
          <w:p w14:paraId="639CFAE3" w14:textId="77777777" w:rsidR="00CA5277" w:rsidRPr="00B71761" w:rsidRDefault="00CA5277" w:rsidP="008A0C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1851B34E" w14:textId="77777777" w:rsidR="00CA5277" w:rsidRPr="00B71761" w:rsidRDefault="00CA5277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FFFFFF" w:themeColor="background1"/>
            </w:tcBorders>
            <w:noWrap/>
            <w:hideMark/>
          </w:tcPr>
          <w:p w14:paraId="11586CD7" w14:textId="77777777" w:rsidR="00CA5277" w:rsidRPr="00B71761" w:rsidRDefault="00CA5277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tcBorders>
              <w:top w:val="single" w:sz="4" w:space="0" w:color="FFFFFF" w:themeColor="background1"/>
            </w:tcBorders>
            <w:noWrap/>
            <w:hideMark/>
          </w:tcPr>
          <w:p w14:paraId="08541BBF" w14:textId="77777777" w:rsidR="00CA5277" w:rsidRPr="00B71761" w:rsidRDefault="00CA5277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1DB9253D" w14:textId="77777777" w:rsidR="00CA5277" w:rsidRPr="00B71761" w:rsidRDefault="00CA5277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410" w:type="dxa"/>
            <w:tcBorders>
              <w:top w:val="single" w:sz="4" w:space="0" w:color="FFFFFF" w:themeColor="background1"/>
            </w:tcBorders>
            <w:noWrap/>
            <w:hideMark/>
          </w:tcPr>
          <w:p w14:paraId="62D64723" w14:textId="77777777" w:rsidR="00CA5277" w:rsidRPr="00B71761" w:rsidRDefault="00CA5277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CA5277" w:rsidRPr="00B71761" w14:paraId="7DCD5741" w14:textId="77777777" w:rsidTr="00CA52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6D0A60A" w14:textId="77777777" w:rsidR="00CA5277" w:rsidRPr="00B71761" w:rsidRDefault="00CA5277" w:rsidP="008A0C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40" w:type="dxa"/>
          </w:tcPr>
          <w:p w14:paraId="6D7EBABA" w14:textId="77777777" w:rsidR="00CA5277" w:rsidRPr="00B71761" w:rsidRDefault="00CA5277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14:paraId="31CE5D65" w14:textId="77777777" w:rsidR="00CA5277" w:rsidRPr="00B71761" w:rsidRDefault="00CA5277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noWrap/>
            <w:hideMark/>
          </w:tcPr>
          <w:p w14:paraId="54E1ADDA" w14:textId="77777777" w:rsidR="00CA5277" w:rsidRPr="00B71761" w:rsidRDefault="00CA5277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40" w:type="dxa"/>
          </w:tcPr>
          <w:p w14:paraId="70D76CF1" w14:textId="77777777" w:rsidR="00CA5277" w:rsidRPr="00B71761" w:rsidRDefault="00CA5277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410" w:type="dxa"/>
            <w:noWrap/>
            <w:hideMark/>
          </w:tcPr>
          <w:p w14:paraId="137B5735" w14:textId="77777777" w:rsidR="00CA5277" w:rsidRPr="00B71761" w:rsidRDefault="00CA5277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CA5277" w:rsidRPr="00B71761" w14:paraId="5271A07D" w14:textId="77777777" w:rsidTr="00CA5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99951FF" w14:textId="77777777" w:rsidR="00CA5277" w:rsidRPr="00B71761" w:rsidRDefault="00CA5277" w:rsidP="008A0C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40" w:type="dxa"/>
          </w:tcPr>
          <w:p w14:paraId="19EB875E" w14:textId="77777777" w:rsidR="00CA5277" w:rsidRPr="00B71761" w:rsidRDefault="00CA5277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14:paraId="7BB4F1EB" w14:textId="77777777" w:rsidR="00CA5277" w:rsidRPr="00B71761" w:rsidRDefault="00CA5277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noWrap/>
            <w:hideMark/>
          </w:tcPr>
          <w:p w14:paraId="67B1BD3A" w14:textId="77777777" w:rsidR="00CA5277" w:rsidRPr="00B71761" w:rsidRDefault="00CA5277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40" w:type="dxa"/>
          </w:tcPr>
          <w:p w14:paraId="28B559D3" w14:textId="77777777" w:rsidR="00CA5277" w:rsidRPr="00B71761" w:rsidRDefault="00CA5277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410" w:type="dxa"/>
            <w:noWrap/>
            <w:hideMark/>
          </w:tcPr>
          <w:p w14:paraId="5043C1E0" w14:textId="77777777" w:rsidR="00CA5277" w:rsidRPr="00B71761" w:rsidRDefault="00CA5277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CA5277" w:rsidRPr="00B71761" w14:paraId="17410560" w14:textId="77777777" w:rsidTr="00CA52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C26CDC0" w14:textId="77777777" w:rsidR="00CA5277" w:rsidRPr="00B71761" w:rsidRDefault="00CA5277" w:rsidP="008A0C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40" w:type="dxa"/>
          </w:tcPr>
          <w:p w14:paraId="27B01FA2" w14:textId="77777777" w:rsidR="00CA5277" w:rsidRPr="00B71761" w:rsidRDefault="00CA5277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14:paraId="2ABA5E72" w14:textId="77777777" w:rsidR="00CA5277" w:rsidRPr="00B71761" w:rsidRDefault="00CA5277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noWrap/>
            <w:hideMark/>
          </w:tcPr>
          <w:p w14:paraId="4AC61806" w14:textId="77777777" w:rsidR="00CA5277" w:rsidRPr="00B71761" w:rsidRDefault="00CA5277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40" w:type="dxa"/>
          </w:tcPr>
          <w:p w14:paraId="2C948B80" w14:textId="77777777" w:rsidR="00CA5277" w:rsidRPr="00B71761" w:rsidRDefault="00CA5277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410" w:type="dxa"/>
            <w:noWrap/>
            <w:hideMark/>
          </w:tcPr>
          <w:p w14:paraId="59B887DD" w14:textId="77777777" w:rsidR="00CA5277" w:rsidRPr="00B71761" w:rsidRDefault="00CA5277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CA5277" w:rsidRPr="00B71761" w14:paraId="54B0F2DF" w14:textId="77777777" w:rsidTr="00CA5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3477F06B" w14:textId="77777777" w:rsidR="00CA5277" w:rsidRPr="00B71761" w:rsidRDefault="00CA5277" w:rsidP="008A0C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40" w:type="dxa"/>
          </w:tcPr>
          <w:p w14:paraId="784F09B7" w14:textId="77777777" w:rsidR="00CA5277" w:rsidRPr="00B71761" w:rsidRDefault="00CA5277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14:paraId="0B34B150" w14:textId="77777777" w:rsidR="00CA5277" w:rsidRPr="00B71761" w:rsidRDefault="00CA5277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noWrap/>
            <w:hideMark/>
          </w:tcPr>
          <w:p w14:paraId="7F82F90A" w14:textId="77777777" w:rsidR="00CA5277" w:rsidRPr="00B71761" w:rsidRDefault="00CA5277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40" w:type="dxa"/>
          </w:tcPr>
          <w:p w14:paraId="5E98F090" w14:textId="77777777" w:rsidR="00CA5277" w:rsidRPr="00B71761" w:rsidRDefault="00CA5277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410" w:type="dxa"/>
            <w:noWrap/>
            <w:hideMark/>
          </w:tcPr>
          <w:p w14:paraId="2C51AEF0" w14:textId="77777777" w:rsidR="00CA5277" w:rsidRPr="00B71761" w:rsidRDefault="00CA5277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CA5277" w:rsidRPr="00B71761" w14:paraId="0D350973" w14:textId="77777777" w:rsidTr="00CA52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23622C01" w14:textId="77777777" w:rsidR="00CA5277" w:rsidRPr="00B71761" w:rsidRDefault="00CA5277" w:rsidP="008A0C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40" w:type="dxa"/>
          </w:tcPr>
          <w:p w14:paraId="083EF7C9" w14:textId="77777777" w:rsidR="00CA5277" w:rsidRPr="00B71761" w:rsidRDefault="00CA5277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14:paraId="72B49031" w14:textId="77777777" w:rsidR="00CA5277" w:rsidRPr="00B71761" w:rsidRDefault="00CA5277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noWrap/>
            <w:hideMark/>
          </w:tcPr>
          <w:p w14:paraId="140C8E28" w14:textId="77777777" w:rsidR="00CA5277" w:rsidRPr="00B71761" w:rsidRDefault="00CA5277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40" w:type="dxa"/>
          </w:tcPr>
          <w:p w14:paraId="40B64CCD" w14:textId="77777777" w:rsidR="00CA5277" w:rsidRPr="00B71761" w:rsidRDefault="00CA5277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410" w:type="dxa"/>
            <w:noWrap/>
            <w:hideMark/>
          </w:tcPr>
          <w:p w14:paraId="2CAD3E20" w14:textId="77777777" w:rsidR="00CA5277" w:rsidRPr="00B71761" w:rsidRDefault="00CA5277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022CFC" w:rsidRPr="00B71761" w14:paraId="0469CC16" w14:textId="77777777" w:rsidTr="00CA5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46B8409E" w14:textId="77777777" w:rsidR="00022CFC" w:rsidRPr="00B71761" w:rsidRDefault="00022CFC" w:rsidP="008A0C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</w:tcPr>
          <w:p w14:paraId="2593BDF3" w14:textId="77777777" w:rsidR="00022CFC" w:rsidRPr="00B71761" w:rsidRDefault="00022CFC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20" w:type="dxa"/>
            <w:noWrap/>
          </w:tcPr>
          <w:p w14:paraId="2FEAD0DF" w14:textId="77777777" w:rsidR="00022CFC" w:rsidRPr="00B71761" w:rsidRDefault="00022CFC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noWrap/>
          </w:tcPr>
          <w:p w14:paraId="5E5BBA53" w14:textId="77777777" w:rsidR="00022CFC" w:rsidRPr="00B71761" w:rsidRDefault="00022CFC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</w:tcPr>
          <w:p w14:paraId="0007EEA7" w14:textId="77777777" w:rsidR="00022CFC" w:rsidRPr="00B71761" w:rsidRDefault="00022CFC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410" w:type="dxa"/>
            <w:noWrap/>
          </w:tcPr>
          <w:p w14:paraId="4B5B30BE" w14:textId="77777777" w:rsidR="00022CFC" w:rsidRPr="00B71761" w:rsidRDefault="00022CFC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022CFC" w:rsidRPr="00B71761" w14:paraId="40AFF55B" w14:textId="77777777" w:rsidTr="00CA52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69C707AF" w14:textId="77777777" w:rsidR="00022CFC" w:rsidRPr="00B71761" w:rsidRDefault="00022CFC" w:rsidP="008A0C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</w:tcPr>
          <w:p w14:paraId="137EBE69" w14:textId="77777777" w:rsidR="00022CFC" w:rsidRPr="00B71761" w:rsidRDefault="00022CFC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20" w:type="dxa"/>
            <w:noWrap/>
          </w:tcPr>
          <w:p w14:paraId="005B82F6" w14:textId="77777777" w:rsidR="00022CFC" w:rsidRPr="00B71761" w:rsidRDefault="00022CFC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noWrap/>
          </w:tcPr>
          <w:p w14:paraId="51BBCF6A" w14:textId="77777777" w:rsidR="00022CFC" w:rsidRPr="00B71761" w:rsidRDefault="00022CFC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</w:tcPr>
          <w:p w14:paraId="2D10EA41" w14:textId="77777777" w:rsidR="00022CFC" w:rsidRPr="00B71761" w:rsidRDefault="00022CFC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410" w:type="dxa"/>
            <w:noWrap/>
          </w:tcPr>
          <w:p w14:paraId="7CF7922E" w14:textId="77777777" w:rsidR="00022CFC" w:rsidRPr="00B71761" w:rsidRDefault="00022CFC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022CFC" w:rsidRPr="00B71761" w14:paraId="70FEA7EC" w14:textId="77777777" w:rsidTr="00CA5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9648DA2" w14:textId="77777777" w:rsidR="00022CFC" w:rsidRPr="00B71761" w:rsidRDefault="00022CFC" w:rsidP="008A0C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</w:tcPr>
          <w:p w14:paraId="619A5711" w14:textId="77777777" w:rsidR="00022CFC" w:rsidRPr="00B71761" w:rsidRDefault="00022CFC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20" w:type="dxa"/>
            <w:noWrap/>
          </w:tcPr>
          <w:p w14:paraId="790B117F" w14:textId="77777777" w:rsidR="00022CFC" w:rsidRPr="00B71761" w:rsidRDefault="00022CFC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noWrap/>
          </w:tcPr>
          <w:p w14:paraId="38AB2BAD" w14:textId="77777777" w:rsidR="00022CFC" w:rsidRPr="00B71761" w:rsidRDefault="00022CFC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</w:tcPr>
          <w:p w14:paraId="19B74D1D" w14:textId="77777777" w:rsidR="00022CFC" w:rsidRPr="00B71761" w:rsidRDefault="00022CFC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410" w:type="dxa"/>
            <w:noWrap/>
          </w:tcPr>
          <w:p w14:paraId="28160D08" w14:textId="77777777" w:rsidR="00022CFC" w:rsidRPr="00B71761" w:rsidRDefault="00022CFC" w:rsidP="008A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022CFC" w:rsidRPr="00B71761" w14:paraId="0BEAA741" w14:textId="77777777" w:rsidTr="00CA52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747CF587" w14:textId="77777777" w:rsidR="00022CFC" w:rsidRPr="00B71761" w:rsidRDefault="00022CFC" w:rsidP="008A0C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</w:tcPr>
          <w:p w14:paraId="78E4325A" w14:textId="77777777" w:rsidR="00022CFC" w:rsidRPr="00B71761" w:rsidRDefault="00022CFC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20" w:type="dxa"/>
            <w:noWrap/>
          </w:tcPr>
          <w:p w14:paraId="656C9FB4" w14:textId="77777777" w:rsidR="00022CFC" w:rsidRPr="00B71761" w:rsidRDefault="00022CFC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noWrap/>
          </w:tcPr>
          <w:p w14:paraId="1337A3B8" w14:textId="77777777" w:rsidR="00022CFC" w:rsidRPr="00B71761" w:rsidRDefault="00022CFC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</w:tcPr>
          <w:p w14:paraId="58908FD3" w14:textId="77777777" w:rsidR="00022CFC" w:rsidRPr="00B71761" w:rsidRDefault="00022CFC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410" w:type="dxa"/>
            <w:noWrap/>
          </w:tcPr>
          <w:p w14:paraId="3CEA8485" w14:textId="77777777" w:rsidR="00022CFC" w:rsidRPr="00B71761" w:rsidRDefault="00022CFC" w:rsidP="008A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</w:tbl>
    <w:p w14:paraId="441F2049" w14:textId="77777777" w:rsidR="00846954" w:rsidRDefault="00846954" w:rsidP="00846954">
      <w:pPr>
        <w:pStyle w:val="NoSpacing"/>
      </w:pPr>
    </w:p>
    <w:p w14:paraId="792668C8" w14:textId="77777777" w:rsidR="00846954" w:rsidRDefault="00846954" w:rsidP="00022CFC">
      <w:pPr>
        <w:pStyle w:val="NoSpacing"/>
      </w:pPr>
    </w:p>
    <w:p w14:paraId="518EBFCF" w14:textId="77777777" w:rsidR="00022CFC" w:rsidRDefault="00022CFC">
      <w:pPr>
        <w:rPr>
          <w:rFonts w:ascii="Arial" w:hAnsi="Arial"/>
          <w:bCs/>
          <w:color w:val="auto"/>
          <w:sz w:val="32"/>
          <w:szCs w:val="32"/>
        </w:rPr>
      </w:pPr>
      <w:r>
        <w:br w:type="page"/>
      </w:r>
    </w:p>
    <w:p w14:paraId="6C614B7A" w14:textId="77777777" w:rsidR="00022CFC" w:rsidRDefault="00022CFC" w:rsidP="00022CFC">
      <w:pPr>
        <w:pStyle w:val="Heading2"/>
      </w:pPr>
      <w:bookmarkStart w:id="6" w:name="_Toc403904940"/>
      <w:r>
        <w:lastRenderedPageBreak/>
        <w:t>Data Store Entity Model</w:t>
      </w:r>
      <w:bookmarkEnd w:id="6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22CFC" w14:paraId="7578CF6B" w14:textId="77777777" w:rsidTr="008A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14:paraId="6B997B02" w14:textId="77777777" w:rsidR="00022CFC" w:rsidRDefault="00022CFC" w:rsidP="008A0C44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38072EF3" wp14:editId="06A0F852">
                      <wp:extent cx="228600" cy="228600"/>
                      <wp:effectExtent l="0" t="0" r="0" b="0"/>
                      <wp:docPr id="1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FB074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">
                      <v:oval id="Oval 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IXRcEA&#10;AADbAAAADwAAAGRycy9kb3ducmV2LnhtbESPzWoCMRSF94LvEG7BnWZ0IXZqlKJU3Gip+gCXye1k&#10;dHITknQc394UCl0ezs/HWa5724qOQmwcK5hOChDEldMN1wou54/xAkRMyBpbx6TgQRHWq+FgiaV2&#10;d/6i7pRqkUc4lqjApORLKWNlyGKcOE+cvW8XLKYsQy11wHset62cFcVcWmw4Ewx62hiqbqcfmyHG&#10;d1u/2TWvC0v19fMxD8cDKjV66d/fQCTq03/4r73XCmZT+P2Sf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CF0XBAAAA2wAAAA8AAAAAAAAAAAAAAAAAmAIAAGRycy9kb3du&#10;cmV2LnhtbFBLBQYAAAAABAAEAPUAAACGAwAAAAA=&#10;" fillcolor="#f24f4f [3204]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BujMQA&#10;AADbAAAADwAAAGRycy9kb3ducmV2LnhtbESPwWrDMBBE74X+g9hCb40ct4TEiRJKoeBToHFLrhtr&#10;bZlYKyMpjpuvrwqFHoeZecNsdpPtxUg+dI4VzGcZCOLa6Y5bBZ/V+9MSRIjIGnvHpOCbAuy293cb&#10;LLS78geNh9iKBOFQoAIT41BIGWpDFsPMDcTJa5y3GJP0rdQerwlue5ln2UJa7DgtGBzozVB9Plys&#10;guPtqxovvjL7xpfly+p0XPjmWanHh+l1DSLSFP/Df+1SK8hz+P2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wboz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14:paraId="7A10E6F2" w14:textId="77777777" w:rsidR="00022CFC" w:rsidRPr="006048AF" w:rsidRDefault="00022CFC" w:rsidP="00022C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data store provide a logical data model of the entities only.</w:t>
            </w:r>
          </w:p>
        </w:tc>
      </w:tr>
    </w:tbl>
    <w:p w14:paraId="36BA1F4D" w14:textId="77777777" w:rsidR="00022CFC" w:rsidRDefault="00022CFC" w:rsidP="00022CFC">
      <w:pPr>
        <w:pStyle w:val="NoSpacing"/>
      </w:pPr>
    </w:p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22CFC" w:rsidRPr="00A94D14" w14:paraId="610A01E3" w14:textId="77777777" w:rsidTr="008A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14:paraId="1D4FA850" w14:textId="77777777" w:rsidR="00022CFC" w:rsidRPr="00A94D14" w:rsidRDefault="00022CFC" w:rsidP="008A0C44">
            <w:pPr>
              <w:pStyle w:val="Icon"/>
              <w:rPr>
                <w:rFonts w:cs="Times New Roman"/>
                <w:sz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mc:AlternateContent>
                <mc:Choice Requires="wpg">
                  <w:drawing>
                    <wp:inline distT="0" distB="0" distL="0" distR="0" wp14:anchorId="686325AC" wp14:editId="3EA9270E">
                      <wp:extent cx="228600" cy="228600"/>
                      <wp:effectExtent l="0" t="0" r="0" b="0"/>
                      <wp:docPr id="2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5" name="Oval 2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2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8F875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9MNYlhQUAAPARAAAOAAAAAAAAAAAAAAAAAC4CAABkcnMvZTJv&#10;RG9jLnhtbFBLAQItABQABgAIAAAAIQD4DCmZ2AAAAAMBAAAPAAAAAAAAAAAAAAAAAN8HAABkcnMv&#10;ZG93bnJldi54bWxQSwUGAAAAAAQABADzAAAA5AgAAAAA&#10;">
                      <v:oval id="Oval 2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kRRsIA&#10;AADbAAAADwAAAGRycy9kb3ducmV2LnhtbESP3WoCMRCF7wXfIYzQO80qVOxqFLG09MZKt32AYTNu&#10;tt1MQpKu69s3QsHLw/n5OJvdYDvRU4itYwXzWQGCuHa65UbB1+fLdAUiJmSNnWNScKUIu+14tMFS&#10;uwt/UF+lRuQRjiUqMCn5UspYG7IYZ84TZ+/sgsWUZWikDnjJ47aTi6JYSostZ4JBTwdD9U/1azPE&#10;+P7ZH17bp5Wl5vt0XYb3Iyr1MBn2axCJhnQP/7fftILFI9y+5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eRFGwgAAANsAAAAPAAAAAAAAAAAAAAAAAJgCAABkcnMvZG93&#10;bnJldi54bWxQSwUGAAAAAAQABAD1AAAAhwMAAAAA&#10;" fillcolor="#f24f4f [3204]" stroked="f" strokeweight="0">
                        <v:stroke joinstyle="miter"/>
                        <o:lock v:ext="edit" aspectratio="t"/>
                      </v:oval>
                      <v:shape id="Freeform 2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oj8QA&#10;AADbAAAADwAAAGRycy9kb3ducmV2LnhtbESPwWrDMBBE74X8g9hAbo3cpJjWjRJCIOBToXFLrltr&#10;bZlaKyMpjtOvrwqFHoeZecNsdpPtxUg+dI4VPCwzEMS10x23Ct6r4/0TiBCRNfaOScGNAuy2s7sN&#10;Ftpd+Y3GU2xFgnAoUIGJcSikDLUhi2HpBuLkNc5bjEn6VmqP1wS3vVxlWS4tdpwWDA50MFR/nS5W&#10;wfn7oxovvjKvjS/Lx+fPc+6btVKL+bR/ARFpiv/hv3apFaxy+P2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aI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14:paraId="4A365C00" w14:textId="77777777" w:rsidR="00CB3A9E" w:rsidRDefault="00022CFC" w:rsidP="00CB3A9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bookmarkStart w:id="7" w:name="_GoBack"/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For illustration purposes the diagrams in this template </w:t>
            </w:r>
            <w:r w:rsidR="00CB3A9E">
              <w:rPr>
                <w:rFonts w:ascii="Times New Roman" w:hAnsi="Times New Roman" w:cs="Times New Roman"/>
                <w:i w:val="0"/>
                <w:sz w:val="24"/>
                <w:szCs w:val="24"/>
              </w:rPr>
              <w:t>use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a modified version of </w:t>
            </w:r>
            <w:r w:rsidR="00BA1BA8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sample databases provided by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Microsoft’s Adventure Works</w:t>
            </w:r>
            <w:r w:rsidR="00CB3A9E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. These samples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support learning BI concepts in conjunction with SQL Server and associated products</w:t>
            </w:r>
            <w:r w:rsidR="00BA1BA8">
              <w:rPr>
                <w:rFonts w:ascii="Times New Roman" w:hAnsi="Times New Roman" w:cs="Times New Roman"/>
                <w:i w:val="0"/>
                <w:sz w:val="24"/>
                <w:szCs w:val="24"/>
              </w:rPr>
              <w:t>,</w:t>
            </w:r>
            <w:r w:rsidR="00CB3A9E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but from the logical modeling perspective are vendor agnostic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.</w:t>
            </w:r>
            <w:bookmarkEnd w:id="7"/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</w:p>
          <w:p w14:paraId="227441B8" w14:textId="77777777" w:rsidR="00022CFC" w:rsidRPr="00991CA5" w:rsidRDefault="00022CFC" w:rsidP="00CB3A9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You can examine the latest samples in CodePlex, TechNet or MSDN. </w:t>
            </w:r>
          </w:p>
        </w:tc>
      </w:tr>
    </w:tbl>
    <w:p w14:paraId="57F75DB2" w14:textId="77777777" w:rsidR="00022CFC" w:rsidRDefault="00022CFC" w:rsidP="00022CFC">
      <w:pPr>
        <w:pStyle w:val="NoSpacing"/>
      </w:pPr>
    </w:p>
    <w:p w14:paraId="47D255A6" w14:textId="77777777" w:rsidR="00022CFC" w:rsidRDefault="00022CFC" w:rsidP="00022CFC">
      <w:pPr>
        <w:pStyle w:val="NoSpacing"/>
      </w:pPr>
    </w:p>
    <w:p w14:paraId="6B2C8EEE" w14:textId="77777777" w:rsidR="00022CFC" w:rsidRDefault="00022CFC" w:rsidP="00022CFC">
      <w:pPr>
        <w:pStyle w:val="NoSpacing"/>
        <w:keepNext/>
      </w:pPr>
      <w:r>
        <w:rPr>
          <w:noProof/>
          <w:lang w:eastAsia="en-US"/>
        </w:rPr>
        <w:drawing>
          <wp:inline distT="0" distB="0" distL="0" distR="0" wp14:anchorId="7A4C0951" wp14:editId="520E6255">
            <wp:extent cx="5648325" cy="3952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ventureworks internet sales - logical entiti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2132" w14:textId="77777777" w:rsidR="00022CFC" w:rsidRDefault="00022CFC" w:rsidP="00022CF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Example of a Data Store's Entity Logical Data Model</w:t>
      </w:r>
    </w:p>
    <w:p w14:paraId="2D2A41D3" w14:textId="77777777" w:rsidR="00022CFC" w:rsidRDefault="00022CFC" w:rsidP="00A97F35">
      <w:pPr>
        <w:pStyle w:val="Heading2"/>
      </w:pPr>
    </w:p>
    <w:p w14:paraId="492BFA24" w14:textId="77777777" w:rsidR="00022CFC" w:rsidRDefault="00022CFC" w:rsidP="00A97F35">
      <w:pPr>
        <w:pStyle w:val="Heading2"/>
      </w:pPr>
    </w:p>
    <w:p w14:paraId="372823A6" w14:textId="77777777" w:rsidR="00C70B36" w:rsidRDefault="00AF0E7C" w:rsidP="00ED50B2">
      <w:pPr>
        <w:pStyle w:val="Heading1"/>
      </w:pPr>
      <w:bookmarkStart w:id="8" w:name="_Toc403904941"/>
      <w:r>
        <w:lastRenderedPageBreak/>
        <w:t>Approvals</w:t>
      </w:r>
      <w:bookmarkEnd w:id="8"/>
    </w:p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  <w:tblDescription w:val="Cash flow table"/>
      </w:tblPr>
      <w:tblGrid>
        <w:gridCol w:w="648"/>
        <w:gridCol w:w="8738"/>
      </w:tblGrid>
      <w:tr w:rsidR="00D00323" w:rsidRPr="00A94D14" w14:paraId="65647AE1" w14:textId="77777777" w:rsidTr="00670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bookmarkStart w:id="9" w:name="ThisText"/>
          <w:bookmarkEnd w:id="9"/>
          <w:p w14:paraId="19EC78B7" w14:textId="77777777" w:rsidR="00D00323" w:rsidRPr="00A94D14" w:rsidRDefault="00D00323" w:rsidP="006700CE">
            <w:pPr>
              <w:pStyle w:val="Icon"/>
              <w:rPr>
                <w:rFonts w:cs="Times New Roman"/>
                <w:sz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mc:AlternateContent>
                <mc:Choice Requires="wpg">
                  <w:drawing>
                    <wp:inline distT="0" distB="0" distL="0" distR="0" wp14:anchorId="0CDF451A" wp14:editId="6C6AB156">
                      <wp:extent cx="228600" cy="228600"/>
                      <wp:effectExtent l="0" t="0" r="0" b="0"/>
                      <wp:docPr id="3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1" name="Oval 3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3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8E76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FsCx0oMFAADwEQAADgAAAAAAAAAAAAAAAAAuAgAAZHJzL2Uyb0Rv&#10;Yy54bWxQSwECLQAUAAYACAAAACEA+AwpmdgAAAADAQAADwAAAAAAAAAAAAAAAADdBwAAZHJzL2Rv&#10;d25yZXYueG1sUEsFBgAAAAAEAAQA8wAAAOIIAAAAAA==&#10;">
                      <v:oval id="Oval 3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BmMEA&#10;AADbAAAADwAAAGRycy9kb3ducmV2LnhtbESP3WoCMRCF7wu+QxihdzVrC2JXo4hS6U0tVR9g2Iyb&#10;1c0kJHFd374pCL08nJ+PM1/2thUdhdg4VjAeFSCIK6cbrhUcDx8vUxAxIWtsHZOCO0VYLgZPcyy1&#10;u/EPdftUizzCsUQFJiVfShkrQxbjyHni7J1csJiyDLXUAW953LbytSgm0mLDmWDQ09pQddlfbYYY&#10;3238etu8Ty3V5+/7JOy+UKnnYb+agUjUp//wo/2pFbyN4e9L/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bgZjBAAAA2wAAAA8AAAAAAAAAAAAAAAAAmAIAAGRycy9kb3du&#10;cmV2LnhtbFBLBQYAAAAABAAEAPUAAACGAwAAAAA=&#10;" fillcolor="#f24f4f [3204]" stroked="f" strokeweight="0">
                        <v:stroke joinstyle="miter"/>
                        <o:lock v:ext="edit" aspectratio="t"/>
                      </v:oval>
                      <v:shape id="Freeform 3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BgJcQA&#10;AADbAAAADwAAAGRycy9kb3ducmV2LnhtbESPQWvCQBSE74X+h+UVvNVNq5U2dZUiCDkJNS1eX7Mv&#10;2dDs27C7xuivdwsFj8PMfMMs16PtxEA+tI4VPE0zEMSV0y03Cr7K7eMriBCRNXaOScGZAqxX93dL&#10;zLU78ScN+9iIBOGQowITY59LGSpDFsPU9cTJq523GJP0jdQeTwluO/mcZQtpseW0YLCnjaHqd3+0&#10;Cg6X73I4+tLsal8U87efw8LXM6UmD+PHO4hIY7yF/9uFVjB7gb8v6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AYCX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14:paraId="1FDFBD0E" w14:textId="77777777" w:rsidR="00D00323" w:rsidRPr="00B87679" w:rsidRDefault="00D00323" w:rsidP="00BA1BA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It is a best practice to obtain sign-off </w:t>
            </w:r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approval of </w:t>
            </w:r>
            <w:r w:rsid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>each project milestone</w:t>
            </w:r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>. An organization’s policies and culture will dictate who the approvers will be</w:t>
            </w:r>
            <w:r w:rsidR="00BA1BA8">
              <w:rPr>
                <w:rFonts w:ascii="Times New Roman" w:hAnsi="Times New Roman" w:cs="Times New Roman"/>
                <w:i w:val="0"/>
                <w:sz w:val="24"/>
                <w:szCs w:val="24"/>
              </w:rPr>
              <w:t>,</w:t>
            </w:r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but typically the sponsors </w:t>
            </w:r>
            <w:r w:rsidR="00BA1BA8">
              <w:rPr>
                <w:rFonts w:ascii="Times New Roman" w:hAnsi="Times New Roman" w:cs="Times New Roman"/>
                <w:i w:val="0"/>
                <w:sz w:val="24"/>
                <w:szCs w:val="24"/>
              </w:rPr>
              <w:t>and</w:t>
            </w:r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key stakeholders are included.</w:t>
            </w:r>
          </w:p>
        </w:tc>
      </w:tr>
    </w:tbl>
    <w:tbl>
      <w:tblPr>
        <w:tblStyle w:val="GridTable6Colorful"/>
        <w:tblpPr w:leftFromText="180" w:rightFromText="180" w:vertAnchor="text" w:tblpY="640"/>
        <w:tblW w:w="4955" w:type="pct"/>
        <w:tblLook w:val="04A0" w:firstRow="1" w:lastRow="0" w:firstColumn="1" w:lastColumn="0" w:noHBand="0" w:noVBand="1"/>
        <w:tblDescription w:val="Cash flow table"/>
      </w:tblPr>
      <w:tblGrid>
        <w:gridCol w:w="3595"/>
        <w:gridCol w:w="4411"/>
        <w:gridCol w:w="1260"/>
      </w:tblGrid>
      <w:tr w:rsidR="00D00323" w:rsidRPr="00E73FCF" w14:paraId="0DEF19AE" w14:textId="77777777" w:rsidTr="00D00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14:paraId="5ACAFDCD" w14:textId="77777777" w:rsidR="00D00323" w:rsidRPr="00D00323" w:rsidRDefault="00D00323" w:rsidP="00D00323">
            <w:pPr>
              <w:rPr>
                <w:szCs w:val="24"/>
              </w:rPr>
            </w:pPr>
            <w:r w:rsidRPr="00D00323">
              <w:rPr>
                <w:szCs w:val="24"/>
              </w:rPr>
              <w:t>Title</w:t>
            </w:r>
          </w:p>
        </w:tc>
        <w:tc>
          <w:tcPr>
            <w:tcW w:w="2380" w:type="pct"/>
          </w:tcPr>
          <w:p w14:paraId="3877892D" w14:textId="77777777" w:rsidR="00D00323" w:rsidRPr="00D00323" w:rsidRDefault="00D00323" w:rsidP="00D00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00323">
              <w:rPr>
                <w:szCs w:val="24"/>
              </w:rPr>
              <w:t>Name</w:t>
            </w:r>
          </w:p>
        </w:tc>
        <w:tc>
          <w:tcPr>
            <w:tcW w:w="680" w:type="pct"/>
          </w:tcPr>
          <w:p w14:paraId="5CD645CF" w14:textId="77777777" w:rsidR="00D00323" w:rsidRPr="00D00323" w:rsidRDefault="00D00323" w:rsidP="00D00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00323">
              <w:rPr>
                <w:szCs w:val="24"/>
              </w:rPr>
              <w:t>Approval</w:t>
            </w:r>
          </w:p>
          <w:p w14:paraId="2340F476" w14:textId="77777777" w:rsidR="00D00323" w:rsidRPr="00D00323" w:rsidRDefault="00D00323" w:rsidP="00D00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00323">
              <w:rPr>
                <w:szCs w:val="24"/>
              </w:rPr>
              <w:t>Date</w:t>
            </w:r>
          </w:p>
        </w:tc>
      </w:tr>
      <w:tr w:rsidR="00D00323" w14:paraId="111EF1BF" w14:textId="77777777" w:rsidTr="00D0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14:paraId="28B8CE47" w14:textId="77777777"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14:paraId="54CE37C2" w14:textId="77777777"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14:paraId="063DEFA3" w14:textId="77777777"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10" w:name="ApprovalDate"/>
            <w:bookmarkEnd w:id="10"/>
          </w:p>
        </w:tc>
      </w:tr>
      <w:tr w:rsidR="00D00323" w14:paraId="48F2797A" w14:textId="77777777" w:rsidTr="00D0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14:paraId="6B2CE255" w14:textId="77777777"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14:paraId="33F3CEB1" w14:textId="77777777"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  <w:vAlign w:val="bottom"/>
          </w:tcPr>
          <w:p w14:paraId="2B4D20DD" w14:textId="77777777"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00323" w14:paraId="469F4AE7" w14:textId="77777777" w:rsidTr="00D0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14:paraId="192B2A32" w14:textId="77777777"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14:paraId="27FE70B8" w14:textId="77777777"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14:paraId="6737114B" w14:textId="77777777"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00323" w14:paraId="55AC4D3D" w14:textId="77777777" w:rsidTr="00D0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14:paraId="680965E5" w14:textId="77777777"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14:paraId="4B96E432" w14:textId="77777777"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14:paraId="76BD427B" w14:textId="77777777"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00323" w14:paraId="3EEB7645" w14:textId="77777777" w:rsidTr="00D0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14:paraId="4E1BEE02" w14:textId="77777777" w:rsidR="00D00323" w:rsidRPr="002001C2" w:rsidRDefault="00D00323" w:rsidP="00D00323">
            <w:pPr>
              <w:pStyle w:val="ListParagraph"/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14:paraId="20869C31" w14:textId="77777777"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14:paraId="6722D8FE" w14:textId="77777777"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6A25016B" w14:textId="77777777" w:rsidR="00B83272" w:rsidRDefault="00B83272" w:rsidP="005C3EA1"/>
    <w:p w14:paraId="28B4433C" w14:textId="77777777" w:rsidR="00B83272" w:rsidRPr="00B83272" w:rsidRDefault="00B83272" w:rsidP="00B83272"/>
    <w:p w14:paraId="268414B6" w14:textId="77777777" w:rsidR="00B83272" w:rsidRDefault="00B83272" w:rsidP="00B83272">
      <w:pPr>
        <w:tabs>
          <w:tab w:val="left" w:pos="945"/>
        </w:tabs>
      </w:pPr>
      <w:r>
        <w:tab/>
      </w:r>
    </w:p>
    <w:p w14:paraId="341B61A2" w14:textId="77777777" w:rsidR="00B83272" w:rsidRDefault="00B83272">
      <w:pPr>
        <w:rPr>
          <w:rFonts w:ascii="Arial" w:eastAsiaTheme="majorEastAsia" w:hAnsi="Arial" w:cstheme="majorBidi"/>
          <w:b/>
          <w:caps/>
          <w:color w:val="auto"/>
          <w:sz w:val="36"/>
          <w:szCs w:val="36"/>
        </w:rPr>
      </w:pPr>
      <w:r>
        <w:br w:type="page"/>
      </w:r>
    </w:p>
    <w:p w14:paraId="197D63B0" w14:textId="77777777" w:rsidR="00B83272" w:rsidRDefault="00B83272" w:rsidP="00ED50B2">
      <w:pPr>
        <w:pStyle w:val="Heading1"/>
      </w:pPr>
      <w:bookmarkStart w:id="11" w:name="_Toc403904942"/>
      <w:r>
        <w:lastRenderedPageBreak/>
        <w:t>Appendix</w:t>
      </w:r>
      <w:r w:rsidR="00FC40D6">
        <w:t>:</w:t>
      </w:r>
      <w:r w:rsidR="00BA6A25">
        <w:t xml:space="preserve"> Background Materials</w:t>
      </w:r>
      <w:bookmarkEnd w:id="11"/>
    </w:p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  <w:tblDescription w:val="Cash flow table"/>
      </w:tblPr>
      <w:tblGrid>
        <w:gridCol w:w="648"/>
        <w:gridCol w:w="8738"/>
      </w:tblGrid>
      <w:tr w:rsidR="006A28E9" w:rsidRPr="00A94D14" w14:paraId="37EE5B17" w14:textId="77777777" w:rsidTr="0097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14:paraId="7A6616A0" w14:textId="77777777" w:rsidR="006A28E9" w:rsidRPr="00A94D14" w:rsidRDefault="006A28E9" w:rsidP="009704A4">
            <w:pPr>
              <w:pStyle w:val="Icon"/>
              <w:rPr>
                <w:rFonts w:cs="Times New Roman"/>
                <w:sz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mc:AlternateContent>
                <mc:Choice Requires="wpg">
                  <w:drawing>
                    <wp:inline distT="0" distB="0" distL="0" distR="0" wp14:anchorId="5422279A" wp14:editId="3D56266C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25CF1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f24f4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14:paraId="397EE11A" w14:textId="77777777" w:rsidR="00B71761" w:rsidRDefault="00060E6F" w:rsidP="009704A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This section includes all background or s</w:t>
            </w:r>
            <w:r w:rsidR="00B71761">
              <w:rPr>
                <w:rFonts w:ascii="Times New Roman" w:hAnsi="Times New Roman" w:cs="Times New Roman"/>
                <w:i w:val="0"/>
                <w:sz w:val="24"/>
                <w:szCs w:val="24"/>
              </w:rPr>
              <w:t>upporting materials for the BI Milestone Plan</w:t>
            </w:r>
            <w:r w:rsidR="00BA1BA8">
              <w:rPr>
                <w:rFonts w:ascii="Times New Roman" w:hAnsi="Times New Roman" w:cs="Times New Roman"/>
                <w:i w:val="0"/>
                <w:sz w:val="24"/>
                <w:szCs w:val="24"/>
              </w:rPr>
              <w:t>.</w:t>
            </w:r>
            <w:r w:rsidR="00B71761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These materials may include</w:t>
            </w:r>
            <w:r w:rsidR="00B71761">
              <w:rPr>
                <w:rFonts w:ascii="Times New Roman" w:hAnsi="Times New Roman" w:cs="Times New Roman"/>
                <w:i w:val="0"/>
                <w:sz w:val="24"/>
                <w:szCs w:val="24"/>
              </w:rPr>
              <w:t>:</w:t>
            </w:r>
          </w:p>
          <w:p w14:paraId="538E685A" w14:textId="77777777" w:rsidR="00B71761" w:rsidRDefault="00E57698" w:rsidP="00B71761">
            <w:pPr>
              <w:pStyle w:val="TipText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The m</w:t>
            </w:r>
            <w:r w:rsidR="00B71761">
              <w:rPr>
                <w:rFonts w:ascii="Times New Roman" w:hAnsi="Times New Roman" w:cs="Times New Roman"/>
                <w:i w:val="0"/>
                <w:sz w:val="24"/>
                <w:szCs w:val="24"/>
              </w:rPr>
              <w:t>ilestone plan assumptions such as resources, funding, etc.</w:t>
            </w:r>
          </w:p>
          <w:p w14:paraId="19463098" w14:textId="77777777" w:rsidR="006A28E9" w:rsidRDefault="00B71761" w:rsidP="00B71761">
            <w:pPr>
              <w:pStyle w:val="TipText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A more </w:t>
            </w:r>
            <w:r w:rsidR="00060E6F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detailed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project plan if defined </w:t>
            </w:r>
          </w:p>
          <w:p w14:paraId="34C30046" w14:textId="77777777" w:rsidR="00060E6F" w:rsidRPr="00B71761" w:rsidRDefault="00060E6F" w:rsidP="00B71761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</w:tbl>
    <w:p w14:paraId="4E295D24" w14:textId="77777777" w:rsidR="008B0F1F" w:rsidRDefault="008B0F1F" w:rsidP="004A3CDF">
      <w:pPr>
        <w:pStyle w:val="NoSpacing"/>
        <w:rPr>
          <w:rFonts w:ascii="Times New Roman" w:hAnsi="Times New Roman"/>
          <w:sz w:val="24"/>
        </w:rPr>
      </w:pPr>
    </w:p>
    <w:p w14:paraId="23E71B7A" w14:textId="77777777" w:rsidR="00060E6F" w:rsidRDefault="00060E6F" w:rsidP="004A3CDF">
      <w:pPr>
        <w:pStyle w:val="NoSpacing"/>
      </w:pPr>
    </w:p>
    <w:p w14:paraId="7415D249" w14:textId="77777777" w:rsidR="00FC40D6" w:rsidRDefault="00FC40D6" w:rsidP="00B87679">
      <w:pPr>
        <w:pStyle w:val="Heading2"/>
      </w:pPr>
      <w:bookmarkStart w:id="12" w:name="_Toc403904943"/>
      <w:r>
        <w:t>Authors and contributors</w:t>
      </w:r>
      <w:bookmarkEnd w:id="12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A28E9" w14:paraId="2102A59B" w14:textId="77777777" w:rsidTr="0097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14:paraId="043138DA" w14:textId="77777777" w:rsidR="006A28E9" w:rsidRDefault="006A28E9" w:rsidP="009704A4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2D0CD128" wp14:editId="5FC0AFCA">
                      <wp:extent cx="228600" cy="228600"/>
                      <wp:effectExtent l="0" t="0" r="0" b="0"/>
                      <wp:docPr id="156" name="Group 156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57" name="Oval 15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Freeform 15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75109B" id="Group 156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93cgyHBQAA9hEAAA4AAAAAAAAAAAAAAAAALgIAAGRycy9l&#10;Mm9Eb2MueG1sUEsBAi0AFAAGAAgAAAAhAPgMKZnYAAAAAwEAAA8AAAAAAAAAAAAAAAAA4QcAAGRy&#10;cy9kb3ducmV2LnhtbFBLBQYAAAAABAAEAPMAAADmCAAAAAA=&#10;">
                      <v:oval id="Oval 15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lQccQA&#10;AADcAAAADwAAAGRycy9kb3ducmV2LnhtbESP0WoCMRBF3wv+QxihbzWroNX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JUHHEAAAA3AAAAA8AAAAAAAAAAAAAAAAAmAIAAGRycy9k&#10;b3ducmV2LnhtbFBLBQYAAAAABAAEAPUAAACJAwAAAAA=&#10;" fillcolor="#f24f4f [3204]" stroked="f" strokeweight="0">
                        <v:stroke joinstyle="miter"/>
                        <o:lock v:ext="edit" aspectratio="t"/>
                      </v:oval>
                      <v:shape id="Freeform 15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qpisUA&#10;AADcAAAADwAAAGRycy9kb3ducmV2LnhtbESPT0vDQBDF74LfYRnBm934r9jYbRFByEmwqfQ6zU6y&#10;wexs2N2m0U/vHARvM7w37/1mvZ39oCaKqQ9s4HZRgCJugu25M7Cv326eQKWMbHEITAa+KcF2c3mx&#10;xtKGM3/QtMudkhBOJRpwOY+l1qlx5DEtwkgsWhuixyxr7LSNeJZwP+i7olhqjz1Lg8ORXh01X7uT&#10;N3D4+aynU6zdexur6mF1PCxje2/M9dX88gwq05z/zX/XlRX8R6GV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qmK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14:paraId="6F5EC042" w14:textId="77777777" w:rsidR="006A28E9" w:rsidRPr="00701654" w:rsidRDefault="006A28E9" w:rsidP="006A28E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13A8A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 the people involved in obtaining and analyzing the requirements</w:t>
            </w:r>
            <w:r w:rsidR="00BA1B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along with the authors of this deliverable.</w:t>
            </w:r>
          </w:p>
        </w:tc>
      </w:tr>
    </w:tbl>
    <w:p w14:paraId="7D97E812" w14:textId="77777777" w:rsidR="006A28E9" w:rsidRDefault="006A28E9" w:rsidP="00FC40D6"/>
    <w:sectPr w:rsidR="006A28E9" w:rsidSect="004E3C1F"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5DC7C" w14:textId="77777777" w:rsidR="009D55D7" w:rsidRDefault="009D55D7">
      <w:pPr>
        <w:spacing w:after="0" w:line="240" w:lineRule="auto"/>
      </w:pPr>
      <w:r>
        <w:separator/>
      </w:r>
    </w:p>
    <w:p w14:paraId="4CF87C14" w14:textId="77777777" w:rsidR="009D55D7" w:rsidRDefault="009D55D7"/>
  </w:endnote>
  <w:endnote w:type="continuationSeparator" w:id="0">
    <w:p w14:paraId="3223BDAB" w14:textId="77777777" w:rsidR="009D55D7" w:rsidRDefault="009D55D7">
      <w:pPr>
        <w:spacing w:after="0" w:line="240" w:lineRule="auto"/>
      </w:pPr>
      <w:r>
        <w:continuationSeparator/>
      </w:r>
    </w:p>
    <w:p w14:paraId="203023DD" w14:textId="77777777" w:rsidR="009D55D7" w:rsidRDefault="009D55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0E394" w14:textId="77777777" w:rsidR="003568CF" w:rsidRDefault="003568CF" w:rsidP="0065144A">
    <w:pPr>
      <w:pStyle w:val="Header"/>
      <w:rPr>
        <w:noProof/>
      </w:rPr>
    </w:pPr>
  </w:p>
  <w:p w14:paraId="0DD77458" w14:textId="77777777" w:rsidR="003568CF" w:rsidRPr="00F566F9" w:rsidRDefault="003568CF" w:rsidP="00F566F9">
    <w:pPr>
      <w:pStyle w:val="Header"/>
      <w:rPr>
        <w:rFonts w:ascii="Arial" w:hAnsi="Arial" w:cs="Arial"/>
        <w:sz w:val="20"/>
      </w:rPr>
    </w:pPr>
    <w:r w:rsidRPr="00F566F9">
      <w:rPr>
        <w:i/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712AA7" wp14:editId="4C7E4AD1">
              <wp:simplePos x="0" y="0"/>
              <wp:positionH relativeFrom="margin">
                <wp:posOffset>-68580</wp:posOffset>
              </wp:positionH>
              <wp:positionV relativeFrom="paragraph">
                <wp:posOffset>-34925</wp:posOffset>
              </wp:positionV>
              <wp:extent cx="6400800" cy="0"/>
              <wp:effectExtent l="0" t="0" r="1905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BB71AE" id="Straight Connector 4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4pt,-2.75pt" to="498.6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" strokecolor="black [3213]" strokeweight=".25pt">
              <w10:wrap anchorx="margin"/>
            </v:line>
          </w:pict>
        </mc:Fallback>
      </mc:AlternateContent>
    </w:r>
    <w:r w:rsidRPr="00F566F9">
      <w:rPr>
        <w:i/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4092166" wp14:editId="0D5307FF">
              <wp:simplePos x="0" y="0"/>
              <wp:positionH relativeFrom="margin">
                <wp:posOffset>-68580</wp:posOffset>
              </wp:positionH>
              <wp:positionV relativeFrom="paragraph">
                <wp:posOffset>-34925</wp:posOffset>
              </wp:positionV>
              <wp:extent cx="6400800" cy="0"/>
              <wp:effectExtent l="0" t="0" r="1905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21A67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4pt,-2.75pt" to="498.6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" strokecolor="black [3213]" strokeweight=".25pt">
              <w10:wrap anchorx="margin"/>
            </v:line>
          </w:pict>
        </mc:Fallback>
      </mc:AlternateContent>
    </w:r>
    <w:r w:rsidRPr="00F566F9">
      <w:rPr>
        <w:rFonts w:ascii="Arial" w:hAnsi="Arial" w:cs="Arial"/>
        <w:sz w:val="20"/>
      </w:rPr>
      <w:t xml:space="preserve">Business Intelligence Guidebook: From Data Integration to Analytics           </w:t>
    </w:r>
    <w:r>
      <w:rPr>
        <w:rFonts w:ascii="Arial" w:hAnsi="Arial" w:cs="Arial"/>
        <w:sz w:val="20"/>
      </w:rPr>
      <w:t xml:space="preserve">                         </w:t>
    </w:r>
    <w:r w:rsidRPr="00F566F9">
      <w:rPr>
        <w:rFonts w:ascii="Arial" w:hAnsi="Arial" w:cs="Arial"/>
        <w:sz w:val="20"/>
      </w:rPr>
      <w:t xml:space="preserve">Page </w:t>
    </w:r>
    <w:r w:rsidRPr="00F566F9">
      <w:rPr>
        <w:rFonts w:ascii="Arial" w:hAnsi="Arial" w:cs="Arial"/>
        <w:sz w:val="20"/>
      </w:rPr>
      <w:fldChar w:fldCharType="begin"/>
    </w:r>
    <w:r w:rsidRPr="00F566F9">
      <w:rPr>
        <w:rFonts w:ascii="Arial" w:hAnsi="Arial" w:cs="Arial"/>
        <w:sz w:val="20"/>
      </w:rPr>
      <w:instrText xml:space="preserve"> PAGE   \* MERGEFORMAT </w:instrText>
    </w:r>
    <w:r w:rsidRPr="00F566F9">
      <w:rPr>
        <w:rFonts w:ascii="Arial" w:hAnsi="Arial" w:cs="Arial"/>
        <w:sz w:val="20"/>
      </w:rPr>
      <w:fldChar w:fldCharType="separate"/>
    </w:r>
    <w:r w:rsidR="003D32D6">
      <w:rPr>
        <w:rFonts w:ascii="Arial" w:hAnsi="Arial" w:cs="Arial"/>
        <w:noProof/>
        <w:sz w:val="20"/>
      </w:rPr>
      <w:t>8</w:t>
    </w:r>
    <w:r w:rsidRPr="00F566F9">
      <w:rPr>
        <w:rFonts w:ascii="Arial" w:hAnsi="Arial" w:cs="Arial"/>
        <w:sz w:val="20"/>
      </w:rPr>
      <w:fldChar w:fldCharType="end"/>
    </w:r>
    <w:r w:rsidRPr="00F566F9">
      <w:rPr>
        <w:rFonts w:ascii="Arial" w:hAnsi="Arial" w:cs="Arial"/>
        <w:sz w:val="20"/>
      </w:rPr>
      <w:t xml:space="preserve"> of </w:t>
    </w:r>
    <w:r w:rsidRPr="00F566F9">
      <w:rPr>
        <w:rFonts w:ascii="Arial" w:hAnsi="Arial" w:cs="Arial"/>
        <w:sz w:val="20"/>
      </w:rPr>
      <w:fldChar w:fldCharType="begin"/>
    </w:r>
    <w:r w:rsidRPr="00F566F9">
      <w:rPr>
        <w:rFonts w:ascii="Arial" w:hAnsi="Arial" w:cs="Arial"/>
        <w:sz w:val="20"/>
      </w:rPr>
      <w:instrText xml:space="preserve"> NUMPAGES   \* MERGEFORMAT </w:instrText>
    </w:r>
    <w:r w:rsidRPr="00F566F9">
      <w:rPr>
        <w:rFonts w:ascii="Arial" w:hAnsi="Arial" w:cs="Arial"/>
        <w:sz w:val="20"/>
      </w:rPr>
      <w:fldChar w:fldCharType="separate"/>
    </w:r>
    <w:r w:rsidR="003D32D6">
      <w:rPr>
        <w:rFonts w:ascii="Arial" w:hAnsi="Arial" w:cs="Arial"/>
        <w:noProof/>
        <w:sz w:val="20"/>
      </w:rPr>
      <w:t>8</w:t>
    </w:r>
    <w:r w:rsidRPr="00F566F9">
      <w:rPr>
        <w:rFonts w:ascii="Arial" w:hAnsi="Arial" w:cs="Arial"/>
        <w:sz w:val="20"/>
      </w:rPr>
      <w:fldChar w:fldCharType="end"/>
    </w:r>
  </w:p>
  <w:p w14:paraId="1D9703B3" w14:textId="77777777" w:rsidR="003568CF" w:rsidRPr="00007FFE" w:rsidRDefault="003568CF" w:rsidP="00F566F9">
    <w:pPr>
      <w:pStyle w:val="Header"/>
      <w:rPr>
        <w:rFonts w:ascii="Arial" w:hAnsi="Arial" w:cs="Arial"/>
      </w:rPr>
    </w:pPr>
    <w:r w:rsidRPr="00F566F9">
      <w:rPr>
        <w:rFonts w:ascii="Arial" w:hAnsi="Arial" w:cs="Arial"/>
        <w:i/>
        <w:sz w:val="20"/>
      </w:rPr>
      <w:t>© Athena IT Solutions, All Rights Reserved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  <w:p w14:paraId="4575B88D" w14:textId="77777777" w:rsidR="003568CF" w:rsidRDefault="003568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8803A" w14:textId="77777777" w:rsidR="003568CF" w:rsidRDefault="003568CF" w:rsidP="00EB6EE4">
    <w:pPr>
      <w:pStyle w:val="Header"/>
      <w:rPr>
        <w:rFonts w:ascii="Arial" w:hAnsi="Arial" w:cs="Arial"/>
      </w:rPr>
    </w:pPr>
    <w:r>
      <w:rPr>
        <w:b/>
        <w:i/>
        <w:noProof/>
        <w:sz w:val="32"/>
        <w:lang w:eastAsia="en-US"/>
      </w:rPr>
      <w:drawing>
        <wp:anchor distT="0" distB="0" distL="114300" distR="114300" simplePos="0" relativeHeight="251674624" behindDoc="0" locked="0" layoutInCell="1" allowOverlap="1" wp14:anchorId="735ED263" wp14:editId="17BA1CF3">
          <wp:simplePos x="0" y="0"/>
          <wp:positionH relativeFrom="column">
            <wp:posOffset>5010150</wp:posOffset>
          </wp:positionH>
          <wp:positionV relativeFrom="paragraph">
            <wp:posOffset>-198755</wp:posOffset>
          </wp:positionV>
          <wp:extent cx="1323975" cy="352425"/>
          <wp:effectExtent l="0" t="0" r="9525" b="9525"/>
          <wp:wrapThrough wrapText="bothSides">
            <wp:wrapPolygon edited="0">
              <wp:start x="0" y="0"/>
              <wp:lineTo x="0" y="21016"/>
              <wp:lineTo x="21445" y="21016"/>
              <wp:lineTo x="21445" y="0"/>
              <wp:lineTo x="0" y="0"/>
            </wp:wrapPolygon>
          </wp:wrapThrough>
          <wp:docPr id="7" name="Picture 4" descr="athena-it-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thena-it-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F548DA" wp14:editId="31F8C457">
              <wp:simplePos x="0" y="0"/>
              <wp:positionH relativeFrom="margin">
                <wp:posOffset>-68580</wp:posOffset>
              </wp:positionH>
              <wp:positionV relativeFrom="paragraph">
                <wp:posOffset>-34925</wp:posOffset>
              </wp:positionV>
              <wp:extent cx="6400800" cy="0"/>
              <wp:effectExtent l="0" t="0" r="1905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A3D42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4pt,-2.75pt" to="498.6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" strokecolor="black [3213]" strokeweight=".25pt">
              <w10:wrap anchorx="margin"/>
            </v:line>
          </w:pict>
        </mc:Fallback>
      </mc:AlternateContent>
    </w:r>
    <w:r w:rsidRPr="00F566F9">
      <w:rPr>
        <w:rFonts w:ascii="Arial" w:hAnsi="Arial" w:cs="Arial"/>
      </w:rPr>
      <w:t>Business Intelligence Guid</w:t>
    </w:r>
    <w:r>
      <w:rPr>
        <w:rFonts w:ascii="Arial" w:hAnsi="Arial" w:cs="Arial"/>
      </w:rPr>
      <w:t xml:space="preserve">ebook: From Data Integration to </w:t>
    </w:r>
    <w:r w:rsidRPr="00F566F9">
      <w:rPr>
        <w:rFonts w:ascii="Arial" w:hAnsi="Arial" w:cs="Arial"/>
      </w:rPr>
      <w:t>Analytics</w: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tab/>
    </w:r>
  </w:p>
  <w:p w14:paraId="71CBDAA7" w14:textId="77777777" w:rsidR="003568CF" w:rsidRPr="00F566F9" w:rsidRDefault="003568CF" w:rsidP="00F566F9">
    <w:pPr>
      <w:pStyle w:val="Header"/>
      <w:rPr>
        <w:rFonts w:ascii="Arial" w:hAnsi="Arial" w:cs="Arial"/>
        <w:i/>
        <w:sz w:val="20"/>
      </w:rPr>
    </w:pPr>
    <w:r w:rsidRPr="00F566F9">
      <w:rPr>
        <w:rFonts w:ascii="Arial" w:hAnsi="Arial" w:cs="Arial"/>
        <w:i/>
        <w:sz w:val="20"/>
      </w:rPr>
      <w:t xml:space="preserve">© </w:t>
    </w:r>
    <w:r>
      <w:rPr>
        <w:rFonts w:ascii="Arial" w:hAnsi="Arial" w:cs="Arial"/>
        <w:i/>
        <w:sz w:val="20"/>
      </w:rPr>
      <w:t xml:space="preserve">2014, </w:t>
    </w:r>
    <w:r w:rsidRPr="00F566F9">
      <w:rPr>
        <w:rFonts w:ascii="Arial" w:hAnsi="Arial" w:cs="Arial"/>
        <w:i/>
        <w:sz w:val="20"/>
      </w:rPr>
      <w:t>Athena IT Solutions, All Rights Reserved</w:t>
    </w:r>
    <w:r w:rsidRPr="00F566F9">
      <w:rPr>
        <w:rFonts w:ascii="Arial" w:hAnsi="Arial" w:cs="Arial"/>
        <w:i/>
        <w:sz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B7B60" w14:textId="77777777" w:rsidR="003568CF" w:rsidRDefault="003568CF" w:rsidP="00EB6EE4">
    <w:pPr>
      <w:pStyle w:val="Header"/>
      <w:rPr>
        <w:rFonts w:ascii="Arial" w:hAnsi="Arial" w:cs="Arial"/>
      </w:rPr>
    </w:pPr>
    <w:r>
      <w:rPr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5813D7" wp14:editId="04FDD5CF">
              <wp:simplePos x="0" y="0"/>
              <wp:positionH relativeFrom="margin">
                <wp:posOffset>-68580</wp:posOffset>
              </wp:positionH>
              <wp:positionV relativeFrom="paragraph">
                <wp:posOffset>-34925</wp:posOffset>
              </wp:positionV>
              <wp:extent cx="6400800" cy="0"/>
              <wp:effectExtent l="0" t="0" r="19050" b="1905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D198F" id="Straight Connector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4pt,-2.75pt" to="498.6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" strokecolor="black [3213]" strokeweight=".25pt">
              <w10:wrap anchorx="margin"/>
            </v:line>
          </w:pict>
        </mc:Fallback>
      </mc:AlternateContent>
    </w:r>
    <w:r w:rsidRPr="00F566F9">
      <w:rPr>
        <w:rFonts w:ascii="Arial" w:hAnsi="Arial" w:cs="Arial"/>
      </w:rPr>
      <w:t>Business Intelligence Guid</w:t>
    </w:r>
    <w:r>
      <w:rPr>
        <w:rFonts w:ascii="Arial" w:hAnsi="Arial" w:cs="Arial"/>
      </w:rPr>
      <w:t xml:space="preserve">ebook: From Data Integration to </w:t>
    </w:r>
    <w:r w:rsidRPr="00F566F9">
      <w:rPr>
        <w:rFonts w:ascii="Arial" w:hAnsi="Arial" w:cs="Arial"/>
      </w:rPr>
      <w:t>Analytics</w: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tab/>
    </w:r>
  </w:p>
  <w:p w14:paraId="55B8B444" w14:textId="77777777" w:rsidR="003568CF" w:rsidRPr="00F566F9" w:rsidRDefault="003568CF" w:rsidP="00F566F9">
    <w:pPr>
      <w:pStyle w:val="Header"/>
      <w:rPr>
        <w:rFonts w:ascii="Arial" w:hAnsi="Arial" w:cs="Arial"/>
        <w:i/>
        <w:sz w:val="20"/>
      </w:rPr>
    </w:pPr>
    <w:r w:rsidRPr="00F566F9">
      <w:rPr>
        <w:rFonts w:ascii="Arial" w:hAnsi="Arial" w:cs="Arial"/>
        <w:i/>
        <w:sz w:val="20"/>
      </w:rPr>
      <w:t>© Athena IT Solutions, All Rights Reserved</w:t>
    </w:r>
    <w:r w:rsidRPr="00F566F9">
      <w:rPr>
        <w:rFonts w:ascii="Arial" w:hAnsi="Arial" w:cs="Arial"/>
        <w:i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1AB32" w14:textId="77777777" w:rsidR="009D55D7" w:rsidRDefault="009D55D7">
      <w:pPr>
        <w:spacing w:after="0" w:line="240" w:lineRule="auto"/>
      </w:pPr>
      <w:r>
        <w:separator/>
      </w:r>
    </w:p>
    <w:p w14:paraId="6E3183BD" w14:textId="77777777" w:rsidR="009D55D7" w:rsidRDefault="009D55D7"/>
  </w:footnote>
  <w:footnote w:type="continuationSeparator" w:id="0">
    <w:p w14:paraId="690AEB04" w14:textId="77777777" w:rsidR="009D55D7" w:rsidRDefault="009D55D7">
      <w:pPr>
        <w:spacing w:after="0" w:line="240" w:lineRule="auto"/>
      </w:pPr>
      <w:r>
        <w:continuationSeparator/>
      </w:r>
    </w:p>
    <w:p w14:paraId="62E6E2ED" w14:textId="77777777" w:rsidR="009D55D7" w:rsidRDefault="009D55D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0EC74" w14:textId="77777777" w:rsidR="003568CF" w:rsidRPr="00007FFE" w:rsidRDefault="003568CF">
    <w:pPr>
      <w:pStyle w:val="Header"/>
      <w:rPr>
        <w:rFonts w:ascii="Arial" w:hAnsi="Arial" w:cs="Arial"/>
      </w:rPr>
    </w:pPr>
    <w:r w:rsidRPr="00007FFE">
      <w:rPr>
        <w:rFonts w:ascii="Arial" w:hAnsi="Arial" w:cs="Arial"/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2DF820" wp14:editId="5494D30B">
              <wp:simplePos x="0" y="0"/>
              <wp:positionH relativeFrom="margin">
                <wp:posOffset>-228600</wp:posOffset>
              </wp:positionH>
              <wp:positionV relativeFrom="paragraph">
                <wp:posOffset>219075</wp:posOffset>
              </wp:positionV>
              <wp:extent cx="6400800" cy="0"/>
              <wp:effectExtent l="0" t="0" r="19050" b="19050"/>
              <wp:wrapNone/>
              <wp:docPr id="65" name="Straight Connector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CB015" id="Straight Connector 6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8pt,17.25pt" to="48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" strokecolor="black [3213]" strokeweight=".25pt">
              <w10:wrap anchorx="margin"/>
            </v:line>
          </w:pict>
        </mc:Fallback>
      </mc:AlternateContent>
    </w:r>
    <w:r>
      <w:rPr>
        <w:rFonts w:ascii="Arial" w:hAnsi="Arial" w:cs="Arial"/>
      </w:rPr>
      <w:t xml:space="preserve">BI </w:t>
    </w:r>
    <w:r w:rsidR="00362F6A">
      <w:rPr>
        <w:rFonts w:ascii="Arial" w:hAnsi="Arial" w:cs="Arial"/>
      </w:rPr>
      <w:t xml:space="preserve">Dimension </w:t>
    </w:r>
    <w:r w:rsidR="004D5439">
      <w:rPr>
        <w:rFonts w:ascii="Arial" w:hAnsi="Arial" w:cs="Arial"/>
      </w:rPr>
      <w:t xml:space="preserve">Logical </w:t>
    </w:r>
    <w:r w:rsidR="00362F6A">
      <w:rPr>
        <w:rFonts w:ascii="Arial" w:hAnsi="Arial" w:cs="Arial"/>
      </w:rPr>
      <w:t>Model Design, [Project Name]</w:t>
    </w:r>
    <w:r>
      <w:rPr>
        <w:rFonts w:ascii="Arial" w:hAnsi="Arial" w:cs="Arial"/>
      </w:rPr>
      <w:tab/>
    </w:r>
    <w:sdt>
      <w:sdtPr>
        <w:alias w:val="Select Document Date"/>
        <w:tag w:val=""/>
        <w:id w:val="518508380"/>
        <w:placeholder>
          <w:docPart w:val="8DB694BB2D874C19AD097C302101E3AC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color w:val="FF0000"/>
        <w:date>
          <w:dateFormat w:val="MMMM yyyy"/>
          <w:lid w:val="en-US"/>
          <w:storeMappedDataAs w:val="dateTime"/>
          <w:calendar w:val="gregorian"/>
        </w:date>
      </w:sdtPr>
      <w:sdtEndPr/>
      <w:sdtContent>
        <w:r>
          <w:t>[Select Date]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FC6B0" w14:textId="77777777" w:rsidR="003568CF" w:rsidRDefault="003568CF">
    <w:pPr>
      <w:pStyle w:val="Header"/>
    </w:pPr>
    <w:r>
      <w:rPr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5666F1E" wp14:editId="05C1B58F">
              <wp:simplePos x="0" y="0"/>
              <wp:positionH relativeFrom="margi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0" t="0" r="19050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C8B1E1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6.5pt" to="7in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" strokecolor="black [3213]" strokeweight=".25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BC161" w14:textId="77777777" w:rsidR="003568CF" w:rsidRPr="00E40D50" w:rsidRDefault="003568CF" w:rsidP="00EB6EE4">
    <w:pPr>
      <w:pStyle w:val="Header"/>
      <w:rPr>
        <w:rFonts w:ascii="Arial" w:hAnsi="Arial" w:cs="Arial"/>
      </w:rPr>
    </w:pPr>
    <w:r w:rsidRPr="00E40D50">
      <w:rPr>
        <w:rFonts w:ascii="Arial" w:hAnsi="Arial" w:cs="Arial"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90FBB9" wp14:editId="6815B1EF">
              <wp:simplePos x="0" y="0"/>
              <wp:positionH relativeFrom="margin">
                <wp:posOffset>-228600</wp:posOffset>
              </wp:positionH>
              <wp:positionV relativeFrom="paragraph">
                <wp:posOffset>219075</wp:posOffset>
              </wp:positionV>
              <wp:extent cx="6400800" cy="0"/>
              <wp:effectExtent l="0" t="0" r="19050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D42545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8pt,17.25pt" to="48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" strokecolor="black [3213]" strokeweight=".25pt">
              <w10:wrap anchorx="margin"/>
            </v:line>
          </w:pict>
        </mc:Fallback>
      </mc:AlternateContent>
    </w:r>
    <w:r w:rsidRPr="00E40D50">
      <w:rPr>
        <w:rFonts w:ascii="Arial" w:hAnsi="Arial" w:cs="Arial"/>
      </w:rPr>
      <w:t>Business Requirements Template</w:t>
    </w:r>
    <w:r w:rsidRPr="00E40D50">
      <w:rPr>
        <w:rFonts w:ascii="Arial" w:hAnsi="Arial" w:cs="Arial"/>
      </w:rPr>
      <w:tab/>
    </w:r>
    <w:r w:rsidRPr="00E40D50">
      <w:rPr>
        <w:rFonts w:ascii="Arial" w:hAnsi="Arial" w:cs="Arial"/>
      </w:rPr>
      <w:tab/>
    </w:r>
  </w:p>
  <w:p w14:paraId="15C67750" w14:textId="77777777" w:rsidR="003568CF" w:rsidRDefault="003568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02CF6"/>
    <w:multiLevelType w:val="hybridMultilevel"/>
    <w:tmpl w:val="3FA63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71133"/>
    <w:multiLevelType w:val="hybridMultilevel"/>
    <w:tmpl w:val="5CE2A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247CD"/>
    <w:multiLevelType w:val="hybridMultilevel"/>
    <w:tmpl w:val="68AE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D4234"/>
    <w:multiLevelType w:val="hybridMultilevel"/>
    <w:tmpl w:val="08D6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F5D68"/>
    <w:multiLevelType w:val="hybridMultilevel"/>
    <w:tmpl w:val="4E0C99B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9966A85"/>
    <w:multiLevelType w:val="hybridMultilevel"/>
    <w:tmpl w:val="906C2C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ED249D3"/>
    <w:multiLevelType w:val="hybridMultilevel"/>
    <w:tmpl w:val="D2385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9B6C94"/>
    <w:multiLevelType w:val="hybridMultilevel"/>
    <w:tmpl w:val="B8B0B3AA"/>
    <w:lvl w:ilvl="0" w:tplc="0862F0E2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8B5F96"/>
    <w:multiLevelType w:val="hybridMultilevel"/>
    <w:tmpl w:val="B254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B573BF"/>
    <w:multiLevelType w:val="hybridMultilevel"/>
    <w:tmpl w:val="5C12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F502EF"/>
    <w:multiLevelType w:val="hybridMultilevel"/>
    <w:tmpl w:val="80F8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B20B80"/>
    <w:multiLevelType w:val="hybridMultilevel"/>
    <w:tmpl w:val="522E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F3810"/>
    <w:multiLevelType w:val="hybridMultilevel"/>
    <w:tmpl w:val="D9E8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E91A3E"/>
    <w:multiLevelType w:val="hybridMultilevel"/>
    <w:tmpl w:val="CCB8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4E4639"/>
    <w:multiLevelType w:val="hybridMultilevel"/>
    <w:tmpl w:val="7270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080383"/>
    <w:multiLevelType w:val="hybridMultilevel"/>
    <w:tmpl w:val="DF22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347E98"/>
    <w:multiLevelType w:val="hybridMultilevel"/>
    <w:tmpl w:val="E676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8C745C"/>
    <w:multiLevelType w:val="hybridMultilevel"/>
    <w:tmpl w:val="4270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4D7EE4"/>
    <w:multiLevelType w:val="hybridMultilevel"/>
    <w:tmpl w:val="836C3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3805B9"/>
    <w:multiLevelType w:val="hybridMultilevel"/>
    <w:tmpl w:val="92AE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80296">
      <w:numFmt w:val="bullet"/>
      <w:lvlText w:val="•"/>
      <w:lvlJc w:val="left"/>
      <w:pPr>
        <w:ind w:left="1800" w:hanging="720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467A3B"/>
    <w:multiLevelType w:val="hybridMultilevel"/>
    <w:tmpl w:val="ECD6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230300"/>
    <w:multiLevelType w:val="hybridMultilevel"/>
    <w:tmpl w:val="75F4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14289B"/>
    <w:multiLevelType w:val="hybridMultilevel"/>
    <w:tmpl w:val="168C62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392874C6"/>
    <w:multiLevelType w:val="hybridMultilevel"/>
    <w:tmpl w:val="53C8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BA26CB"/>
    <w:multiLevelType w:val="hybridMultilevel"/>
    <w:tmpl w:val="C8C0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133E82"/>
    <w:multiLevelType w:val="hybridMultilevel"/>
    <w:tmpl w:val="6E62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CA4AE3"/>
    <w:multiLevelType w:val="hybridMultilevel"/>
    <w:tmpl w:val="EBC4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661989"/>
    <w:multiLevelType w:val="hybridMultilevel"/>
    <w:tmpl w:val="9316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EF08CE"/>
    <w:multiLevelType w:val="hybridMultilevel"/>
    <w:tmpl w:val="ECEC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D8601B"/>
    <w:multiLevelType w:val="hybridMultilevel"/>
    <w:tmpl w:val="4ACE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AD1AE4"/>
    <w:multiLevelType w:val="hybridMultilevel"/>
    <w:tmpl w:val="9578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1240CD"/>
    <w:multiLevelType w:val="hybridMultilevel"/>
    <w:tmpl w:val="7A02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4B2D3D"/>
    <w:multiLevelType w:val="hybridMultilevel"/>
    <w:tmpl w:val="84F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116D8F"/>
    <w:multiLevelType w:val="hybridMultilevel"/>
    <w:tmpl w:val="BA3E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3C69B8"/>
    <w:multiLevelType w:val="hybridMultilevel"/>
    <w:tmpl w:val="16C4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155E8"/>
    <w:multiLevelType w:val="hybridMultilevel"/>
    <w:tmpl w:val="D718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850D03"/>
    <w:multiLevelType w:val="hybridMultilevel"/>
    <w:tmpl w:val="98C2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283B42"/>
    <w:multiLevelType w:val="hybridMultilevel"/>
    <w:tmpl w:val="1C60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264428"/>
    <w:multiLevelType w:val="hybridMultilevel"/>
    <w:tmpl w:val="E12A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CB2AFD"/>
    <w:multiLevelType w:val="hybridMultilevel"/>
    <w:tmpl w:val="AEC0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B261F4"/>
    <w:multiLevelType w:val="hybridMultilevel"/>
    <w:tmpl w:val="AA2A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FE0AEA">
      <w:numFmt w:val="bullet"/>
      <w:lvlText w:val="•"/>
      <w:lvlJc w:val="left"/>
      <w:pPr>
        <w:ind w:left="1800" w:hanging="720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5C793C"/>
    <w:multiLevelType w:val="hybridMultilevel"/>
    <w:tmpl w:val="047ED236"/>
    <w:lvl w:ilvl="0" w:tplc="456A5B74">
      <w:numFmt w:val="bullet"/>
      <w:lvlText w:val="•"/>
      <w:lvlJc w:val="left"/>
      <w:pPr>
        <w:ind w:left="1080" w:hanging="720"/>
      </w:pPr>
      <w:rPr>
        <w:rFonts w:ascii="Century Gothic" w:eastAsiaTheme="majorEastAsia" w:hAnsi="Century Gothic" w:cstheme="majorBidi" w:hint="default"/>
      </w:rPr>
    </w:lvl>
    <w:lvl w:ilvl="1" w:tplc="F2902260">
      <w:numFmt w:val="bullet"/>
      <w:lvlText w:val=""/>
      <w:lvlJc w:val="left"/>
      <w:pPr>
        <w:ind w:left="1800" w:hanging="720"/>
      </w:pPr>
      <w:rPr>
        <w:rFonts w:ascii="Symbol" w:eastAsiaTheme="majorEastAsia" w:hAnsi="Symbo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900507"/>
    <w:multiLevelType w:val="hybridMultilevel"/>
    <w:tmpl w:val="3F30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7A4998"/>
    <w:multiLevelType w:val="hybridMultilevel"/>
    <w:tmpl w:val="2DDA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DC7EFA"/>
    <w:multiLevelType w:val="hybridMultilevel"/>
    <w:tmpl w:val="1240927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20"/>
  </w:num>
  <w:num w:numId="4">
    <w:abstractNumId w:val="23"/>
  </w:num>
  <w:num w:numId="5">
    <w:abstractNumId w:val="8"/>
  </w:num>
  <w:num w:numId="6">
    <w:abstractNumId w:val="44"/>
  </w:num>
  <w:num w:numId="7">
    <w:abstractNumId w:val="37"/>
  </w:num>
  <w:num w:numId="8">
    <w:abstractNumId w:val="22"/>
  </w:num>
  <w:num w:numId="9">
    <w:abstractNumId w:val="3"/>
  </w:num>
  <w:num w:numId="10">
    <w:abstractNumId w:val="21"/>
  </w:num>
  <w:num w:numId="11">
    <w:abstractNumId w:val="34"/>
  </w:num>
  <w:num w:numId="12">
    <w:abstractNumId w:val="27"/>
  </w:num>
  <w:num w:numId="13">
    <w:abstractNumId w:val="43"/>
  </w:num>
  <w:num w:numId="14">
    <w:abstractNumId w:val="35"/>
  </w:num>
  <w:num w:numId="15">
    <w:abstractNumId w:val="1"/>
  </w:num>
  <w:num w:numId="16">
    <w:abstractNumId w:val="19"/>
  </w:num>
  <w:num w:numId="17">
    <w:abstractNumId w:val="40"/>
  </w:num>
  <w:num w:numId="18">
    <w:abstractNumId w:val="18"/>
  </w:num>
  <w:num w:numId="19">
    <w:abstractNumId w:val="2"/>
  </w:num>
  <w:num w:numId="20">
    <w:abstractNumId w:val="46"/>
  </w:num>
  <w:num w:numId="21">
    <w:abstractNumId w:val="14"/>
  </w:num>
  <w:num w:numId="22">
    <w:abstractNumId w:val="26"/>
  </w:num>
  <w:num w:numId="23">
    <w:abstractNumId w:val="0"/>
  </w:num>
  <w:num w:numId="24">
    <w:abstractNumId w:val="9"/>
  </w:num>
  <w:num w:numId="25">
    <w:abstractNumId w:val="12"/>
  </w:num>
  <w:num w:numId="26">
    <w:abstractNumId w:val="32"/>
  </w:num>
  <w:num w:numId="27">
    <w:abstractNumId w:val="6"/>
  </w:num>
  <w:num w:numId="28">
    <w:abstractNumId w:val="7"/>
  </w:num>
  <w:num w:numId="29">
    <w:abstractNumId w:val="45"/>
  </w:num>
  <w:num w:numId="30">
    <w:abstractNumId w:val="41"/>
  </w:num>
  <w:num w:numId="31">
    <w:abstractNumId w:val="29"/>
  </w:num>
  <w:num w:numId="32">
    <w:abstractNumId w:val="17"/>
  </w:num>
  <w:num w:numId="33">
    <w:abstractNumId w:val="13"/>
  </w:num>
  <w:num w:numId="34">
    <w:abstractNumId w:val="42"/>
  </w:num>
  <w:num w:numId="35">
    <w:abstractNumId w:val="31"/>
  </w:num>
  <w:num w:numId="36">
    <w:abstractNumId w:val="28"/>
  </w:num>
  <w:num w:numId="37">
    <w:abstractNumId w:val="5"/>
  </w:num>
  <w:num w:numId="38">
    <w:abstractNumId w:val="38"/>
  </w:num>
  <w:num w:numId="39">
    <w:abstractNumId w:val="33"/>
  </w:num>
  <w:num w:numId="40">
    <w:abstractNumId w:val="36"/>
  </w:num>
  <w:num w:numId="41">
    <w:abstractNumId w:val="16"/>
  </w:num>
  <w:num w:numId="42">
    <w:abstractNumId w:val="25"/>
  </w:num>
  <w:num w:numId="43">
    <w:abstractNumId w:val="24"/>
  </w:num>
  <w:num w:numId="44">
    <w:abstractNumId w:val="4"/>
  </w:num>
  <w:num w:numId="45">
    <w:abstractNumId w:val="47"/>
  </w:num>
  <w:num w:numId="46">
    <w:abstractNumId w:val="39"/>
  </w:num>
  <w:num w:numId="47">
    <w:abstractNumId w:val="10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EE"/>
    <w:rsid w:val="00007FFE"/>
    <w:rsid w:val="000114A0"/>
    <w:rsid w:val="000177C7"/>
    <w:rsid w:val="00022CFC"/>
    <w:rsid w:val="00036A53"/>
    <w:rsid w:val="00060E6F"/>
    <w:rsid w:val="000727C0"/>
    <w:rsid w:val="00075AF2"/>
    <w:rsid w:val="000A599B"/>
    <w:rsid w:val="000B771C"/>
    <w:rsid w:val="000D44DF"/>
    <w:rsid w:val="000F0342"/>
    <w:rsid w:val="00131CBC"/>
    <w:rsid w:val="00135DBD"/>
    <w:rsid w:val="00145E2D"/>
    <w:rsid w:val="00167784"/>
    <w:rsid w:val="00192DC3"/>
    <w:rsid w:val="00193B43"/>
    <w:rsid w:val="001A0611"/>
    <w:rsid w:val="001B36DE"/>
    <w:rsid w:val="002001C2"/>
    <w:rsid w:val="002021D3"/>
    <w:rsid w:val="00207161"/>
    <w:rsid w:val="002148C1"/>
    <w:rsid w:val="0021669E"/>
    <w:rsid w:val="00222BD8"/>
    <w:rsid w:val="00236197"/>
    <w:rsid w:val="00244369"/>
    <w:rsid w:val="0026556D"/>
    <w:rsid w:val="0027703C"/>
    <w:rsid w:val="00285836"/>
    <w:rsid w:val="002A4B2C"/>
    <w:rsid w:val="002C0AA5"/>
    <w:rsid w:val="003215EB"/>
    <w:rsid w:val="00326143"/>
    <w:rsid w:val="00347D2A"/>
    <w:rsid w:val="003568CF"/>
    <w:rsid w:val="00361BF8"/>
    <w:rsid w:val="00362F6A"/>
    <w:rsid w:val="00387BF8"/>
    <w:rsid w:val="003B5239"/>
    <w:rsid w:val="003C68B5"/>
    <w:rsid w:val="003D32D6"/>
    <w:rsid w:val="003E62D2"/>
    <w:rsid w:val="003F67EE"/>
    <w:rsid w:val="00420E5F"/>
    <w:rsid w:val="0042793D"/>
    <w:rsid w:val="0043659D"/>
    <w:rsid w:val="00471E66"/>
    <w:rsid w:val="00477085"/>
    <w:rsid w:val="004A0166"/>
    <w:rsid w:val="004A3CDF"/>
    <w:rsid w:val="004D5439"/>
    <w:rsid w:val="004E3C1F"/>
    <w:rsid w:val="004F09E7"/>
    <w:rsid w:val="00500E01"/>
    <w:rsid w:val="00501508"/>
    <w:rsid w:val="00522307"/>
    <w:rsid w:val="00555775"/>
    <w:rsid w:val="00582A9C"/>
    <w:rsid w:val="00595AA8"/>
    <w:rsid w:val="005A0CC4"/>
    <w:rsid w:val="005A2E48"/>
    <w:rsid w:val="005C3EA1"/>
    <w:rsid w:val="006048AF"/>
    <w:rsid w:val="00636967"/>
    <w:rsid w:val="0065144A"/>
    <w:rsid w:val="006700CE"/>
    <w:rsid w:val="006A28E9"/>
    <w:rsid w:val="006A641B"/>
    <w:rsid w:val="006A6F39"/>
    <w:rsid w:val="006C31BF"/>
    <w:rsid w:val="006D7A37"/>
    <w:rsid w:val="00701654"/>
    <w:rsid w:val="007100DE"/>
    <w:rsid w:val="00725ADF"/>
    <w:rsid w:val="007344C2"/>
    <w:rsid w:val="00747792"/>
    <w:rsid w:val="00752CFE"/>
    <w:rsid w:val="00765D5A"/>
    <w:rsid w:val="00775229"/>
    <w:rsid w:val="007A5143"/>
    <w:rsid w:val="007E4BE0"/>
    <w:rsid w:val="00846954"/>
    <w:rsid w:val="00856527"/>
    <w:rsid w:val="008629B2"/>
    <w:rsid w:val="00891659"/>
    <w:rsid w:val="008A532F"/>
    <w:rsid w:val="008B0F1F"/>
    <w:rsid w:val="008B44BA"/>
    <w:rsid w:val="008B79DC"/>
    <w:rsid w:val="008E47AF"/>
    <w:rsid w:val="008E601A"/>
    <w:rsid w:val="009038FC"/>
    <w:rsid w:val="0090465D"/>
    <w:rsid w:val="009106C4"/>
    <w:rsid w:val="00937B9F"/>
    <w:rsid w:val="009704A4"/>
    <w:rsid w:val="00972062"/>
    <w:rsid w:val="00991CA5"/>
    <w:rsid w:val="009C6E85"/>
    <w:rsid w:val="009D3167"/>
    <w:rsid w:val="009D55D7"/>
    <w:rsid w:val="00A01E36"/>
    <w:rsid w:val="00A206DF"/>
    <w:rsid w:val="00A27B0E"/>
    <w:rsid w:val="00A30577"/>
    <w:rsid w:val="00A47A64"/>
    <w:rsid w:val="00A5714C"/>
    <w:rsid w:val="00A830D5"/>
    <w:rsid w:val="00A86BC9"/>
    <w:rsid w:val="00A94D14"/>
    <w:rsid w:val="00A96A07"/>
    <w:rsid w:val="00A97F35"/>
    <w:rsid w:val="00AA44B7"/>
    <w:rsid w:val="00AC1220"/>
    <w:rsid w:val="00AD27BD"/>
    <w:rsid w:val="00AF0E7C"/>
    <w:rsid w:val="00B03FEE"/>
    <w:rsid w:val="00B42915"/>
    <w:rsid w:val="00B53CE1"/>
    <w:rsid w:val="00B60BB4"/>
    <w:rsid w:val="00B60BCA"/>
    <w:rsid w:val="00B71761"/>
    <w:rsid w:val="00B83272"/>
    <w:rsid w:val="00B87679"/>
    <w:rsid w:val="00BA1BA8"/>
    <w:rsid w:val="00BA6A25"/>
    <w:rsid w:val="00BA76EA"/>
    <w:rsid w:val="00BA7B7E"/>
    <w:rsid w:val="00BC3709"/>
    <w:rsid w:val="00BC6E28"/>
    <w:rsid w:val="00BC734E"/>
    <w:rsid w:val="00BE2DE8"/>
    <w:rsid w:val="00C02E52"/>
    <w:rsid w:val="00C10C6A"/>
    <w:rsid w:val="00C350CB"/>
    <w:rsid w:val="00C44755"/>
    <w:rsid w:val="00C70B36"/>
    <w:rsid w:val="00C8714D"/>
    <w:rsid w:val="00CA4D34"/>
    <w:rsid w:val="00CA5277"/>
    <w:rsid w:val="00CA6A46"/>
    <w:rsid w:val="00CB3A9E"/>
    <w:rsid w:val="00D00323"/>
    <w:rsid w:val="00D13A8A"/>
    <w:rsid w:val="00D639DB"/>
    <w:rsid w:val="00D7407F"/>
    <w:rsid w:val="00D74FDD"/>
    <w:rsid w:val="00D80093"/>
    <w:rsid w:val="00D95BF0"/>
    <w:rsid w:val="00D9673A"/>
    <w:rsid w:val="00DB1B81"/>
    <w:rsid w:val="00DC3F06"/>
    <w:rsid w:val="00DD5AAB"/>
    <w:rsid w:val="00DE752A"/>
    <w:rsid w:val="00DF13C1"/>
    <w:rsid w:val="00E33504"/>
    <w:rsid w:val="00E40D50"/>
    <w:rsid w:val="00E57698"/>
    <w:rsid w:val="00E73D93"/>
    <w:rsid w:val="00E86774"/>
    <w:rsid w:val="00EA12DA"/>
    <w:rsid w:val="00EB6EE4"/>
    <w:rsid w:val="00ED50B2"/>
    <w:rsid w:val="00EF0BDC"/>
    <w:rsid w:val="00F566F9"/>
    <w:rsid w:val="00F56BE5"/>
    <w:rsid w:val="00F733CA"/>
    <w:rsid w:val="00FA62F2"/>
    <w:rsid w:val="00FB49DA"/>
    <w:rsid w:val="00FC3DC9"/>
    <w:rsid w:val="00FC40D6"/>
    <w:rsid w:val="00FD156E"/>
    <w:rsid w:val="00FE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95AE29"/>
  <w15:chartTrackingRefBased/>
  <w15:docId w15:val="{3C1B6087-D210-4EC0-B778-8B5ACD5D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A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50B2"/>
    <w:pPr>
      <w:keepNext/>
      <w:keepLines/>
      <w:pBdr>
        <w:bottom w:val="single" w:sz="8" w:space="0" w:color="FCDBDB" w:themeColor="accent1" w:themeTint="33"/>
      </w:pBdr>
      <w:spacing w:before="100" w:beforeAutospacing="1" w:after="100" w:afterAutospacing="1" w:line="240" w:lineRule="auto"/>
      <w:outlineLvl w:val="0"/>
    </w:pPr>
    <w:rPr>
      <w:rFonts w:ascii="Arial" w:eastAsiaTheme="majorEastAsia" w:hAnsi="Arial" w:cstheme="majorBidi"/>
      <w:b/>
      <w:caps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6967"/>
    <w:pPr>
      <w:keepLines/>
      <w:spacing w:before="120" w:after="120" w:line="240" w:lineRule="auto"/>
      <w:outlineLvl w:val="1"/>
    </w:pPr>
    <w:rPr>
      <w:rFonts w:ascii="Arial" w:hAnsi="Arial"/>
      <w:bCs/>
      <w:color w:val="auto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085"/>
    <w:pPr>
      <w:keepNext/>
      <w:keepLines/>
      <w:numPr>
        <w:numId w:val="28"/>
      </w:numPr>
      <w:spacing w:before="40" w:after="0"/>
      <w:outlineLvl w:val="2"/>
    </w:pPr>
    <w:rPr>
      <w:bCs/>
      <w:iCs/>
      <w:color w:val="auto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0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A641B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A641B"/>
    <w:rPr>
      <w:rFonts w:asciiTheme="majorHAnsi" w:eastAsiaTheme="majorEastAsia" w:hAnsiTheme="majorHAnsi" w:cstheme="majorBidi"/>
      <w:color w:val="auto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50B2"/>
    <w:rPr>
      <w:rFonts w:ascii="Arial" w:eastAsiaTheme="majorEastAsia" w:hAnsi="Arial" w:cstheme="majorBidi"/>
      <w:b/>
      <w:caps/>
      <w:color w:val="auto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6967"/>
    <w:rPr>
      <w:rFonts w:ascii="Arial" w:hAnsi="Arial"/>
      <w:bCs/>
      <w:color w:val="auto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A641B"/>
    <w:pPr>
      <w:pBdr>
        <w:bottom w:val="none" w:sz="0" w:space="0" w:color="auto"/>
      </w:pBdr>
      <w:spacing w:after="400"/>
      <w:outlineLvl w:val="9"/>
    </w:pPr>
    <w:rPr>
      <w:sz w:val="48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00CE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6700CE"/>
    <w:pPr>
      <w:spacing w:after="0"/>
      <w:ind w:left="240"/>
    </w:pPr>
    <w:rPr>
      <w:small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7085"/>
    <w:rPr>
      <w:rFonts w:ascii="Times New Roman" w:hAnsi="Times New Roman"/>
      <w:bCs/>
      <w:iCs/>
      <w:color w:val="auto"/>
      <w:sz w:val="28"/>
      <w:szCs w:val="28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6700CE"/>
    <w:rPr>
      <w:rFonts w:asciiTheme="majorHAnsi" w:eastAsiaTheme="majorEastAsia" w:hAnsiTheme="majorHAnsi" w:cstheme="majorBidi"/>
      <w:i/>
      <w:iCs/>
      <w:color w:val="808080" w:themeColor="background1" w:themeShade="80"/>
      <w:sz w:val="24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700CE"/>
    <w:pPr>
      <w:spacing w:after="0"/>
      <w:ind w:left="480"/>
    </w:pPr>
    <w:rPr>
      <w:i/>
      <w:iC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6700CE"/>
    <w:pPr>
      <w:spacing w:after="0"/>
      <w:ind w:left="720"/>
    </w:pPr>
    <w:rPr>
      <w:sz w:val="20"/>
      <w:szCs w:val="18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6A6F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6F39"/>
    <w:rPr>
      <w:rFonts w:ascii="Arial" w:hAnsi="Arial" w:cs="Arial"/>
      <w:b/>
      <w:bCs/>
      <w:sz w:val="36"/>
      <w:szCs w:val="36"/>
    </w:rPr>
  </w:style>
  <w:style w:type="table" w:styleId="ListTable4">
    <w:name w:val="List Table 4"/>
    <w:basedOn w:val="TableNormal"/>
    <w:uiPriority w:val="49"/>
    <w:rsid w:val="00CA6A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CA6A46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86BC9"/>
    <w:pPr>
      <w:keepNext/>
      <w:spacing w:before="100" w:beforeAutospacing="1" w:after="0" w:line="240" w:lineRule="auto"/>
    </w:pPr>
    <w:rPr>
      <w:b/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6DE"/>
    <w:rPr>
      <w:rFonts w:ascii="Segoe UI" w:hAnsi="Segoe UI" w:cs="Segoe UI"/>
      <w:sz w:val="18"/>
      <w:szCs w:val="18"/>
    </w:rPr>
  </w:style>
  <w:style w:type="table" w:styleId="ListTable1Light">
    <w:name w:val="List Table 1 Light"/>
    <w:basedOn w:val="TableNormal"/>
    <w:uiPriority w:val="46"/>
    <w:rsid w:val="00AF0E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AF0E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6700CE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700CE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700CE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700CE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700CE"/>
    <w:pPr>
      <w:spacing w:after="0"/>
      <w:ind w:left="1920"/>
    </w:pPr>
    <w:rPr>
      <w:rFonts w:asciiTheme="minorHAnsi" w:hAnsiTheme="minorHAnsi"/>
      <w:sz w:val="18"/>
      <w:szCs w:val="18"/>
    </w:rPr>
  </w:style>
  <w:style w:type="table" w:styleId="GridTable4">
    <w:name w:val="Grid Table 4"/>
    <w:basedOn w:val="TableNormal"/>
    <w:uiPriority w:val="49"/>
    <w:rsid w:val="000A59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25A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725ADF"/>
    <w:pPr>
      <w:spacing w:after="0" w:line="240" w:lineRule="auto"/>
    </w:pPr>
    <w:tblPr>
      <w:tblStyleRowBandSize w:val="1"/>
      <w:tblStyleColBandSize w:val="1"/>
      <w:tblBorders>
        <w:top w:val="single" w:sz="4" w:space="0" w:color="F79595" w:themeColor="accent1" w:themeTint="99"/>
        <w:left w:val="single" w:sz="4" w:space="0" w:color="F79595" w:themeColor="accent1" w:themeTint="99"/>
        <w:bottom w:val="single" w:sz="4" w:space="0" w:color="F79595" w:themeColor="accent1" w:themeTint="99"/>
        <w:right w:val="single" w:sz="4" w:space="0" w:color="F79595" w:themeColor="accent1" w:themeTint="99"/>
        <w:insideH w:val="single" w:sz="4" w:space="0" w:color="F79595" w:themeColor="accent1" w:themeTint="99"/>
        <w:insideV w:val="single" w:sz="4" w:space="0" w:color="F7959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1"/>
          <w:left w:val="single" w:sz="4" w:space="0" w:color="F24F4F" w:themeColor="accent1"/>
          <w:bottom w:val="single" w:sz="4" w:space="0" w:color="F24F4F" w:themeColor="accent1"/>
          <w:right w:val="single" w:sz="4" w:space="0" w:color="F24F4F" w:themeColor="accent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25ADF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paragraph" w:customStyle="1" w:styleId="InsetTextHere">
    <w:name w:val="Inset Text Here"/>
    <w:basedOn w:val="NoSpacing"/>
    <w:link w:val="InsetTextHereChar"/>
    <w:qFormat/>
    <w:rsid w:val="00701654"/>
    <w:pPr>
      <w:jc w:val="center"/>
    </w:pPr>
    <w:rPr>
      <w:rFonts w:ascii="Times New Roman" w:hAnsi="Times New Roman"/>
      <w:i/>
      <w:noProof/>
      <w:color w:val="404040" w:themeColor="text1" w:themeTint="BF"/>
      <w:sz w:val="24"/>
      <w:szCs w:val="18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1654"/>
  </w:style>
  <w:style w:type="character" w:customStyle="1" w:styleId="InsetTextHereChar">
    <w:name w:val="Inset Text Here Char"/>
    <w:basedOn w:val="NoSpacingChar"/>
    <w:link w:val="InsetTextHere"/>
    <w:rsid w:val="00701654"/>
    <w:rPr>
      <w:rFonts w:ascii="Times New Roman" w:hAnsi="Times New Roman"/>
      <w:i/>
      <w:noProof/>
      <w:color w:val="404040" w:themeColor="text1" w:themeTint="BF"/>
      <w:sz w:val="24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867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77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77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7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774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s_000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B694BB2D874C19AD097C302101E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2E775-0E6C-4B2B-8BB8-680AD1C4E231}"/>
      </w:docPartPr>
      <w:docPartBody>
        <w:p w:rsidR="00B523BB" w:rsidRDefault="003131F1" w:rsidP="00EB1357">
          <w:pPr>
            <w:pStyle w:val="8DB694BB2D874C19AD097C302101E3AC"/>
          </w:pPr>
          <w:r>
            <w:t>[Select Date]</w:t>
          </w:r>
        </w:p>
      </w:docPartBody>
    </w:docPart>
    <w:docPart>
      <w:docPartPr>
        <w:name w:val="78BAB64DA6CA406695CC759B71903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FC5E3-ED5E-4663-AC21-6A10CEF5041E}"/>
      </w:docPartPr>
      <w:docPartBody>
        <w:p w:rsidR="00B523BB" w:rsidRDefault="003131F1" w:rsidP="003131F1">
          <w:pPr>
            <w:pStyle w:val="78BAB64DA6CA406695CC759B719033941"/>
          </w:pPr>
          <w:r w:rsidRPr="00471E66">
            <w:rPr>
              <w:rFonts w:ascii="Arial" w:hAnsi="Arial" w:cs="Arial"/>
              <w:color w:val="C00000"/>
              <w:sz w:val="28"/>
              <w:szCs w:val="28"/>
            </w:rPr>
            <w:t>[Select Date]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A22D0-650D-4CC1-8EF7-F6FC9CA3AF76}"/>
      </w:docPartPr>
      <w:docPartBody>
        <w:p w:rsidR="004E1565" w:rsidRDefault="003131F1">
          <w:r w:rsidRPr="00867A2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57"/>
    <w:rsid w:val="000355B7"/>
    <w:rsid w:val="001973F0"/>
    <w:rsid w:val="002779BD"/>
    <w:rsid w:val="002D2533"/>
    <w:rsid w:val="003131F1"/>
    <w:rsid w:val="003F1861"/>
    <w:rsid w:val="00463036"/>
    <w:rsid w:val="004E1565"/>
    <w:rsid w:val="004E658D"/>
    <w:rsid w:val="005366F7"/>
    <w:rsid w:val="006068C0"/>
    <w:rsid w:val="0085451B"/>
    <w:rsid w:val="00861C0A"/>
    <w:rsid w:val="008A4352"/>
    <w:rsid w:val="00975C9E"/>
    <w:rsid w:val="00AA06C1"/>
    <w:rsid w:val="00B523BB"/>
    <w:rsid w:val="00BA4A38"/>
    <w:rsid w:val="00C30409"/>
    <w:rsid w:val="00C57465"/>
    <w:rsid w:val="00CE4A31"/>
    <w:rsid w:val="00D130F2"/>
    <w:rsid w:val="00DB3446"/>
    <w:rsid w:val="00E7089B"/>
    <w:rsid w:val="00EB1357"/>
    <w:rsid w:val="00FD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7465"/>
    <w:rPr>
      <w:color w:val="808080"/>
    </w:rPr>
  </w:style>
  <w:style w:type="paragraph" w:customStyle="1" w:styleId="649350F1EB964B6287A6EA9D0813F198">
    <w:name w:val="649350F1EB964B6287A6EA9D0813F198"/>
  </w:style>
  <w:style w:type="paragraph" w:customStyle="1" w:styleId="78373116592C49B085C036D8915C4292">
    <w:name w:val="78373116592C49B085C036D8915C4292"/>
  </w:style>
  <w:style w:type="paragraph" w:customStyle="1" w:styleId="EDF33C8166AF4177AC1123C6E518B70C">
    <w:name w:val="EDF33C8166AF4177AC1123C6E518B70C"/>
  </w:style>
  <w:style w:type="paragraph" w:customStyle="1" w:styleId="1A5A6CAEBA4845389E283572D210743A">
    <w:name w:val="1A5A6CAEBA4845389E283572D210743A"/>
  </w:style>
  <w:style w:type="paragraph" w:customStyle="1" w:styleId="51274A4C35624741A1372A6A2655F390">
    <w:name w:val="51274A4C35624741A1372A6A2655F390"/>
  </w:style>
  <w:style w:type="paragraph" w:customStyle="1" w:styleId="BD1DE544E81543D2B4C45C1A0F7E4505">
    <w:name w:val="BD1DE544E81543D2B4C45C1A0F7E4505"/>
  </w:style>
  <w:style w:type="paragraph" w:customStyle="1" w:styleId="F7AC258C383147539CC92C8A3EC9DA39">
    <w:name w:val="F7AC258C383147539CC92C8A3EC9DA39"/>
  </w:style>
  <w:style w:type="paragraph" w:customStyle="1" w:styleId="F1F8C5E267A241CCBFF0CF1130C486AB">
    <w:name w:val="F1F8C5E267A241CCBFF0CF1130C486AB"/>
  </w:style>
  <w:style w:type="paragraph" w:customStyle="1" w:styleId="B569AE6ED2344363A0A6DA85B0702D32">
    <w:name w:val="B569AE6ED2344363A0A6DA85B0702D32"/>
  </w:style>
  <w:style w:type="paragraph" w:customStyle="1" w:styleId="F1F686FD1CA3406AA6858D07B182191A">
    <w:name w:val="F1F686FD1CA3406AA6858D07B182191A"/>
  </w:style>
  <w:style w:type="paragraph" w:customStyle="1" w:styleId="1E18E882294E4832AA3F25F283048F60">
    <w:name w:val="1E18E882294E4832AA3F25F283048F60"/>
    <w:rsid w:val="00EB1357"/>
  </w:style>
  <w:style w:type="paragraph" w:customStyle="1" w:styleId="4DC774E49EF04AC089F535C76C6FD926">
    <w:name w:val="4DC774E49EF04AC089F535C76C6FD926"/>
    <w:rsid w:val="00EB1357"/>
  </w:style>
  <w:style w:type="paragraph" w:customStyle="1" w:styleId="C419404139394E1F9D925161FC766BBA">
    <w:name w:val="C419404139394E1F9D925161FC766BBA"/>
    <w:rsid w:val="00EB1357"/>
  </w:style>
  <w:style w:type="paragraph" w:customStyle="1" w:styleId="075D71DE864B49949DFF602EBF88A60C">
    <w:name w:val="075D71DE864B49949DFF602EBF88A60C"/>
    <w:rsid w:val="00EB1357"/>
  </w:style>
  <w:style w:type="paragraph" w:customStyle="1" w:styleId="A27F22D7E0004274A73C7FCFBA730F83">
    <w:name w:val="A27F22D7E0004274A73C7FCFBA730F83"/>
    <w:rsid w:val="00EB1357"/>
  </w:style>
  <w:style w:type="paragraph" w:customStyle="1" w:styleId="864DDA77075B48C9ABF66B3E17DC1E12">
    <w:name w:val="864DDA77075B48C9ABF66B3E17DC1E12"/>
    <w:rsid w:val="00EB1357"/>
  </w:style>
  <w:style w:type="paragraph" w:customStyle="1" w:styleId="8368337DDF024DF38271150C2D4FEDA3">
    <w:name w:val="8368337DDF024DF38271150C2D4FEDA3"/>
    <w:rsid w:val="00EB1357"/>
  </w:style>
  <w:style w:type="paragraph" w:customStyle="1" w:styleId="8DB694BB2D874C19AD097C302101E3AC">
    <w:name w:val="8DB694BB2D874C19AD097C302101E3AC"/>
    <w:rsid w:val="00EB1357"/>
  </w:style>
  <w:style w:type="paragraph" w:customStyle="1" w:styleId="78BAB64DA6CA406695CC759B71903394">
    <w:name w:val="78BAB64DA6CA406695CC759B71903394"/>
    <w:rsid w:val="00EB1357"/>
  </w:style>
  <w:style w:type="paragraph" w:customStyle="1" w:styleId="93149B67C76A4898A87C997B8623DBB6">
    <w:name w:val="93149B67C76A4898A87C997B8623DBB6"/>
    <w:rsid w:val="00EB1357"/>
  </w:style>
  <w:style w:type="paragraph" w:customStyle="1" w:styleId="4B1EDFA13E344FC48584DE81AE521A85">
    <w:name w:val="4B1EDFA13E344FC48584DE81AE521A85"/>
    <w:rsid w:val="00EB1357"/>
  </w:style>
  <w:style w:type="paragraph" w:customStyle="1" w:styleId="E0943C2C552845B199D3C61E836F5498">
    <w:name w:val="E0943C2C552845B199D3C61E836F5498"/>
    <w:rsid w:val="00EB1357"/>
  </w:style>
  <w:style w:type="paragraph" w:customStyle="1" w:styleId="85CF9CE397564C709F4249EE8D8B253C">
    <w:name w:val="85CF9CE397564C709F4249EE8D8B253C"/>
    <w:rsid w:val="00EB1357"/>
  </w:style>
  <w:style w:type="paragraph" w:customStyle="1" w:styleId="598B815F264A49BAA3330307465D7F8D">
    <w:name w:val="598B815F264A49BAA3330307465D7F8D"/>
    <w:rsid w:val="00EB1357"/>
  </w:style>
  <w:style w:type="paragraph" w:customStyle="1" w:styleId="B2CA72A0A519410FA260E0DA6AF90317">
    <w:name w:val="B2CA72A0A519410FA260E0DA6AF90317"/>
    <w:rsid w:val="00EB1357"/>
  </w:style>
  <w:style w:type="paragraph" w:customStyle="1" w:styleId="1B569739A30E409383C65C38C8C37451">
    <w:name w:val="1B569739A30E409383C65C38C8C37451"/>
    <w:rsid w:val="00EB1357"/>
  </w:style>
  <w:style w:type="paragraph" w:customStyle="1" w:styleId="A5DB09FE43024C678C13D4C793F07898">
    <w:name w:val="A5DB09FE43024C678C13D4C793F07898"/>
    <w:rsid w:val="00EB1357"/>
  </w:style>
  <w:style w:type="paragraph" w:customStyle="1" w:styleId="7B0148B2D6DC4AFE9DE546E1E349AE26">
    <w:name w:val="7B0148B2D6DC4AFE9DE546E1E349AE26"/>
    <w:rsid w:val="006068C0"/>
  </w:style>
  <w:style w:type="paragraph" w:customStyle="1" w:styleId="B1846F22722C47388E78B48DF2032FE2">
    <w:name w:val="B1846F22722C47388E78B48DF2032FE2"/>
    <w:rsid w:val="003131F1"/>
  </w:style>
  <w:style w:type="paragraph" w:customStyle="1" w:styleId="7FB153D694414A7D8FB9DA102AA4365A">
    <w:name w:val="7FB153D694414A7D8FB9DA102AA4365A"/>
    <w:rsid w:val="003131F1"/>
  </w:style>
  <w:style w:type="paragraph" w:customStyle="1" w:styleId="FEAB1AC63240480C9DE2AC736FCA8220">
    <w:name w:val="FEAB1AC63240480C9DE2AC736FCA8220"/>
    <w:rsid w:val="003131F1"/>
  </w:style>
  <w:style w:type="paragraph" w:customStyle="1" w:styleId="0BA03F6CF24045C9A11B6A2968C3ECC0">
    <w:name w:val="0BA03F6CF24045C9A11B6A2968C3ECC0"/>
    <w:rsid w:val="003131F1"/>
  </w:style>
  <w:style w:type="paragraph" w:customStyle="1" w:styleId="999C6920301A437FA67FAE83FFFA8F21">
    <w:name w:val="999C6920301A437FA67FAE83FFFA8F21"/>
    <w:rsid w:val="003131F1"/>
  </w:style>
  <w:style w:type="paragraph" w:customStyle="1" w:styleId="69894E03221A447DA2F20B885E400161">
    <w:name w:val="69894E03221A447DA2F20B885E400161"/>
    <w:rsid w:val="003131F1"/>
  </w:style>
  <w:style w:type="paragraph" w:customStyle="1" w:styleId="2F14587B9D6444E6B6733C866B7F0FE7">
    <w:name w:val="2F14587B9D6444E6B6733C866B7F0FE7"/>
    <w:rsid w:val="003131F1"/>
  </w:style>
  <w:style w:type="paragraph" w:customStyle="1" w:styleId="78BAB64DA6CA406695CC759B719033941">
    <w:name w:val="78BAB64DA6CA406695CC759B719033941"/>
    <w:rsid w:val="003131F1"/>
    <w:pPr>
      <w:spacing w:after="320" w:line="300" w:lineRule="auto"/>
    </w:pPr>
    <w:rPr>
      <w:rFonts w:ascii="Times New Roman" w:hAnsi="Times New Roman"/>
      <w:color w:val="44546A" w:themeColor="text2"/>
      <w:sz w:val="24"/>
      <w:szCs w:val="20"/>
      <w:lang w:eastAsia="ja-JP"/>
    </w:rPr>
  </w:style>
  <w:style w:type="paragraph" w:customStyle="1" w:styleId="D2598E05ED9A4AC7942C9B547B933077">
    <w:name w:val="D2598E05ED9A4AC7942C9B547B933077"/>
    <w:rsid w:val="004E658D"/>
  </w:style>
  <w:style w:type="paragraph" w:customStyle="1" w:styleId="F47AB507F34A4A2BB46F86527F161DD1">
    <w:name w:val="F47AB507F34A4A2BB46F86527F161DD1"/>
    <w:rsid w:val="004E658D"/>
  </w:style>
  <w:style w:type="paragraph" w:customStyle="1" w:styleId="0A98BE5D98834818B7F9C7335AAD2741">
    <w:name w:val="0A98BE5D98834818B7F9C7335AAD2741"/>
    <w:rsid w:val="004E658D"/>
  </w:style>
  <w:style w:type="paragraph" w:customStyle="1" w:styleId="434E17EFDC9C4C5F88FCD5E563C48C69">
    <w:name w:val="434E17EFDC9C4C5F88FCD5E563C48C69"/>
    <w:rsid w:val="003F1861"/>
  </w:style>
  <w:style w:type="paragraph" w:customStyle="1" w:styleId="8E2D72CA9A174D798FA246E59BD3A2F6">
    <w:name w:val="8E2D72CA9A174D798FA246E59BD3A2F6"/>
    <w:rsid w:val="00C574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669E34-982F-40B6-AA85-3227D0838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437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 Project Milestone Plan</vt:lpstr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 Project Milestone Plan</dc:title>
  <dc:subject>Company: BI Project</dc:subject>
  <dc:creator>rick sherman</dc:creator>
  <cp:keywords/>
  <dc:description/>
  <cp:lastModifiedBy>andrea harris</cp:lastModifiedBy>
  <cp:revision>11</cp:revision>
  <cp:lastPrinted>2014-11-08T16:24:00Z</cp:lastPrinted>
  <dcterms:created xsi:type="dcterms:W3CDTF">2014-11-14T14:27:00Z</dcterms:created>
  <dcterms:modified xsi:type="dcterms:W3CDTF">2014-11-17T17:19:00Z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