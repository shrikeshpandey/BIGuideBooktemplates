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388415555"/>
        <w:docPartObj>
          <w:docPartGallery w:val="Cover Pages"/>
          <w:docPartUnique/>
        </w:docPartObj>
      </w:sdtPr>
      <w:sdtEndPr/>
      <w:sdtContent>
        <w:p w:rsidR="006A6F39" w:rsidRPr="0065144A" w:rsidRDefault="006A6F39" w:rsidP="0065144A">
          <w:pPr>
            <w:pStyle w:val="Logo"/>
            <w:jc w:val="center"/>
            <w:rPr>
              <w:rStyle w:val="Strong"/>
              <w:rFonts w:asciiTheme="minorHAnsi" w:hAnsiTheme="minorHAnsi" w:cstheme="minorBidi"/>
              <w:b w:val="0"/>
              <w:bCs w:val="0"/>
              <w:sz w:val="20"/>
              <w:szCs w:val="20"/>
            </w:rPr>
          </w:pPr>
          <w:r w:rsidRPr="0065144A">
            <w:rPr>
              <w:rStyle w:val="Strong"/>
              <w:b w:val="0"/>
              <w:sz w:val="52"/>
              <w:szCs w:val="52"/>
            </w:rPr>
            <w:t>Business Intelligence Guidebook</w:t>
          </w:r>
        </w:p>
        <w:p w:rsidR="006A6F39" w:rsidRPr="0065144A" w:rsidRDefault="006A6F39" w:rsidP="0065144A">
          <w:pPr>
            <w:spacing w:after="160" w:line="259" w:lineRule="auto"/>
            <w:jc w:val="center"/>
            <w:rPr>
              <w:rStyle w:val="Strong"/>
              <w:b w:val="0"/>
              <w:sz w:val="52"/>
              <w:szCs w:val="52"/>
            </w:rPr>
          </w:pPr>
          <w:r w:rsidRPr="0065144A">
            <w:rPr>
              <w:rStyle w:val="Strong"/>
              <w:b w:val="0"/>
              <w:sz w:val="52"/>
              <w:szCs w:val="52"/>
            </w:rPr>
            <w:t>Templates</w:t>
          </w:r>
        </w:p>
        <w:p w:rsidR="006A6F39" w:rsidRDefault="006A6F39" w:rsidP="006A6F39">
          <w:pPr>
            <w:spacing w:after="160" w:line="259" w:lineRule="auto"/>
            <w:rPr>
              <w:rStyle w:val="Strong"/>
            </w:rPr>
          </w:pPr>
          <w:r w:rsidRPr="0025032F">
            <w:rPr>
              <w:noProof/>
              <w:sz w:val="52"/>
              <w:szCs w:val="52"/>
              <w:lang w:eastAsia="en-US"/>
            </w:rPr>
            <w:drawing>
              <wp:anchor distT="0" distB="0" distL="114300" distR="114300" simplePos="0" relativeHeight="251662336" behindDoc="1" locked="0" layoutInCell="1" allowOverlap="1" wp14:anchorId="15B13BE2" wp14:editId="4B5304B3">
                <wp:simplePos x="0" y="0"/>
                <wp:positionH relativeFrom="margin">
                  <wp:posOffset>3276178</wp:posOffset>
                </wp:positionH>
                <wp:positionV relativeFrom="paragraph">
                  <wp:posOffset>80645</wp:posOffset>
                </wp:positionV>
                <wp:extent cx="1856232" cy="2286000"/>
                <wp:effectExtent l="0" t="0" r="0" b="0"/>
                <wp:wrapTight wrapText="bothSides">
                  <wp:wrapPolygon edited="0">
                    <wp:start x="0" y="0"/>
                    <wp:lineTo x="0" y="21420"/>
                    <wp:lineTo x="21282" y="21420"/>
                    <wp:lineTo x="21282" y="0"/>
                    <wp:lineTo x="0" y="0"/>
                  </wp:wrapPolygon>
                </wp:wrapTight>
                <wp:docPr id="48" name="Pictur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BI Guidebook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6232" cy="228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:rsidR="0065144A" w:rsidRDefault="0065144A" w:rsidP="006A6F39">
          <w:pPr>
            <w:spacing w:after="160" w:line="259" w:lineRule="auto"/>
            <w:rPr>
              <w:rStyle w:val="Strong"/>
              <w:b w:val="0"/>
              <w:color w:val="auto"/>
            </w:rPr>
          </w:pPr>
        </w:p>
        <w:p w:rsidR="00E40D50" w:rsidRDefault="00E40D50" w:rsidP="006A6F39">
          <w:pPr>
            <w:spacing w:after="160" w:line="259" w:lineRule="auto"/>
            <w:rPr>
              <w:rStyle w:val="Strong"/>
              <w:b w:val="0"/>
              <w:color w:val="auto"/>
            </w:rPr>
          </w:pPr>
        </w:p>
        <w:p w:rsidR="00E40D50" w:rsidRDefault="00E40D50" w:rsidP="006A6F39">
          <w:pPr>
            <w:spacing w:after="160" w:line="259" w:lineRule="auto"/>
            <w:rPr>
              <w:rStyle w:val="Strong"/>
              <w:b w:val="0"/>
              <w:color w:val="auto"/>
            </w:rPr>
          </w:pPr>
        </w:p>
        <w:p w:rsidR="006A6F39" w:rsidRPr="0065144A" w:rsidRDefault="00C114FF" w:rsidP="006A6F39">
          <w:pPr>
            <w:spacing w:after="160" w:line="259" w:lineRule="auto"/>
            <w:rPr>
              <w:rStyle w:val="Strong"/>
              <w:b w:val="0"/>
              <w:color w:val="auto"/>
            </w:rPr>
          </w:pPr>
          <w:r>
            <w:rPr>
              <w:rStyle w:val="Strong"/>
              <w:b w:val="0"/>
              <w:color w:val="auto"/>
            </w:rPr>
            <w:lastRenderedPageBreak/>
            <w:t>Chapter 18</w:t>
          </w:r>
          <w:r w:rsidR="006A6F39" w:rsidRPr="0065144A">
            <w:rPr>
              <w:rStyle w:val="Strong"/>
              <w:b w:val="0"/>
              <w:color w:val="auto"/>
            </w:rPr>
            <w:t>:</w:t>
          </w:r>
        </w:p>
        <w:p w:rsidR="006A6F39" w:rsidRPr="0065144A" w:rsidRDefault="00DB1B81" w:rsidP="006A6F39">
          <w:pPr>
            <w:spacing w:after="160" w:line="259" w:lineRule="auto"/>
            <w:rPr>
              <w:rStyle w:val="Strong"/>
              <w:b w:val="0"/>
              <w:color w:val="auto"/>
            </w:rPr>
          </w:pPr>
          <w:r>
            <w:rPr>
              <w:rStyle w:val="Strong"/>
              <w:b w:val="0"/>
              <w:color w:val="auto"/>
            </w:rPr>
            <w:t>BI Project Plan</w:t>
          </w:r>
          <w:r w:rsidR="006A6F39" w:rsidRPr="0065144A">
            <w:rPr>
              <w:rStyle w:val="Strong"/>
              <w:b w:val="0"/>
              <w:color w:val="auto"/>
            </w:rPr>
            <w:t xml:space="preserve"> Template</w:t>
          </w:r>
        </w:p>
        <w:p w:rsidR="00FB49DA" w:rsidRDefault="00DE752A">
          <w:pPr>
            <w:sectPr w:rsidR="00FB49DA" w:rsidSect="00C114FF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5840" w:h="12240" w:orient="landscape" w:code="1"/>
              <w:pgMar w:top="1440" w:right="1440" w:bottom="1440" w:left="1440" w:header="720" w:footer="576" w:gutter="0"/>
              <w:pgNumType w:start="0"/>
              <w:cols w:space="720"/>
              <w:titlePg/>
              <w:docGrid w:linePitch="360"/>
            </w:sectPr>
          </w:pPr>
          <w:r>
            <w:br w:type="page"/>
          </w:r>
        </w:p>
        <w:p w:rsidR="00DE752A" w:rsidRDefault="00DE752A"/>
        <w:p w:rsidR="006A6F39" w:rsidRDefault="002C41F9">
          <w:sdt>
            <w:sdtPr>
              <w:alias w:val="Click icon at right to replace logo"/>
              <w:tag w:val="Click icon at right to replace logo"/>
              <w:id w:val="-2090688503"/>
              <w:picture/>
            </w:sdtPr>
            <w:sdtEndPr/>
            <w:sdtContent>
              <w:r w:rsidR="00EB6EE4">
                <w:rPr>
                  <w:noProof/>
                  <w:lang w:eastAsia="en-US"/>
                </w:rPr>
                <w:drawing>
                  <wp:inline distT="0" distB="0" distL="0" distR="0" wp14:anchorId="4AE81853" wp14:editId="44FA0510">
                    <wp:extent cx="914399" cy="440870"/>
                    <wp:effectExtent l="0" t="0" r="635" b="0"/>
                    <wp:docPr id="14" name="Picture 1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14399" cy="440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sdt>
          <w:sdtPr>
            <w:rPr>
              <w:rFonts w:ascii="Arial" w:hAnsi="Arial" w:cs="Arial"/>
              <w:noProof/>
              <w:color w:val="auto"/>
              <w:sz w:val="36"/>
              <w:szCs w:val="36"/>
              <w:lang w:eastAsia="en-US"/>
            </w:rPr>
            <w:alias w:val="Insert Company Name"/>
            <w:tag w:val="Insert Company Name"/>
            <w:id w:val="-1536801898"/>
            <w:placeholder>
              <w:docPart w:val="DefaultPlaceholder_1081868574"/>
            </w:placeholder>
            <w15:color w:val="FF0000"/>
            <w:text/>
          </w:sdtPr>
          <w:sdtEndPr/>
          <w:sdtContent>
            <w:p w:rsidR="006A6F39" w:rsidRDefault="00AD27BD">
              <w:r>
                <w:rPr>
                  <w:rFonts w:ascii="Arial" w:hAnsi="Arial" w:cs="Arial"/>
                  <w:noProof/>
                  <w:color w:val="auto"/>
                  <w:sz w:val="36"/>
                  <w:szCs w:val="36"/>
                  <w:lang w:eastAsia="en-US"/>
                </w:rPr>
                <w:t>[Company Name]</w:t>
              </w:r>
            </w:p>
          </w:sdtContent>
        </w:sdt>
        <w:p w:rsidR="006A6F39" w:rsidRDefault="006A6F39"/>
        <w:p w:rsidR="006A6F39" w:rsidRDefault="006A6F39"/>
        <w:p w:rsidR="006A6F39" w:rsidRPr="006A6F39" w:rsidRDefault="002C41F9" w:rsidP="006A6F39">
          <w:pPr>
            <w:rPr>
              <w:rFonts w:ascii="Arial" w:hAnsi="Arial" w:cs="Arial"/>
              <w:noProof/>
              <w:color w:val="auto"/>
              <w:sz w:val="48"/>
              <w:szCs w:val="48"/>
              <w:lang w:eastAsia="en-US"/>
            </w:rPr>
          </w:pPr>
          <w:sdt>
            <w:sdtPr>
              <w:rPr>
                <w:rFonts w:ascii="Arial" w:hAnsi="Arial" w:cs="Arial"/>
                <w:color w:val="auto"/>
                <w:sz w:val="48"/>
                <w:szCs w:val="48"/>
              </w:rPr>
              <w:alias w:val="Title"/>
              <w:tag w:val=""/>
              <w:id w:val="-211311419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EndPr/>
            <w:sdtContent>
              <w:r w:rsidR="00AD27BD">
                <w:rPr>
                  <w:rFonts w:ascii="Arial" w:hAnsi="Arial" w:cs="Arial"/>
                  <w:color w:val="auto"/>
                  <w:sz w:val="48"/>
                  <w:szCs w:val="48"/>
                </w:rPr>
                <w:t xml:space="preserve">BI </w:t>
              </w:r>
              <w:r w:rsidR="00DB1B81">
                <w:rPr>
                  <w:rFonts w:ascii="Arial" w:hAnsi="Arial" w:cs="Arial"/>
                  <w:color w:val="auto"/>
                  <w:sz w:val="48"/>
                  <w:szCs w:val="48"/>
                </w:rPr>
                <w:t xml:space="preserve">Project </w:t>
              </w:r>
              <w:r w:rsidR="00B71761">
                <w:rPr>
                  <w:rFonts w:ascii="Arial" w:hAnsi="Arial" w:cs="Arial"/>
                  <w:color w:val="auto"/>
                  <w:sz w:val="48"/>
                  <w:szCs w:val="48"/>
                </w:rPr>
                <w:t>Plan</w:t>
              </w:r>
            </w:sdtContent>
          </w:sdt>
          <w:r w:rsidR="006A6F39" w:rsidRPr="006A6F39">
            <w:rPr>
              <w:rFonts w:ascii="Arial" w:hAnsi="Arial" w:cs="Arial"/>
              <w:noProof/>
              <w:color w:val="auto"/>
              <w:sz w:val="48"/>
              <w:szCs w:val="48"/>
              <w:lang w:eastAsia="en-US"/>
            </w:rPr>
            <w:t xml:space="preserve"> </w:t>
          </w:r>
        </w:p>
        <w:sdt>
          <w:sdtPr>
            <w:rPr>
              <w:rFonts w:ascii="Arial" w:hAnsi="Arial" w:cs="Arial"/>
              <w:noProof/>
              <w:color w:val="auto"/>
              <w:sz w:val="36"/>
              <w:szCs w:val="36"/>
              <w:lang w:eastAsia="en-US"/>
            </w:rPr>
            <w:alias w:val="Insert Project Name"/>
            <w:tag w:val="Insert Project Name"/>
            <w:id w:val="631214599"/>
            <w:placeholder>
              <w:docPart w:val="DefaultPlaceholder_1081868574"/>
            </w:placeholder>
            <w15:color w:val="FF0000"/>
            <w:text/>
          </w:sdtPr>
          <w:sdtEndPr/>
          <w:sdtContent>
            <w:p w:rsidR="006A6F39" w:rsidRPr="006A6F39" w:rsidRDefault="00AD27BD" w:rsidP="006A6F39">
              <w:pPr>
                <w:rPr>
                  <w:rFonts w:ascii="Arial" w:hAnsi="Arial" w:cs="Arial"/>
                  <w:noProof/>
                  <w:color w:val="auto"/>
                  <w:sz w:val="36"/>
                  <w:szCs w:val="36"/>
                  <w:lang w:eastAsia="en-US"/>
                </w:rPr>
              </w:pPr>
              <w:r>
                <w:rPr>
                  <w:rFonts w:ascii="Arial" w:hAnsi="Arial" w:cs="Arial"/>
                  <w:noProof/>
                  <w:color w:val="auto"/>
                  <w:sz w:val="36"/>
                  <w:szCs w:val="36"/>
                  <w:lang w:eastAsia="en-US"/>
                </w:rPr>
                <w:t>[Project Name]</w:t>
              </w:r>
            </w:p>
          </w:sdtContent>
        </w:sdt>
        <w:p w:rsidR="006A6F39" w:rsidRDefault="006A6F39" w:rsidP="006A6F39">
          <w:pPr>
            <w:rPr>
              <w:rFonts w:ascii="Arial" w:hAnsi="Arial" w:cs="Arial"/>
              <w:noProof/>
              <w:sz w:val="28"/>
              <w:szCs w:val="28"/>
              <w:lang w:eastAsia="en-US"/>
            </w:rPr>
          </w:pPr>
        </w:p>
        <w:p w:rsidR="006A6F39" w:rsidRDefault="006A6F39" w:rsidP="006A6F39">
          <w:pPr>
            <w:rPr>
              <w:rFonts w:ascii="Arial" w:hAnsi="Arial" w:cs="Arial"/>
              <w:noProof/>
              <w:sz w:val="28"/>
              <w:szCs w:val="28"/>
              <w:lang w:eastAsia="en-US"/>
            </w:rPr>
          </w:pPr>
        </w:p>
        <w:p w:rsidR="006A6F39" w:rsidRPr="0065144A" w:rsidRDefault="006A6F39" w:rsidP="0065144A">
          <w:pPr>
            <w:rPr>
              <w:rFonts w:ascii="Arial" w:hAnsi="Arial" w:cs="Arial"/>
              <w:noProof/>
              <w:sz w:val="28"/>
              <w:szCs w:val="28"/>
              <w:lang w:eastAsia="en-US"/>
            </w:rPr>
          </w:pPr>
          <w:r w:rsidRPr="0065144A">
            <w:rPr>
              <w:rFonts w:ascii="Arial" w:hAnsi="Arial" w:cs="Arial"/>
              <w:noProof/>
              <w:sz w:val="28"/>
              <w:szCs w:val="28"/>
              <w:lang w:eastAsia="en-US"/>
            </w:rPr>
            <w:t>Date:</w:t>
          </w:r>
          <w:r w:rsidR="00471E66" w:rsidRPr="00471E66">
            <w:rPr>
              <w:rFonts w:ascii="Arial" w:hAnsi="Arial" w:cs="Arial"/>
              <w:noProof/>
              <w:sz w:val="28"/>
              <w:szCs w:val="28"/>
              <w:lang w:eastAsia="en-US"/>
            </w:rPr>
            <w:t xml:space="preserve"> </w:t>
          </w:r>
          <w:sdt>
            <w:sdtPr>
              <w:alias w:val="Select Date"/>
              <w:tag w:val=""/>
              <w:id w:val="-1597865646"/>
              <w:placeholder>
                <w:docPart w:val="78BAB64DA6CA406695CC759B71903394"/>
              </w:placeholder>
              <w:showingPlcHdr/>
              <w:dataBinding w:prefixMappings="xmlns:ns0='http://schemas.microsoft.com/office/2006/coverPageProps' " w:xpath="/ns0:CoverPageProperties[1]/ns0:PublishDate[1]" w:storeItemID="{55AF091B-3C7A-41E3-B477-F2FDAA23CFDA}"/>
              <w15:color w:val="FF0000"/>
              <w:date>
                <w:dateFormat w:val="MMMM 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471E66" w:rsidRPr="00A86BC9">
                <w:rPr>
                  <w:rFonts w:ascii="Arial" w:hAnsi="Arial" w:cs="Arial"/>
                  <w:color w:val="auto"/>
                  <w:sz w:val="28"/>
                  <w:szCs w:val="28"/>
                </w:rPr>
                <w:t>[Select Date]</w:t>
              </w:r>
            </w:sdtContent>
          </w:sdt>
        </w:p>
        <w:p w:rsidR="006A6F39" w:rsidRPr="006A6F39" w:rsidRDefault="006A6F39" w:rsidP="006A6F39">
          <w:pPr>
            <w:rPr>
              <w:rFonts w:ascii="Arial" w:hAnsi="Arial" w:cs="Arial"/>
              <w:noProof/>
              <w:sz w:val="28"/>
              <w:szCs w:val="28"/>
              <w:lang w:eastAsia="en-US"/>
            </w:rPr>
          </w:pPr>
          <w:r w:rsidRPr="006A6F39">
            <w:rPr>
              <w:rFonts w:ascii="Arial" w:hAnsi="Arial" w:cs="Arial"/>
              <w:noProof/>
              <w:sz w:val="28"/>
              <w:szCs w:val="28"/>
              <w:lang w:eastAsia="en-US"/>
            </w:rPr>
            <w:t>Author(s):</w:t>
          </w:r>
        </w:p>
        <w:p w:rsidR="006700CE" w:rsidRDefault="006A6F39" w:rsidP="006A6F39">
          <w:pPr>
            <w:rPr>
              <w:rFonts w:ascii="Arial" w:hAnsi="Arial" w:cs="Arial"/>
              <w:noProof/>
              <w:sz w:val="28"/>
              <w:szCs w:val="28"/>
              <w:lang w:eastAsia="en-US"/>
            </w:rPr>
          </w:pPr>
          <w:r w:rsidRPr="006A6F39">
            <w:rPr>
              <w:rFonts w:ascii="Arial" w:hAnsi="Arial" w:cs="Arial"/>
              <w:noProof/>
              <w:sz w:val="28"/>
              <w:szCs w:val="28"/>
              <w:lang w:eastAsia="en-US"/>
            </w:rPr>
            <w:t>Sponsor(s):</w:t>
          </w:r>
        </w:p>
        <w:p w:rsidR="006700CE" w:rsidRDefault="006700CE" w:rsidP="005B4CCF">
          <w:pPr>
            <w:pStyle w:val="TOCHeading"/>
          </w:pPr>
          <w:r>
            <w:lastRenderedPageBreak/>
            <w:t>Table of Contents</w:t>
          </w:r>
        </w:p>
        <w:p w:rsidR="009B7CE0" w:rsidRDefault="006700CE">
          <w:pPr>
            <w:pStyle w:val="TOC1"/>
            <w:tabs>
              <w:tab w:val="right" w:leader="dot" w:pos="12950"/>
            </w:tabs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440897979" w:history="1">
            <w:r w:rsidR="009B7CE0" w:rsidRPr="001C276A">
              <w:rPr>
                <w:rStyle w:val="Hyperlink"/>
                <w:noProof/>
              </w:rPr>
              <w:t>BI Milestone Plan</w:t>
            </w:r>
            <w:r w:rsidR="009B7CE0">
              <w:rPr>
                <w:noProof/>
                <w:webHidden/>
              </w:rPr>
              <w:tab/>
            </w:r>
            <w:r w:rsidR="009B7CE0">
              <w:rPr>
                <w:noProof/>
                <w:webHidden/>
              </w:rPr>
              <w:fldChar w:fldCharType="begin"/>
            </w:r>
            <w:r w:rsidR="009B7CE0">
              <w:rPr>
                <w:noProof/>
                <w:webHidden/>
              </w:rPr>
              <w:instrText xml:space="preserve"> PAGEREF _Toc440897979 \h </w:instrText>
            </w:r>
            <w:r w:rsidR="009B7CE0">
              <w:rPr>
                <w:noProof/>
                <w:webHidden/>
              </w:rPr>
            </w:r>
            <w:r w:rsidR="009B7CE0">
              <w:rPr>
                <w:noProof/>
                <w:webHidden/>
              </w:rPr>
              <w:fldChar w:fldCharType="separate"/>
            </w:r>
            <w:r w:rsidR="009B7CE0">
              <w:rPr>
                <w:noProof/>
                <w:webHidden/>
              </w:rPr>
              <w:t>5</w:t>
            </w:r>
            <w:r w:rsidR="009B7CE0">
              <w:rPr>
                <w:noProof/>
                <w:webHidden/>
              </w:rPr>
              <w:fldChar w:fldCharType="end"/>
            </w:r>
          </w:hyperlink>
        </w:p>
        <w:p w:rsidR="009B7CE0" w:rsidRDefault="002C41F9">
          <w:pPr>
            <w:pStyle w:val="TOC2"/>
            <w:tabs>
              <w:tab w:val="right" w:leader="dot" w:pos="12950"/>
            </w:tabs>
            <w:rPr>
              <w:rFonts w:asciiTheme="minorHAnsi" w:hAnsiTheme="minorHAnsi"/>
              <w:smallCaps w:val="0"/>
              <w:noProof/>
              <w:color w:val="auto"/>
              <w:sz w:val="22"/>
              <w:szCs w:val="22"/>
              <w:lang w:eastAsia="en-US"/>
            </w:rPr>
          </w:pPr>
          <w:hyperlink w:anchor="_Toc440897980" w:history="1">
            <w:r w:rsidR="009B7CE0" w:rsidRPr="001C276A">
              <w:rPr>
                <w:rStyle w:val="Hyperlink"/>
                <w:noProof/>
              </w:rPr>
              <w:t>Milestone Plan</w:t>
            </w:r>
            <w:r w:rsidR="009B7CE0">
              <w:rPr>
                <w:noProof/>
                <w:webHidden/>
              </w:rPr>
              <w:tab/>
            </w:r>
            <w:r w:rsidR="009B7CE0">
              <w:rPr>
                <w:noProof/>
                <w:webHidden/>
              </w:rPr>
              <w:fldChar w:fldCharType="begin"/>
            </w:r>
            <w:r w:rsidR="009B7CE0">
              <w:rPr>
                <w:noProof/>
                <w:webHidden/>
              </w:rPr>
              <w:instrText xml:space="preserve"> PAGEREF _Toc440897980 \h </w:instrText>
            </w:r>
            <w:r w:rsidR="009B7CE0">
              <w:rPr>
                <w:noProof/>
                <w:webHidden/>
              </w:rPr>
            </w:r>
            <w:r w:rsidR="009B7CE0">
              <w:rPr>
                <w:noProof/>
                <w:webHidden/>
              </w:rPr>
              <w:fldChar w:fldCharType="separate"/>
            </w:r>
            <w:r w:rsidR="009B7CE0">
              <w:rPr>
                <w:noProof/>
                <w:webHidden/>
              </w:rPr>
              <w:t>5</w:t>
            </w:r>
            <w:r w:rsidR="009B7CE0">
              <w:rPr>
                <w:noProof/>
                <w:webHidden/>
              </w:rPr>
              <w:fldChar w:fldCharType="end"/>
            </w:r>
          </w:hyperlink>
        </w:p>
        <w:p w:rsidR="009B7CE0" w:rsidRDefault="002C41F9">
          <w:pPr>
            <w:pStyle w:val="TOC2"/>
            <w:tabs>
              <w:tab w:val="right" w:leader="dot" w:pos="12950"/>
            </w:tabs>
            <w:rPr>
              <w:rFonts w:asciiTheme="minorHAnsi" w:hAnsiTheme="minorHAnsi"/>
              <w:smallCaps w:val="0"/>
              <w:noProof/>
              <w:color w:val="auto"/>
              <w:sz w:val="22"/>
              <w:szCs w:val="22"/>
              <w:lang w:eastAsia="en-US"/>
            </w:rPr>
          </w:pPr>
          <w:hyperlink w:anchor="_Toc440897981" w:history="1">
            <w:r w:rsidR="009B7CE0" w:rsidRPr="001C276A">
              <w:rPr>
                <w:rStyle w:val="Hyperlink"/>
                <w:noProof/>
              </w:rPr>
              <w:t>Resource Plan</w:t>
            </w:r>
            <w:r w:rsidR="009B7CE0">
              <w:rPr>
                <w:noProof/>
                <w:webHidden/>
              </w:rPr>
              <w:tab/>
            </w:r>
            <w:r w:rsidR="009B7CE0">
              <w:rPr>
                <w:noProof/>
                <w:webHidden/>
              </w:rPr>
              <w:fldChar w:fldCharType="begin"/>
            </w:r>
            <w:r w:rsidR="009B7CE0">
              <w:rPr>
                <w:noProof/>
                <w:webHidden/>
              </w:rPr>
              <w:instrText xml:space="preserve"> PAGEREF _Toc440897981 \h </w:instrText>
            </w:r>
            <w:r w:rsidR="009B7CE0">
              <w:rPr>
                <w:noProof/>
                <w:webHidden/>
              </w:rPr>
            </w:r>
            <w:r w:rsidR="009B7CE0">
              <w:rPr>
                <w:noProof/>
                <w:webHidden/>
              </w:rPr>
              <w:fldChar w:fldCharType="separate"/>
            </w:r>
            <w:r w:rsidR="009B7CE0">
              <w:rPr>
                <w:noProof/>
                <w:webHidden/>
              </w:rPr>
              <w:t>7</w:t>
            </w:r>
            <w:r w:rsidR="009B7CE0">
              <w:rPr>
                <w:noProof/>
                <w:webHidden/>
              </w:rPr>
              <w:fldChar w:fldCharType="end"/>
            </w:r>
          </w:hyperlink>
        </w:p>
        <w:p w:rsidR="009B7CE0" w:rsidRDefault="002C41F9">
          <w:pPr>
            <w:pStyle w:val="TOC2"/>
            <w:tabs>
              <w:tab w:val="right" w:leader="dot" w:pos="12950"/>
            </w:tabs>
            <w:rPr>
              <w:rFonts w:asciiTheme="minorHAnsi" w:hAnsiTheme="minorHAnsi"/>
              <w:smallCaps w:val="0"/>
              <w:noProof/>
              <w:color w:val="auto"/>
              <w:sz w:val="22"/>
              <w:szCs w:val="22"/>
              <w:lang w:eastAsia="en-US"/>
            </w:rPr>
          </w:pPr>
          <w:hyperlink w:anchor="_Toc440897982" w:history="1">
            <w:r w:rsidR="009B7CE0" w:rsidRPr="001C276A">
              <w:rPr>
                <w:rStyle w:val="Hyperlink"/>
                <w:noProof/>
              </w:rPr>
              <w:t>Project (Task) Plan</w:t>
            </w:r>
            <w:r w:rsidR="009B7CE0">
              <w:rPr>
                <w:noProof/>
                <w:webHidden/>
              </w:rPr>
              <w:tab/>
            </w:r>
            <w:r w:rsidR="009B7CE0">
              <w:rPr>
                <w:noProof/>
                <w:webHidden/>
              </w:rPr>
              <w:fldChar w:fldCharType="begin"/>
            </w:r>
            <w:r w:rsidR="009B7CE0">
              <w:rPr>
                <w:noProof/>
                <w:webHidden/>
              </w:rPr>
              <w:instrText xml:space="preserve"> PAGEREF _Toc440897982 \h </w:instrText>
            </w:r>
            <w:r w:rsidR="009B7CE0">
              <w:rPr>
                <w:noProof/>
                <w:webHidden/>
              </w:rPr>
            </w:r>
            <w:r w:rsidR="009B7CE0">
              <w:rPr>
                <w:noProof/>
                <w:webHidden/>
              </w:rPr>
              <w:fldChar w:fldCharType="separate"/>
            </w:r>
            <w:r w:rsidR="009B7CE0">
              <w:rPr>
                <w:noProof/>
                <w:webHidden/>
              </w:rPr>
              <w:t>8</w:t>
            </w:r>
            <w:r w:rsidR="009B7CE0">
              <w:rPr>
                <w:noProof/>
                <w:webHidden/>
              </w:rPr>
              <w:fldChar w:fldCharType="end"/>
            </w:r>
          </w:hyperlink>
        </w:p>
        <w:p w:rsidR="009B7CE0" w:rsidRDefault="002C41F9">
          <w:pPr>
            <w:pStyle w:val="TOC2"/>
            <w:tabs>
              <w:tab w:val="right" w:leader="dot" w:pos="12950"/>
            </w:tabs>
            <w:rPr>
              <w:rFonts w:asciiTheme="minorHAnsi" w:hAnsiTheme="minorHAnsi"/>
              <w:smallCaps w:val="0"/>
              <w:noProof/>
              <w:color w:val="auto"/>
              <w:sz w:val="22"/>
              <w:szCs w:val="22"/>
              <w:lang w:eastAsia="en-US"/>
            </w:rPr>
          </w:pPr>
          <w:hyperlink w:anchor="_Toc440897983" w:history="1">
            <w:r w:rsidR="009B7CE0" w:rsidRPr="001C276A">
              <w:rPr>
                <w:rStyle w:val="Hyperlink"/>
                <w:noProof/>
              </w:rPr>
              <w:t>Project Assumptions</w:t>
            </w:r>
            <w:r w:rsidR="009B7CE0">
              <w:rPr>
                <w:noProof/>
                <w:webHidden/>
              </w:rPr>
              <w:tab/>
            </w:r>
            <w:r w:rsidR="009B7CE0">
              <w:rPr>
                <w:noProof/>
                <w:webHidden/>
              </w:rPr>
              <w:fldChar w:fldCharType="begin"/>
            </w:r>
            <w:r w:rsidR="009B7CE0">
              <w:rPr>
                <w:noProof/>
                <w:webHidden/>
              </w:rPr>
              <w:instrText xml:space="preserve"> PAGEREF _Toc440897983 \h </w:instrText>
            </w:r>
            <w:r w:rsidR="009B7CE0">
              <w:rPr>
                <w:noProof/>
                <w:webHidden/>
              </w:rPr>
            </w:r>
            <w:r w:rsidR="009B7CE0">
              <w:rPr>
                <w:noProof/>
                <w:webHidden/>
              </w:rPr>
              <w:fldChar w:fldCharType="separate"/>
            </w:r>
            <w:r w:rsidR="009B7CE0">
              <w:rPr>
                <w:noProof/>
                <w:webHidden/>
              </w:rPr>
              <w:t>12</w:t>
            </w:r>
            <w:r w:rsidR="009B7CE0">
              <w:rPr>
                <w:noProof/>
                <w:webHidden/>
              </w:rPr>
              <w:fldChar w:fldCharType="end"/>
            </w:r>
          </w:hyperlink>
        </w:p>
        <w:p w:rsidR="009B7CE0" w:rsidRDefault="002C41F9">
          <w:pPr>
            <w:pStyle w:val="TOC1"/>
            <w:tabs>
              <w:tab w:val="right" w:leader="dot" w:pos="12950"/>
            </w:tabs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hyperlink w:anchor="_Toc440897984" w:history="1">
            <w:r w:rsidR="009B7CE0" w:rsidRPr="001C276A">
              <w:rPr>
                <w:rStyle w:val="Hyperlink"/>
                <w:noProof/>
              </w:rPr>
              <w:t>Approvals</w:t>
            </w:r>
            <w:r w:rsidR="009B7CE0">
              <w:rPr>
                <w:noProof/>
                <w:webHidden/>
              </w:rPr>
              <w:tab/>
            </w:r>
            <w:r w:rsidR="009B7CE0">
              <w:rPr>
                <w:noProof/>
                <w:webHidden/>
              </w:rPr>
              <w:fldChar w:fldCharType="begin"/>
            </w:r>
            <w:r w:rsidR="009B7CE0">
              <w:rPr>
                <w:noProof/>
                <w:webHidden/>
              </w:rPr>
              <w:instrText xml:space="preserve"> PAGEREF _Toc440897984 \h </w:instrText>
            </w:r>
            <w:r w:rsidR="009B7CE0">
              <w:rPr>
                <w:noProof/>
                <w:webHidden/>
              </w:rPr>
            </w:r>
            <w:r w:rsidR="009B7CE0">
              <w:rPr>
                <w:noProof/>
                <w:webHidden/>
              </w:rPr>
              <w:fldChar w:fldCharType="separate"/>
            </w:r>
            <w:r w:rsidR="009B7CE0">
              <w:rPr>
                <w:noProof/>
                <w:webHidden/>
              </w:rPr>
              <w:t>13</w:t>
            </w:r>
            <w:r w:rsidR="009B7CE0">
              <w:rPr>
                <w:noProof/>
                <w:webHidden/>
              </w:rPr>
              <w:fldChar w:fldCharType="end"/>
            </w:r>
          </w:hyperlink>
        </w:p>
        <w:p w:rsidR="009B7CE0" w:rsidRDefault="002C41F9">
          <w:pPr>
            <w:pStyle w:val="TOC1"/>
            <w:tabs>
              <w:tab w:val="right" w:leader="dot" w:pos="12950"/>
            </w:tabs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hyperlink w:anchor="_Toc440897985" w:history="1">
            <w:r w:rsidR="009B7CE0" w:rsidRPr="001C276A">
              <w:rPr>
                <w:rStyle w:val="Hyperlink"/>
                <w:noProof/>
              </w:rPr>
              <w:t>Appendix: Background Materials</w:t>
            </w:r>
            <w:r w:rsidR="009B7CE0">
              <w:rPr>
                <w:noProof/>
                <w:webHidden/>
              </w:rPr>
              <w:tab/>
            </w:r>
            <w:r w:rsidR="009B7CE0">
              <w:rPr>
                <w:noProof/>
                <w:webHidden/>
              </w:rPr>
              <w:fldChar w:fldCharType="begin"/>
            </w:r>
            <w:r w:rsidR="009B7CE0">
              <w:rPr>
                <w:noProof/>
                <w:webHidden/>
              </w:rPr>
              <w:instrText xml:space="preserve"> PAGEREF _Toc440897985 \h </w:instrText>
            </w:r>
            <w:r w:rsidR="009B7CE0">
              <w:rPr>
                <w:noProof/>
                <w:webHidden/>
              </w:rPr>
            </w:r>
            <w:r w:rsidR="009B7CE0">
              <w:rPr>
                <w:noProof/>
                <w:webHidden/>
              </w:rPr>
              <w:fldChar w:fldCharType="separate"/>
            </w:r>
            <w:r w:rsidR="009B7CE0">
              <w:rPr>
                <w:noProof/>
                <w:webHidden/>
              </w:rPr>
              <w:t>14</w:t>
            </w:r>
            <w:r w:rsidR="009B7CE0">
              <w:rPr>
                <w:noProof/>
                <w:webHidden/>
              </w:rPr>
              <w:fldChar w:fldCharType="end"/>
            </w:r>
          </w:hyperlink>
        </w:p>
        <w:p w:rsidR="009B7CE0" w:rsidRDefault="002C41F9">
          <w:pPr>
            <w:pStyle w:val="TOC2"/>
            <w:tabs>
              <w:tab w:val="right" w:leader="dot" w:pos="12950"/>
            </w:tabs>
            <w:rPr>
              <w:rFonts w:asciiTheme="minorHAnsi" w:hAnsiTheme="minorHAnsi"/>
              <w:smallCaps w:val="0"/>
              <w:noProof/>
              <w:color w:val="auto"/>
              <w:sz w:val="22"/>
              <w:szCs w:val="22"/>
              <w:lang w:eastAsia="en-US"/>
            </w:rPr>
          </w:pPr>
          <w:hyperlink w:anchor="_Toc440897986" w:history="1">
            <w:r w:rsidR="009B7CE0" w:rsidRPr="001C276A">
              <w:rPr>
                <w:rStyle w:val="Hyperlink"/>
                <w:noProof/>
              </w:rPr>
              <w:t>Authors and contributors</w:t>
            </w:r>
            <w:r w:rsidR="009B7CE0">
              <w:rPr>
                <w:noProof/>
                <w:webHidden/>
              </w:rPr>
              <w:tab/>
            </w:r>
            <w:r w:rsidR="009B7CE0">
              <w:rPr>
                <w:noProof/>
                <w:webHidden/>
              </w:rPr>
              <w:fldChar w:fldCharType="begin"/>
            </w:r>
            <w:r w:rsidR="009B7CE0">
              <w:rPr>
                <w:noProof/>
                <w:webHidden/>
              </w:rPr>
              <w:instrText xml:space="preserve"> PAGEREF _Toc440897986 \h </w:instrText>
            </w:r>
            <w:r w:rsidR="009B7CE0">
              <w:rPr>
                <w:noProof/>
                <w:webHidden/>
              </w:rPr>
            </w:r>
            <w:r w:rsidR="009B7CE0">
              <w:rPr>
                <w:noProof/>
                <w:webHidden/>
              </w:rPr>
              <w:fldChar w:fldCharType="separate"/>
            </w:r>
            <w:r w:rsidR="009B7CE0">
              <w:rPr>
                <w:noProof/>
                <w:webHidden/>
              </w:rPr>
              <w:t>14</w:t>
            </w:r>
            <w:r w:rsidR="009B7CE0">
              <w:rPr>
                <w:noProof/>
                <w:webHidden/>
              </w:rPr>
              <w:fldChar w:fldCharType="end"/>
            </w:r>
          </w:hyperlink>
        </w:p>
        <w:p w:rsidR="006700CE" w:rsidRDefault="006700CE" w:rsidP="006A6F39">
          <w:r>
            <w:rPr>
              <w:b/>
              <w:bCs/>
              <w:caps/>
            </w:rPr>
            <w:fldChar w:fldCharType="end"/>
          </w:r>
          <w:r w:rsidR="004A0166" w:rsidRPr="006A6F39">
            <w:br w:type="page"/>
          </w:r>
        </w:p>
      </w:sdtContent>
    </w:sdt>
    <w:tbl>
      <w:tblPr>
        <w:tblStyle w:val="TipTable"/>
        <w:tblW w:w="5014" w:type="pct"/>
        <w:shd w:val="clear" w:color="auto" w:fill="FCDBDB" w:themeFill="accent1" w:themeFillTint="33"/>
        <w:tblCellMar>
          <w:top w:w="0" w:type="dxa"/>
        </w:tblCellMar>
        <w:tblLook w:val="04A0" w:firstRow="1" w:lastRow="0" w:firstColumn="1" w:lastColumn="0" w:noHBand="0" w:noVBand="1"/>
      </w:tblPr>
      <w:tblGrid>
        <w:gridCol w:w="897"/>
        <w:gridCol w:w="12099"/>
      </w:tblGrid>
      <w:tr w:rsidR="00FC3DC9" w:rsidRPr="00A94D14" w:rsidTr="00FC3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bookmarkStart w:id="1" w:name="_Toc401403401"/>
          <w:p w:rsidR="00FC3DC9" w:rsidRPr="00A94D14" w:rsidRDefault="00FC3DC9" w:rsidP="00FC3DC9">
            <w:pPr>
              <w:pStyle w:val="Icon"/>
              <w:rPr>
                <w:rFonts w:cs="Times New Roman"/>
                <w:sz w:val="20"/>
                <w:u w:val="double"/>
              </w:rPr>
            </w:pPr>
            <w:r w:rsidRPr="00A94D14">
              <w:rPr>
                <w:rFonts w:cs="Times New Roman"/>
                <w:noProof/>
                <w:sz w:val="20"/>
                <w:lang w:eastAsia="en-US"/>
              </w:rPr>
              <w:lastRenderedPageBreak/>
              <mc:AlternateContent>
                <mc:Choice Requires="wpg">
                  <w:drawing>
                    <wp:inline distT="0" distB="0" distL="0" distR="0" wp14:anchorId="46A119A5" wp14:editId="2D6198D2">
                      <wp:extent cx="228600" cy="228600"/>
                      <wp:effectExtent l="0" t="0" r="0" b="0"/>
                      <wp:docPr id="2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8" name="Oval 2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2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2832E9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mvsq64YFAADwEQAADgAAAAAAAAAAAAAAAAAuAgAAZHJzL2Uy&#10;b0RvYy54bWxQSwECLQAUAAYACAAAACEA+AwpmdgAAAADAQAADwAAAAAAAAAAAAAAAADgBwAAZHJz&#10;L2Rvd25yZXYueG1sUEsFBgAAAAAEAAQA8wAAAOUIAAAAAA==&#10;">
                      <v:oval id="Oval 2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i+2L8A&#10;AADbAAAADwAAAGRycy9kb3ducmV2LnhtbERPzU4CMRC+m/gOzZhwk64cCK4UYjASLmBEH2CyHber&#10;22nTlmV5e+ZA4vHL979cj75XA6XcBTbwNK1AETfBdtwa+P56f1yAygXZYh+YDFwow3p1f7fE2oYz&#10;f9JwLK2SEM41GnClxFrr3DjymKchEgv3E5LHIjC12iY8S7jv9ayq5tpjx9LgMNLGUfN3PHkpcXF4&#10;i5tt97zw1P5+XObpsEdjJg/j6wuoQmP5F9/cO2tgJmPli/wAv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eL7YvwAAANsAAAAPAAAAAAAAAAAAAAAAAJgCAABkcnMvZG93bnJl&#10;di54bWxQSwUGAAAAAAQABAD1AAAAhAMAAAAA&#10;" fillcolor="#f24f4f [3204]" stroked="f" strokeweight="0">
                        <v:stroke joinstyle="miter"/>
                        <o:lock v:ext="edit" aspectratio="t"/>
                      </v:oval>
                      <v:shape id="Freeform 2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T8/cQA&#10;AADbAAAADwAAAGRycy9kb3ducmV2LnhtbESPQWvCQBSE74X+h+UVvNWNWqSmrlIKQk5CjcXra/Yl&#10;G8y+DbtrjP76bqHQ4zAz3zDr7Wg7MZAPrWMFs2kGgrhyuuVGwbHcPb+CCBFZY+eYFNwowHbz+LDG&#10;XLsrf9JwiI1IEA45KjAx9rmUoTJkMUxdT5y82nmLMUnfSO3xmuC2k/MsW0qLLacFgz19GKrOh4tV&#10;cLp/lcPFl2Zf+6J4WX2flr5eKDV5Gt/fQEQa43/4r11oBfMV/H5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U/P3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</w:tcPr>
          <w:p w:rsidR="00ED50B2" w:rsidRDefault="00ED50B2" w:rsidP="00ED5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C3DC9" w:rsidRPr="00B60BCA" w:rsidRDefault="00FC3DC9" w:rsidP="00B60BC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60BCA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The content of the template is what is important rather than how is presented or formatted. </w:t>
            </w:r>
          </w:p>
          <w:p w:rsidR="00ED50B2" w:rsidRPr="000E443B" w:rsidRDefault="00FC3DC9" w:rsidP="000E443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0E443B"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  <w:t>Note: to delete any tip, such as this one, just click the tip text and then press the spacebar.</w:t>
            </w:r>
          </w:p>
        </w:tc>
      </w:tr>
    </w:tbl>
    <w:p w:rsidR="009106C4" w:rsidRPr="00F56BE5" w:rsidRDefault="009106C4" w:rsidP="009106C4">
      <w:pPr>
        <w:rPr>
          <w:sz w:val="12"/>
          <w:szCs w:val="12"/>
        </w:rPr>
      </w:pPr>
      <w:bookmarkStart w:id="2" w:name="_Toc400277884"/>
      <w:bookmarkEnd w:id="1"/>
    </w:p>
    <w:p w:rsidR="009106C4" w:rsidRDefault="009106C4" w:rsidP="009106C4"/>
    <w:p w:rsidR="00D95BF0" w:rsidRDefault="00D95BF0">
      <w:pPr>
        <w:rPr>
          <w:rFonts w:ascii="Arial" w:eastAsiaTheme="majorEastAsia" w:hAnsi="Arial" w:cstheme="majorBidi"/>
          <w:b/>
          <w:caps/>
          <w:color w:val="auto"/>
          <w:sz w:val="36"/>
          <w:szCs w:val="36"/>
        </w:rPr>
      </w:pPr>
      <w:r>
        <w:br w:type="page"/>
      </w:r>
    </w:p>
    <w:p w:rsidR="00A86BC9" w:rsidRDefault="00B71761" w:rsidP="005B4CCF">
      <w:pPr>
        <w:pStyle w:val="Heading1"/>
      </w:pPr>
      <w:bookmarkStart w:id="3" w:name="_Toc440897979"/>
      <w:bookmarkEnd w:id="2"/>
      <w:r>
        <w:lastRenderedPageBreak/>
        <w:t>BI Milestone Plan</w:t>
      </w:r>
      <w:bookmarkEnd w:id="3"/>
    </w:p>
    <w:tbl>
      <w:tblPr>
        <w:tblStyle w:val="TipTable"/>
        <w:tblW w:w="5014" w:type="pct"/>
        <w:shd w:val="clear" w:color="auto" w:fill="FCDBDB" w:themeFill="accent1" w:themeFillTint="33"/>
        <w:tblCellMar>
          <w:top w:w="0" w:type="dxa"/>
        </w:tblCellMar>
        <w:tblLook w:val="04A0" w:firstRow="1" w:lastRow="0" w:firstColumn="1" w:lastColumn="0" w:noHBand="0" w:noVBand="1"/>
      </w:tblPr>
      <w:tblGrid>
        <w:gridCol w:w="897"/>
        <w:gridCol w:w="12099"/>
      </w:tblGrid>
      <w:tr w:rsidR="00752CFE" w:rsidRPr="00A94D14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p w:rsidR="00752CFE" w:rsidRPr="00A94D14" w:rsidRDefault="00752CFE" w:rsidP="00B87679">
            <w:pPr>
              <w:pStyle w:val="Icon"/>
              <w:rPr>
                <w:rFonts w:cs="Times New Roman"/>
                <w:sz w:val="20"/>
                <w:u w:val="double"/>
              </w:rPr>
            </w:pPr>
            <w:r w:rsidRPr="00A94D14">
              <w:rPr>
                <w:rFonts w:cs="Times New Roman"/>
                <w:noProof/>
                <w:sz w:val="20"/>
                <w:lang w:eastAsia="en-US"/>
              </w:rPr>
              <mc:AlternateContent>
                <mc:Choice Requires="wpg">
                  <w:drawing>
                    <wp:inline distT="0" distB="0" distL="0" distR="0" wp14:anchorId="14308DE1" wp14:editId="25BF9F32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DF0BA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f24f4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</w:tcPr>
          <w:p w:rsidR="00ED50B2" w:rsidRDefault="00ED50B2" w:rsidP="00ED5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C40D6" w:rsidRPr="00991CA5" w:rsidRDefault="00E57698" w:rsidP="00991CA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See the section “Developing Scope, Pr</w:t>
            </w:r>
            <w:r w:rsidR="000E443B">
              <w:rPr>
                <w:rFonts w:ascii="Times New Roman" w:hAnsi="Times New Roman" w:cs="Times New Roman"/>
                <w:i w:val="0"/>
                <w:sz w:val="24"/>
                <w:szCs w:val="24"/>
              </w:rPr>
              <w:t>eliminary Plan, and Budget” in C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hapter 2 of the </w:t>
            </w:r>
            <w:r w:rsidRPr="002438A3">
              <w:rPr>
                <w:rFonts w:ascii="Times New Roman" w:hAnsi="Times New Roman" w:cs="Times New Roman"/>
                <w:sz w:val="24"/>
                <w:szCs w:val="24"/>
              </w:rPr>
              <w:t>BI Guidebook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for a discussion of the use and content of a BI project milestone plan. More in-depth discussion on developing a detailed project plan can be found in C</w:t>
            </w:r>
            <w:r w:rsidR="00991CA5">
              <w:rPr>
                <w:rFonts w:ascii="Times New Roman" w:hAnsi="Times New Roman" w:cs="Times New Roman"/>
                <w:i w:val="0"/>
                <w:sz w:val="24"/>
                <w:szCs w:val="24"/>
              </w:rPr>
              <w:t>hapter 18: “Project Management.”</w:t>
            </w:r>
          </w:p>
        </w:tc>
      </w:tr>
    </w:tbl>
    <w:p w:rsidR="00B71761" w:rsidRDefault="00B71761" w:rsidP="00E57698">
      <w:pPr>
        <w:pStyle w:val="NoSpacing"/>
      </w:pPr>
    </w:p>
    <w:p w:rsidR="00E57698" w:rsidRPr="00991CA5" w:rsidRDefault="00E57698" w:rsidP="00991CA5">
      <w:pPr>
        <w:pStyle w:val="NoSpacing"/>
      </w:pPr>
    </w:p>
    <w:p w:rsidR="00991CA5" w:rsidRDefault="00991CA5" w:rsidP="00991CA5">
      <w:pPr>
        <w:pStyle w:val="Heading2"/>
      </w:pPr>
      <w:bookmarkStart w:id="4" w:name="_Toc440897980"/>
      <w:r>
        <w:t>Milestone Plan</w:t>
      </w:r>
      <w:bookmarkEnd w:id="4"/>
    </w:p>
    <w:tbl>
      <w:tblPr>
        <w:tblStyle w:val="TipTable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897"/>
        <w:gridCol w:w="12099"/>
      </w:tblGrid>
      <w:tr w:rsidR="00991CA5" w:rsidTr="00386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  <w:vAlign w:val="center"/>
          </w:tcPr>
          <w:p w:rsidR="00991CA5" w:rsidRDefault="00991CA5" w:rsidP="00386EE7">
            <w:pPr>
              <w:pStyle w:val="InsetTextHere"/>
            </w:pPr>
            <w:r>
              <mc:AlternateContent>
                <mc:Choice Requires="wpg">
                  <w:drawing>
                    <wp:inline distT="0" distB="0" distL="0" distR="0" wp14:anchorId="434B0C51" wp14:editId="31246062">
                      <wp:extent cx="228600" cy="228600"/>
                      <wp:effectExtent l="0" t="0" r="0" b="0"/>
                      <wp:docPr id="1" name="Group 1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" name="Oval 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Freeform 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90356F" id="Group 1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">
                      <v:oval id="Oval 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8OsAA&#10;AADaAAAADwAAAGRycy9kb3ducmV2LnhtbESPzWoCMRSF9wXfIVyhu5rRhdjRKKJU3NRS9QEuk+tk&#10;dHITknQc394UCl0ezs/HWax624qOQmwcKxiPChDEldMN1wrOp4+3GYiYkDW2jknBgyKsloOXBZba&#10;3fmbumOqRR7hWKICk5IvpYyVIYtx5Dxx9i4uWExZhlrqgPc8bls5KYqptNhwJhj0tDFU3Y4/NkOM&#10;77Z+s2veZ5bq69djGg6fqNTrsF/PQSTq03/4r73XCibweyXfAL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/j8OsAAAADaAAAADwAAAAAAAAAAAAAAAACYAgAAZHJzL2Rvd25y&#10;ZXYueG1sUEsFBgAAAAAEAAQA9QAAAIUDAAAAAA==&#10;" fillcolor="#f24f4f [3204]" stroked="f" strokeweight="0">
                        <v:stroke joinstyle="miter"/>
                        <o:lock v:ext="edit" aspectratio="t"/>
                      </v:oval>
                      <v:shape id="Freeform 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TxOcMA&#10;AADaAAAADwAAAGRycy9kb3ducmV2LnhtbESPQWvCQBSE70L/w/IKvenGVqRNXaUUCjkJmhavr9mX&#10;bDD7NuyuMfrrXaHQ4zAz3zCrzWg7MZAPrWMF81kGgrhyuuVGwXf5NX0FESKyxs4xKbhQgM36YbLC&#10;XLsz72jYx0YkCIccFZgY+1zKUBmyGGauJ05e7bzFmKRvpPZ4TnDbyecsW0qLLacFgz19GqqO+5NV&#10;cLj+lMPJl2Zb+6JYvP0elr5+Uerpcfx4BxFpjP/hv3ahFSzgfiXd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TxOcMAAADa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  <w:vAlign w:val="center"/>
          </w:tcPr>
          <w:p w:rsidR="00991CA5" w:rsidRPr="006048AF" w:rsidRDefault="00991CA5" w:rsidP="00991CA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 a</w:t>
            </w:r>
            <w:r w:rsidRPr="00B03F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milestone plan listing the project phase completion dates and key milestones </w:t>
            </w:r>
          </w:p>
        </w:tc>
      </w:tr>
    </w:tbl>
    <w:p w:rsidR="00E57698" w:rsidRDefault="00E57698" w:rsidP="00E57698">
      <w:pPr>
        <w:pStyle w:val="NoSpacing"/>
      </w:pPr>
    </w:p>
    <w:p w:rsidR="00E57698" w:rsidRDefault="00E57698" w:rsidP="00E57698">
      <w:pPr>
        <w:pStyle w:val="Caption"/>
      </w:pPr>
      <w:r>
        <w:t xml:space="preserve">Table </w:t>
      </w:r>
      <w:fldSimple w:instr=" SEQ Table \* ARABIC ">
        <w:r w:rsidR="00A97F35">
          <w:rPr>
            <w:noProof/>
          </w:rPr>
          <w:t>1</w:t>
        </w:r>
      </w:fldSimple>
      <w:r>
        <w:t>: BI Project Milestone Plan</w:t>
      </w:r>
    </w:p>
    <w:tbl>
      <w:tblPr>
        <w:tblW w:w="10080" w:type="dxa"/>
        <w:tblLook w:val="04A0" w:firstRow="1" w:lastRow="0" w:firstColumn="1" w:lastColumn="0" w:noHBand="0" w:noVBand="1"/>
      </w:tblPr>
      <w:tblGrid>
        <w:gridCol w:w="2080"/>
        <w:gridCol w:w="5060"/>
        <w:gridCol w:w="1280"/>
        <w:gridCol w:w="1660"/>
      </w:tblGrid>
      <w:tr w:rsidR="00B71761" w:rsidRPr="00B71761" w:rsidTr="00E57698">
        <w:trPr>
          <w:trHeight w:val="600"/>
          <w:tblHeader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  <w:t>Phases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  <w:t>Milestones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  <w:t>Completion Date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  <w:t>Person Responsible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BI Project Start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Scope &amp; Plan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Business Justification Sign-Off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Project Plan Sign-off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Analysis &amp; Definition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Business Requirements Sign-off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Data Architecture Analysis Completed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Technical Architecture Analysis Completed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Sof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t</w:t>
            </w: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ware &amp; Infrastructure Sign-Off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Architect &amp; Design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Data Integration Architecture &amp; Design Completed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lastRenderedPageBreak/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BI Architecture &amp; Design Completed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Pilot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DI Pilot Completed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BI Pilot/POC Application Completed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Build &amp; Test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Data Integration Development &amp; Testing Completed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BI Application Development &amp; Testing Completed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Source Data Loaded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User Acceptance Testing (UAT) Completed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Systems Testing Completed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Implement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User Training Completed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BI &amp; DI Operations Verified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BI Applications Access &amp; Verified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Deployment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BI &amp; DI Production Monitoring &amp; Controls </w:t>
            </w: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Verified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BI Roll-Out Completed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BI Project Completed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</w:tbl>
    <w:p w:rsidR="00752CFE" w:rsidRDefault="00752CFE" w:rsidP="00E57698">
      <w:pPr>
        <w:pStyle w:val="NoSpacing"/>
      </w:pPr>
    </w:p>
    <w:p w:rsidR="00E57698" w:rsidRDefault="00E57698" w:rsidP="00E57698">
      <w:pPr>
        <w:pStyle w:val="NoSpacing"/>
      </w:pPr>
    </w:p>
    <w:p w:rsidR="00C114FF" w:rsidRDefault="00C114FF">
      <w:pPr>
        <w:rPr>
          <w:rFonts w:ascii="Arial" w:hAnsi="Arial"/>
          <w:bCs/>
          <w:color w:val="auto"/>
          <w:sz w:val="32"/>
          <w:szCs w:val="32"/>
        </w:rPr>
      </w:pPr>
      <w:r>
        <w:br w:type="page"/>
      </w:r>
    </w:p>
    <w:p w:rsidR="00A97F35" w:rsidRDefault="00A97F35" w:rsidP="00A97F35">
      <w:pPr>
        <w:pStyle w:val="Heading2"/>
      </w:pPr>
      <w:bookmarkStart w:id="5" w:name="_Toc440897981"/>
      <w:r>
        <w:lastRenderedPageBreak/>
        <w:t>Resource Plan</w:t>
      </w:r>
      <w:bookmarkEnd w:id="5"/>
    </w:p>
    <w:tbl>
      <w:tblPr>
        <w:tblStyle w:val="TipTable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897"/>
        <w:gridCol w:w="12099"/>
      </w:tblGrid>
      <w:tr w:rsidR="00A97F35" w:rsidTr="00386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  <w:vAlign w:val="center"/>
          </w:tcPr>
          <w:p w:rsidR="00A97F35" w:rsidRDefault="00A97F35" w:rsidP="00386EE7">
            <w:pPr>
              <w:pStyle w:val="InsetTextHere"/>
            </w:pPr>
            <w:r>
              <mc:AlternateContent>
                <mc:Choice Requires="wpg">
                  <w:drawing>
                    <wp:inline distT="0" distB="0" distL="0" distR="0" wp14:anchorId="5B926B16" wp14:editId="1B2322E1">
                      <wp:extent cx="228600" cy="228600"/>
                      <wp:effectExtent l="0" t="0" r="0" b="0"/>
                      <wp:docPr id="6" name="Group 6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8" name="Oval 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38B808" id="Group 6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">
                      <v:oval id="Oval 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DL0L4A&#10;AADaAAAADwAAAGRycy9kb3ducmV2LnhtbERPzU4CMRC+k/AOzZh4k64cCK4UYiAYL0oAH2CyHber&#10;22nT1mV5e+dgwvHL97/ajL5XA6XcBTbwOKtAETfBdtwa+DzvH5agckG22AcmA1fKsFlPJyusbbjw&#10;kYZTaZWEcK7RgCsl1lrnxpHHPAuRWLivkDwWganVNuFFwn2v51W10B47lgaHkbaOmp/Tr5cSF4dd&#10;3L52T0tP7ffhukgf72jM/d348gyq0Fhu4n/3mzUgW+WK3AC9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oQy9C+AAAA2gAAAA8AAAAAAAAAAAAAAAAAmAIAAGRycy9kb3ducmV2&#10;LnhtbFBLBQYAAAAABAAEAPUAAACDAwAAAAA=&#10;" fillcolor="#f24f4f [3204]" stroked="f" strokeweight="0">
                        <v:stroke joinstyle="miter"/>
                        <o:lock v:ext="edit" aspectratio="t"/>
                      </v:oval>
                      <v:shape id="Freeform 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Vep8MA&#10;AADaAAAADwAAAGRycy9kb3ducmV2LnhtbESPQWvCQBSE74X+h+UVequbVpEaXaUUhJyEmhavr9mX&#10;bDD7NuyuMfXXdwXB4zAz3zCrzWg7MZAPrWMFr5MMBHHldMuNgu9y+/IOIkRkjZ1jUvBHATbrx4cV&#10;5tqd+YuGfWxEgnDIUYGJsc+lDJUhi2HieuLk1c5bjEn6RmqP5wS3nXzLsrm02HJaMNjTp6HquD9Z&#10;BYfLTzmcfGl2tS+K2eL3MPf1VKnnp/FjCSLSGO/hW7vQChZwvZJu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Vep8MAAADa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  <w:vAlign w:val="center"/>
          </w:tcPr>
          <w:p w:rsidR="006048AF" w:rsidRDefault="00A97F35" w:rsidP="00A97F3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the</w:t>
            </w:r>
            <w:r w:rsidRPr="00B03F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high-level resource plan or assumptions used to formulate the project milestone plan. </w:t>
            </w:r>
          </w:p>
          <w:p w:rsidR="006048AF" w:rsidRDefault="006048AF" w:rsidP="00A97F3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Notes: </w:t>
            </w:r>
          </w:p>
          <w:p w:rsidR="006048AF" w:rsidRDefault="006048AF" w:rsidP="00E700B5">
            <w:pPr>
              <w:pStyle w:val="Tip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 Type – examples are BI developers, project manager, business analysts</w:t>
            </w:r>
          </w:p>
          <w:p w:rsidR="00A97F35" w:rsidRPr="006048AF" w:rsidRDefault="006048AF" w:rsidP="00E700B5">
            <w:pPr>
              <w:pStyle w:val="TipTex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FTEs = Full-Time Equivalent Resources</w:t>
            </w:r>
            <w:r w:rsidR="000E443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97F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such as 3.5 people needed.</w:t>
            </w:r>
          </w:p>
        </w:tc>
      </w:tr>
    </w:tbl>
    <w:p w:rsidR="00A97F35" w:rsidRDefault="00A97F35" w:rsidP="00E57698">
      <w:pPr>
        <w:pStyle w:val="NoSpacing"/>
      </w:pPr>
    </w:p>
    <w:p w:rsidR="00A97F35" w:rsidRDefault="00A97F35" w:rsidP="00A97F35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High-level Resource Plan</w:t>
      </w:r>
    </w:p>
    <w:tbl>
      <w:tblPr>
        <w:tblStyle w:val="GridTable4"/>
        <w:tblW w:w="11421" w:type="dxa"/>
        <w:tblLook w:val="04E0" w:firstRow="1" w:lastRow="1" w:firstColumn="1" w:lastColumn="0" w:noHBand="0" w:noVBand="1"/>
      </w:tblPr>
      <w:tblGrid>
        <w:gridCol w:w="2080"/>
        <w:gridCol w:w="1335"/>
        <w:gridCol w:w="4093"/>
        <w:gridCol w:w="1213"/>
        <w:gridCol w:w="872"/>
        <w:gridCol w:w="736"/>
        <w:gridCol w:w="1092"/>
      </w:tblGrid>
      <w:tr w:rsidR="00A97F35" w:rsidRPr="00B71761" w:rsidTr="00A97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hideMark/>
          </w:tcPr>
          <w:p w:rsidR="00A97F35" w:rsidRDefault="00A97F35" w:rsidP="00386EE7">
            <w:pPr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  <w:t xml:space="preserve">Resource </w:t>
            </w:r>
          </w:p>
          <w:p w:rsidR="00A97F35" w:rsidRPr="00B71761" w:rsidRDefault="00A97F35" w:rsidP="00386EE7">
            <w:pPr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  <w:t>Type</w:t>
            </w:r>
          </w:p>
        </w:tc>
        <w:tc>
          <w:tcPr>
            <w:tcW w:w="1335" w:type="dxa"/>
            <w:hideMark/>
          </w:tcPr>
          <w:p w:rsidR="00A97F35" w:rsidRDefault="00A97F35" w:rsidP="00386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  <w:t xml:space="preserve">Internal vs </w:t>
            </w:r>
          </w:p>
          <w:p w:rsidR="00A97F35" w:rsidRPr="00B71761" w:rsidRDefault="00A97F35" w:rsidP="00386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  <w:t>External</w:t>
            </w:r>
          </w:p>
        </w:tc>
        <w:tc>
          <w:tcPr>
            <w:tcW w:w="4093" w:type="dxa"/>
          </w:tcPr>
          <w:p w:rsidR="00A97F35" w:rsidRDefault="00A97F35" w:rsidP="00386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  <w:t>Resource’s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  <w:br/>
              <w:t>Organization</w:t>
            </w:r>
          </w:p>
        </w:tc>
        <w:tc>
          <w:tcPr>
            <w:tcW w:w="1213" w:type="dxa"/>
            <w:hideMark/>
          </w:tcPr>
          <w:p w:rsidR="00A97F35" w:rsidRDefault="00A97F35" w:rsidP="00386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n-US"/>
              </w:rPr>
              <w:t>FTEs</w:t>
            </w:r>
          </w:p>
          <w:p w:rsidR="00A97F35" w:rsidRPr="00B71761" w:rsidRDefault="006048AF" w:rsidP="00386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n-US"/>
              </w:rPr>
              <w:t>Resources</w:t>
            </w:r>
          </w:p>
        </w:tc>
        <w:tc>
          <w:tcPr>
            <w:tcW w:w="872" w:type="dxa"/>
            <w:hideMark/>
          </w:tcPr>
          <w:p w:rsidR="00A97F35" w:rsidRDefault="00A97F35" w:rsidP="00A97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n-US"/>
              </w:rPr>
              <w:t>Start</w:t>
            </w:r>
          </w:p>
          <w:p w:rsidR="00A97F35" w:rsidRPr="00B71761" w:rsidRDefault="00A97F35" w:rsidP="00A97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n-US"/>
              </w:rPr>
              <w:t>Date</w:t>
            </w:r>
          </w:p>
        </w:tc>
        <w:tc>
          <w:tcPr>
            <w:tcW w:w="736" w:type="dxa"/>
          </w:tcPr>
          <w:p w:rsidR="00A97F35" w:rsidRDefault="00A97F35" w:rsidP="00A97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  <w:t>Finish</w:t>
            </w:r>
          </w:p>
          <w:p w:rsidR="00A97F35" w:rsidRPr="00B71761" w:rsidRDefault="00A97F35" w:rsidP="00A97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  <w:t>Date</w:t>
            </w:r>
          </w:p>
        </w:tc>
        <w:tc>
          <w:tcPr>
            <w:tcW w:w="1092" w:type="dxa"/>
          </w:tcPr>
          <w:p w:rsidR="00A97F35" w:rsidRDefault="00A97F35" w:rsidP="00A97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  <w:t>Approved</w:t>
            </w:r>
          </w:p>
          <w:p w:rsidR="00A97F35" w:rsidRPr="00B71761" w:rsidRDefault="00A97F35" w:rsidP="00A97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  <w:t>(Y/N/P)</w:t>
            </w:r>
          </w:p>
        </w:tc>
      </w:tr>
      <w:tr w:rsidR="00A97F35" w:rsidRPr="00B71761" w:rsidTr="00A97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A97F35" w:rsidRPr="00B71761" w:rsidRDefault="00A97F35" w:rsidP="00386EE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335" w:type="dxa"/>
            <w:noWrap/>
            <w:hideMark/>
          </w:tcPr>
          <w:p w:rsidR="00A97F35" w:rsidRPr="00B71761" w:rsidRDefault="00A97F35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093" w:type="dxa"/>
          </w:tcPr>
          <w:p w:rsidR="00A97F35" w:rsidRPr="00B71761" w:rsidRDefault="00A97F35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13" w:type="dxa"/>
            <w:noWrap/>
            <w:hideMark/>
          </w:tcPr>
          <w:p w:rsidR="00A97F35" w:rsidRPr="00B71761" w:rsidRDefault="00A97F35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72" w:type="dxa"/>
            <w:noWrap/>
            <w:hideMark/>
          </w:tcPr>
          <w:p w:rsidR="00A97F35" w:rsidRPr="00B71761" w:rsidRDefault="00A97F35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736" w:type="dxa"/>
          </w:tcPr>
          <w:p w:rsidR="00A97F35" w:rsidRPr="00B71761" w:rsidRDefault="00A97F35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92" w:type="dxa"/>
          </w:tcPr>
          <w:p w:rsidR="00A97F35" w:rsidRPr="00B71761" w:rsidRDefault="00A97F35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A97F35" w:rsidRPr="00B71761" w:rsidTr="00A97F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A97F35" w:rsidRPr="00B71761" w:rsidRDefault="00A97F35" w:rsidP="00386EE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335" w:type="dxa"/>
            <w:noWrap/>
            <w:hideMark/>
          </w:tcPr>
          <w:p w:rsidR="00A97F35" w:rsidRPr="00B71761" w:rsidRDefault="00A97F35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093" w:type="dxa"/>
          </w:tcPr>
          <w:p w:rsidR="00A97F35" w:rsidRPr="00B71761" w:rsidRDefault="00A97F35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13" w:type="dxa"/>
            <w:noWrap/>
            <w:hideMark/>
          </w:tcPr>
          <w:p w:rsidR="00A97F35" w:rsidRPr="00B71761" w:rsidRDefault="00A97F35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72" w:type="dxa"/>
            <w:noWrap/>
            <w:hideMark/>
          </w:tcPr>
          <w:p w:rsidR="00A97F35" w:rsidRPr="00B71761" w:rsidRDefault="00A97F35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736" w:type="dxa"/>
          </w:tcPr>
          <w:p w:rsidR="00A97F35" w:rsidRPr="00B71761" w:rsidRDefault="00A97F35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92" w:type="dxa"/>
          </w:tcPr>
          <w:p w:rsidR="00A97F35" w:rsidRPr="00B71761" w:rsidRDefault="00A97F35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A97F35" w:rsidRPr="00B71761" w:rsidTr="00A97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</w:tcPr>
          <w:p w:rsidR="00A97F35" w:rsidRPr="00B71761" w:rsidRDefault="00A97F35" w:rsidP="00386EE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35" w:type="dxa"/>
            <w:noWrap/>
          </w:tcPr>
          <w:p w:rsidR="00A97F35" w:rsidRPr="00B71761" w:rsidRDefault="00A97F35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093" w:type="dxa"/>
          </w:tcPr>
          <w:p w:rsidR="00A97F35" w:rsidRPr="00B71761" w:rsidRDefault="00A97F35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13" w:type="dxa"/>
            <w:noWrap/>
          </w:tcPr>
          <w:p w:rsidR="00A97F35" w:rsidRPr="00B71761" w:rsidRDefault="00A97F35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72" w:type="dxa"/>
            <w:noWrap/>
          </w:tcPr>
          <w:p w:rsidR="00A97F35" w:rsidRPr="00B71761" w:rsidRDefault="00A97F35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736" w:type="dxa"/>
          </w:tcPr>
          <w:p w:rsidR="00A97F35" w:rsidRPr="00B71761" w:rsidRDefault="00A97F35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92" w:type="dxa"/>
          </w:tcPr>
          <w:p w:rsidR="00A97F35" w:rsidRPr="00B71761" w:rsidRDefault="00A97F35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A97F35" w:rsidRPr="00B71761" w:rsidTr="00A97F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</w:tcPr>
          <w:p w:rsidR="00A97F35" w:rsidRPr="00B71761" w:rsidRDefault="00A97F35" w:rsidP="00386EE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35" w:type="dxa"/>
            <w:noWrap/>
          </w:tcPr>
          <w:p w:rsidR="00A97F35" w:rsidRPr="00B71761" w:rsidRDefault="00A97F35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093" w:type="dxa"/>
          </w:tcPr>
          <w:p w:rsidR="00A97F35" w:rsidRPr="00B71761" w:rsidRDefault="00A97F35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13" w:type="dxa"/>
            <w:noWrap/>
          </w:tcPr>
          <w:p w:rsidR="00A97F35" w:rsidRPr="00B71761" w:rsidRDefault="00A97F35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72" w:type="dxa"/>
            <w:noWrap/>
          </w:tcPr>
          <w:p w:rsidR="00A97F35" w:rsidRPr="00B71761" w:rsidRDefault="00A97F35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736" w:type="dxa"/>
          </w:tcPr>
          <w:p w:rsidR="00A97F35" w:rsidRPr="00B71761" w:rsidRDefault="00A97F35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92" w:type="dxa"/>
          </w:tcPr>
          <w:p w:rsidR="00A97F35" w:rsidRPr="00B71761" w:rsidRDefault="00A97F35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A97F35" w:rsidRPr="00B71761" w:rsidTr="00A97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</w:tcPr>
          <w:p w:rsidR="00A97F35" w:rsidRPr="00B71761" w:rsidRDefault="00A97F35" w:rsidP="00386EE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35" w:type="dxa"/>
            <w:noWrap/>
          </w:tcPr>
          <w:p w:rsidR="00A97F35" w:rsidRPr="00B71761" w:rsidRDefault="00A97F35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093" w:type="dxa"/>
          </w:tcPr>
          <w:p w:rsidR="00A97F35" w:rsidRPr="00B71761" w:rsidRDefault="00A97F35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13" w:type="dxa"/>
            <w:noWrap/>
          </w:tcPr>
          <w:p w:rsidR="00A97F35" w:rsidRPr="00B71761" w:rsidRDefault="00A97F35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72" w:type="dxa"/>
            <w:noWrap/>
          </w:tcPr>
          <w:p w:rsidR="00A97F35" w:rsidRPr="00B71761" w:rsidRDefault="00A97F35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736" w:type="dxa"/>
          </w:tcPr>
          <w:p w:rsidR="00A97F35" w:rsidRPr="00B71761" w:rsidRDefault="00A97F35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92" w:type="dxa"/>
          </w:tcPr>
          <w:p w:rsidR="00A97F35" w:rsidRPr="00B71761" w:rsidRDefault="00A97F35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A97F35" w:rsidRPr="00B71761" w:rsidTr="00A97F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</w:tcPr>
          <w:p w:rsidR="00A97F35" w:rsidRPr="00B71761" w:rsidRDefault="00A97F35" w:rsidP="00386EE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35" w:type="dxa"/>
            <w:noWrap/>
          </w:tcPr>
          <w:p w:rsidR="00A97F35" w:rsidRPr="00B71761" w:rsidRDefault="00A97F35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093" w:type="dxa"/>
          </w:tcPr>
          <w:p w:rsidR="00A97F35" w:rsidRPr="00B71761" w:rsidRDefault="00A97F35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13" w:type="dxa"/>
            <w:noWrap/>
          </w:tcPr>
          <w:p w:rsidR="00A97F35" w:rsidRPr="00B71761" w:rsidRDefault="00A97F35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72" w:type="dxa"/>
            <w:noWrap/>
          </w:tcPr>
          <w:p w:rsidR="00A97F35" w:rsidRPr="00B71761" w:rsidRDefault="00A97F35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736" w:type="dxa"/>
          </w:tcPr>
          <w:p w:rsidR="00A97F35" w:rsidRPr="00B71761" w:rsidRDefault="00A97F35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92" w:type="dxa"/>
          </w:tcPr>
          <w:p w:rsidR="00A97F35" w:rsidRPr="00B71761" w:rsidRDefault="00A97F35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A97F35" w:rsidRPr="00B71761" w:rsidTr="00A97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</w:tcPr>
          <w:p w:rsidR="00A97F35" w:rsidRPr="00B71761" w:rsidRDefault="00A97F35" w:rsidP="00386EE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35" w:type="dxa"/>
            <w:noWrap/>
          </w:tcPr>
          <w:p w:rsidR="00A97F35" w:rsidRPr="00B71761" w:rsidRDefault="00A97F35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093" w:type="dxa"/>
          </w:tcPr>
          <w:p w:rsidR="00A97F35" w:rsidRPr="00B71761" w:rsidRDefault="00A97F35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13" w:type="dxa"/>
            <w:noWrap/>
          </w:tcPr>
          <w:p w:rsidR="00A97F35" w:rsidRPr="00B71761" w:rsidRDefault="00A97F35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72" w:type="dxa"/>
            <w:noWrap/>
          </w:tcPr>
          <w:p w:rsidR="00A97F35" w:rsidRPr="00B71761" w:rsidRDefault="00A97F35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736" w:type="dxa"/>
          </w:tcPr>
          <w:p w:rsidR="00A97F35" w:rsidRPr="00B71761" w:rsidRDefault="00A97F35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92" w:type="dxa"/>
          </w:tcPr>
          <w:p w:rsidR="00A97F35" w:rsidRPr="00B71761" w:rsidRDefault="00A97F35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A97F35" w:rsidRPr="00B71761" w:rsidTr="00A97F3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A97F35" w:rsidRPr="00B71761" w:rsidRDefault="00A97F35" w:rsidP="00386EE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Totals</w:t>
            </w:r>
          </w:p>
        </w:tc>
        <w:tc>
          <w:tcPr>
            <w:tcW w:w="1335" w:type="dxa"/>
            <w:noWrap/>
            <w:hideMark/>
          </w:tcPr>
          <w:p w:rsidR="00A97F35" w:rsidRPr="00B71761" w:rsidRDefault="00A97F35" w:rsidP="00386EE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093" w:type="dxa"/>
          </w:tcPr>
          <w:p w:rsidR="00A97F35" w:rsidRPr="00B71761" w:rsidRDefault="00A97F35" w:rsidP="00386EE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13" w:type="dxa"/>
            <w:noWrap/>
            <w:hideMark/>
          </w:tcPr>
          <w:p w:rsidR="00A97F35" w:rsidRPr="00B71761" w:rsidRDefault="00A97F35" w:rsidP="00386EE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72" w:type="dxa"/>
            <w:noWrap/>
            <w:hideMark/>
          </w:tcPr>
          <w:p w:rsidR="00A97F35" w:rsidRPr="00B71761" w:rsidRDefault="00A97F35" w:rsidP="00386EE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736" w:type="dxa"/>
          </w:tcPr>
          <w:p w:rsidR="00A97F35" w:rsidRPr="00B71761" w:rsidRDefault="00A97F35" w:rsidP="00386EE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92" w:type="dxa"/>
          </w:tcPr>
          <w:p w:rsidR="00A97F35" w:rsidRPr="00B71761" w:rsidRDefault="00A97F35" w:rsidP="00386EE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E57698" w:rsidRPr="0090465D" w:rsidRDefault="00E57698" w:rsidP="00E57698">
      <w:pPr>
        <w:pStyle w:val="NoSpacing"/>
      </w:pPr>
    </w:p>
    <w:p w:rsidR="001267C3" w:rsidRDefault="001267C3">
      <w:pPr>
        <w:rPr>
          <w:rFonts w:asciiTheme="minorHAnsi" w:hAnsiTheme="minorHAnsi"/>
          <w:sz w:val="20"/>
        </w:rPr>
      </w:pPr>
      <w:r>
        <w:br w:type="page"/>
      </w:r>
    </w:p>
    <w:p w:rsidR="00B71761" w:rsidRDefault="00B71761" w:rsidP="00E57698">
      <w:pPr>
        <w:pStyle w:val="NoSpacing"/>
      </w:pPr>
    </w:p>
    <w:p w:rsidR="008E1CA4" w:rsidRDefault="00C114FF" w:rsidP="008E1CA4">
      <w:pPr>
        <w:pStyle w:val="Heading2"/>
      </w:pPr>
      <w:bookmarkStart w:id="6" w:name="_Toc440897982"/>
      <w:bookmarkStart w:id="7" w:name="_Toc403236662"/>
      <w:r>
        <w:t>Project (Task)</w:t>
      </w:r>
      <w:r w:rsidR="008E1CA4">
        <w:t xml:space="preserve"> Plan</w:t>
      </w:r>
      <w:bookmarkEnd w:id="6"/>
    </w:p>
    <w:tbl>
      <w:tblPr>
        <w:tblStyle w:val="TipTable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897"/>
        <w:gridCol w:w="12099"/>
      </w:tblGrid>
      <w:tr w:rsidR="008E1CA4" w:rsidTr="00386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  <w:vAlign w:val="center"/>
          </w:tcPr>
          <w:p w:rsidR="008E1CA4" w:rsidRDefault="008E1CA4" w:rsidP="00386EE7">
            <w:pPr>
              <w:pStyle w:val="InsetTextHere"/>
            </w:pPr>
            <w:r>
              <mc:AlternateContent>
                <mc:Choice Requires="wpg">
                  <w:drawing>
                    <wp:inline distT="0" distB="0" distL="0" distR="0" wp14:anchorId="2520D736" wp14:editId="77ECEE08">
                      <wp:extent cx="228600" cy="228600"/>
                      <wp:effectExtent l="0" t="0" r="0" b="0"/>
                      <wp:docPr id="10" name="Group 10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" name="Oval 1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5031F2" id="Group 10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">
                      <v:oval id="Oval 1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DmFMMA&#10;AADbAAAADwAAAGRycy9kb3ducmV2LnhtbESP3WoCMRCF7wu+QxihdzVrC6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DmFMMAAADbAAAADwAAAAAAAAAAAAAAAACYAgAAZHJzL2Rv&#10;d25yZXYueG1sUEsFBgAAAAAEAAQA9QAAAIgDAAAAAA==&#10;" fillcolor="#f24f4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  <w:vAlign w:val="center"/>
          </w:tcPr>
          <w:p w:rsidR="008E1CA4" w:rsidRPr="006048AF" w:rsidRDefault="008E1CA4" w:rsidP="00386EE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 a</w:t>
            </w:r>
            <w:r w:rsidRPr="00B03F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milestone plan listing the project phase completion dates and key milestones </w:t>
            </w:r>
          </w:p>
        </w:tc>
      </w:tr>
    </w:tbl>
    <w:p w:rsidR="008E1CA4" w:rsidRDefault="008E1CA4" w:rsidP="008E1CA4">
      <w:pPr>
        <w:pStyle w:val="NoSpacing"/>
      </w:pPr>
    </w:p>
    <w:p w:rsidR="008E1CA4" w:rsidRDefault="008E1CA4" w:rsidP="008E1CA4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BI Project Milestone Plan</w:t>
      </w:r>
    </w:p>
    <w:tbl>
      <w:tblPr>
        <w:tblStyle w:val="ListTable2"/>
        <w:tblW w:w="12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1"/>
        <w:gridCol w:w="666"/>
        <w:gridCol w:w="5371"/>
        <w:gridCol w:w="596"/>
        <w:gridCol w:w="721"/>
        <w:gridCol w:w="927"/>
        <w:gridCol w:w="1256"/>
        <w:gridCol w:w="1177"/>
        <w:gridCol w:w="985"/>
      </w:tblGrid>
      <w:tr w:rsidR="00386EE7" w:rsidRPr="00B71761" w:rsidTr="00C11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shd w:val="clear" w:color="auto" w:fill="FCDBDB" w:themeFill="accent1" w:themeFillTint="33"/>
            <w:hideMark/>
          </w:tcPr>
          <w:p w:rsidR="00386EE7" w:rsidRPr="00386EE7" w:rsidRDefault="00386EE7" w:rsidP="00386EE7">
            <w:pPr>
              <w:rPr>
                <w:rFonts w:eastAsia="Times New Roman" w:cs="Times New Roman"/>
                <w:b w:val="0"/>
                <w:bCs w:val="0"/>
                <w:color w:val="auto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auto"/>
                <w:sz w:val="20"/>
                <w:lang w:eastAsia="en-US"/>
              </w:rPr>
              <w:t>Phases</w:t>
            </w:r>
          </w:p>
        </w:tc>
        <w:tc>
          <w:tcPr>
            <w:tcW w:w="666" w:type="dxa"/>
            <w:shd w:val="clear" w:color="auto" w:fill="FCDBDB" w:themeFill="accent1" w:themeFillTint="33"/>
          </w:tcPr>
          <w:p w:rsidR="00386EE7" w:rsidRDefault="00386EE7" w:rsidP="00386E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auto"/>
                <w:sz w:val="20"/>
                <w:lang w:eastAsia="en-US"/>
              </w:rPr>
              <w:t>Task</w:t>
            </w:r>
          </w:p>
          <w:p w:rsidR="00386EE7" w:rsidRDefault="00386EE7" w:rsidP="00386E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auto"/>
                <w:sz w:val="20"/>
                <w:lang w:eastAsia="en-US"/>
              </w:rPr>
              <w:t>No</w:t>
            </w:r>
          </w:p>
        </w:tc>
        <w:tc>
          <w:tcPr>
            <w:tcW w:w="5371" w:type="dxa"/>
            <w:shd w:val="clear" w:color="auto" w:fill="FCDBDB" w:themeFill="accent1" w:themeFillTint="33"/>
            <w:hideMark/>
          </w:tcPr>
          <w:p w:rsidR="002623E8" w:rsidRDefault="00386EE7" w:rsidP="00D36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auto"/>
                <w:sz w:val="20"/>
                <w:lang w:eastAsia="en-US"/>
              </w:rPr>
              <w:t>Task</w:t>
            </w:r>
            <w:r w:rsidR="002623E8">
              <w:rPr>
                <w:rFonts w:eastAsia="Times New Roman" w:cs="Times New Roman"/>
                <w:color w:val="auto"/>
                <w:sz w:val="20"/>
                <w:lang w:eastAsia="en-US"/>
              </w:rPr>
              <w:t xml:space="preserve">s &amp; </w:t>
            </w:r>
          </w:p>
          <w:p w:rsidR="00386EE7" w:rsidRPr="002623E8" w:rsidRDefault="002623E8" w:rsidP="00E700B5">
            <w:pPr>
              <w:pStyle w:val="ListParagraph"/>
              <w:numPr>
                <w:ilvl w:val="0"/>
                <w:numId w:val="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auto"/>
                <w:sz w:val="20"/>
                <w:lang w:eastAsia="en-US"/>
              </w:rPr>
            </w:pPr>
            <w:r w:rsidRPr="002623E8">
              <w:rPr>
                <w:rFonts w:eastAsia="Times New Roman" w:cs="Times New Roman"/>
                <w:color w:val="auto"/>
                <w:sz w:val="20"/>
                <w:lang w:eastAsia="en-US"/>
              </w:rPr>
              <w:t>Subtasks</w:t>
            </w:r>
            <w:r w:rsidR="00BA2CD7">
              <w:rPr>
                <w:rFonts w:eastAsia="Times New Roman" w:cs="Times New Roman"/>
                <w:color w:val="auto"/>
                <w:sz w:val="20"/>
                <w:lang w:eastAsia="en-US"/>
              </w:rPr>
              <w:t xml:space="preserve"> (this would become separate tasks)</w:t>
            </w:r>
          </w:p>
        </w:tc>
        <w:tc>
          <w:tcPr>
            <w:tcW w:w="596" w:type="dxa"/>
            <w:shd w:val="clear" w:color="auto" w:fill="FCDBDB" w:themeFill="accent1" w:themeFillTint="33"/>
          </w:tcPr>
          <w:p w:rsidR="00386EE7" w:rsidRPr="00BA2CD7" w:rsidRDefault="00386EE7" w:rsidP="00386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auto"/>
                <w:sz w:val="20"/>
                <w:lang w:eastAsia="en-US"/>
              </w:rPr>
            </w:pPr>
            <w:r w:rsidRPr="00BA2CD7">
              <w:rPr>
                <w:rFonts w:eastAsia="Times New Roman" w:cs="Times New Roman"/>
                <w:b w:val="0"/>
                <w:bCs w:val="0"/>
                <w:color w:val="auto"/>
                <w:sz w:val="20"/>
                <w:lang w:eastAsia="en-US"/>
              </w:rPr>
              <w:t>Start</w:t>
            </w:r>
          </w:p>
          <w:p w:rsidR="00386EE7" w:rsidRPr="00BA2CD7" w:rsidRDefault="00386EE7" w:rsidP="00386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auto"/>
                <w:sz w:val="20"/>
                <w:lang w:eastAsia="en-US"/>
              </w:rPr>
            </w:pPr>
            <w:r w:rsidRPr="00BA2CD7">
              <w:rPr>
                <w:rFonts w:eastAsia="Times New Roman" w:cs="Times New Roman"/>
                <w:b w:val="0"/>
                <w:bCs w:val="0"/>
                <w:color w:val="auto"/>
                <w:sz w:val="20"/>
                <w:lang w:eastAsia="en-US"/>
              </w:rPr>
              <w:t>Date</w:t>
            </w:r>
          </w:p>
        </w:tc>
        <w:tc>
          <w:tcPr>
            <w:tcW w:w="721" w:type="dxa"/>
            <w:shd w:val="clear" w:color="auto" w:fill="FCDBDB" w:themeFill="accent1" w:themeFillTint="33"/>
          </w:tcPr>
          <w:p w:rsidR="00386EE7" w:rsidRPr="00BA2CD7" w:rsidRDefault="00386EE7" w:rsidP="00386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auto"/>
                <w:sz w:val="20"/>
                <w:lang w:eastAsia="en-US"/>
              </w:rPr>
            </w:pPr>
            <w:r w:rsidRPr="00BA2CD7">
              <w:rPr>
                <w:rFonts w:eastAsia="Times New Roman" w:cs="Times New Roman"/>
                <w:b w:val="0"/>
                <w:bCs w:val="0"/>
                <w:color w:val="auto"/>
                <w:sz w:val="20"/>
                <w:lang w:eastAsia="en-US"/>
              </w:rPr>
              <w:t>Finish</w:t>
            </w:r>
          </w:p>
          <w:p w:rsidR="00386EE7" w:rsidRPr="00BA2CD7" w:rsidRDefault="00386EE7" w:rsidP="00386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auto"/>
                <w:sz w:val="20"/>
                <w:lang w:eastAsia="en-US"/>
              </w:rPr>
            </w:pPr>
            <w:r w:rsidRPr="00BA2CD7">
              <w:rPr>
                <w:rFonts w:eastAsia="Times New Roman" w:cs="Times New Roman"/>
                <w:b w:val="0"/>
                <w:bCs w:val="0"/>
                <w:color w:val="auto"/>
                <w:sz w:val="20"/>
                <w:lang w:eastAsia="en-US"/>
              </w:rPr>
              <w:t>Date</w:t>
            </w:r>
          </w:p>
        </w:tc>
        <w:tc>
          <w:tcPr>
            <w:tcW w:w="927" w:type="dxa"/>
            <w:shd w:val="clear" w:color="auto" w:fill="FCDBDB" w:themeFill="accent1" w:themeFillTint="33"/>
          </w:tcPr>
          <w:p w:rsidR="00386EE7" w:rsidRPr="00BA2CD7" w:rsidRDefault="00386EE7" w:rsidP="00386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auto"/>
                <w:sz w:val="20"/>
                <w:lang w:eastAsia="en-US"/>
              </w:rPr>
            </w:pPr>
            <w:r w:rsidRPr="00BA2CD7">
              <w:rPr>
                <w:rFonts w:eastAsia="Times New Roman" w:cs="Times New Roman"/>
                <w:b w:val="0"/>
                <w:bCs w:val="0"/>
                <w:color w:val="auto"/>
                <w:sz w:val="20"/>
                <w:lang w:eastAsia="en-US"/>
              </w:rPr>
              <w:t>Duration</w:t>
            </w:r>
          </w:p>
        </w:tc>
        <w:tc>
          <w:tcPr>
            <w:tcW w:w="1256" w:type="dxa"/>
            <w:shd w:val="clear" w:color="auto" w:fill="FCDBDB" w:themeFill="accent1" w:themeFillTint="33"/>
          </w:tcPr>
          <w:p w:rsidR="00386EE7" w:rsidRPr="00BA2CD7" w:rsidRDefault="00386EE7" w:rsidP="00386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auto"/>
                <w:sz w:val="20"/>
                <w:lang w:eastAsia="en-US"/>
              </w:rPr>
            </w:pPr>
            <w:r w:rsidRPr="00BA2CD7">
              <w:rPr>
                <w:rFonts w:eastAsia="Times New Roman" w:cs="Times New Roman"/>
                <w:b w:val="0"/>
                <w:bCs w:val="0"/>
                <w:color w:val="auto"/>
                <w:sz w:val="20"/>
                <w:lang w:eastAsia="en-US"/>
              </w:rPr>
              <w:t>Predecessors</w:t>
            </w:r>
          </w:p>
          <w:p w:rsidR="00386EE7" w:rsidRPr="00BA2CD7" w:rsidRDefault="00386EE7" w:rsidP="00386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auto"/>
                <w:sz w:val="20"/>
                <w:lang w:eastAsia="en-US"/>
              </w:rPr>
            </w:pPr>
          </w:p>
        </w:tc>
        <w:tc>
          <w:tcPr>
            <w:tcW w:w="1177" w:type="dxa"/>
            <w:shd w:val="clear" w:color="auto" w:fill="FCDBDB" w:themeFill="accent1" w:themeFillTint="33"/>
          </w:tcPr>
          <w:p w:rsidR="00386EE7" w:rsidRPr="00BA2CD7" w:rsidRDefault="00386EE7" w:rsidP="00386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auto"/>
                <w:sz w:val="20"/>
                <w:lang w:eastAsia="en-US"/>
              </w:rPr>
            </w:pPr>
            <w:r w:rsidRPr="00BA2CD7">
              <w:rPr>
                <w:rFonts w:eastAsia="Times New Roman" w:cs="Times New Roman"/>
                <w:b w:val="0"/>
                <w:bCs w:val="0"/>
                <w:color w:val="auto"/>
                <w:sz w:val="20"/>
                <w:lang w:eastAsia="en-US"/>
              </w:rPr>
              <w:t>Resources</w:t>
            </w:r>
          </w:p>
        </w:tc>
        <w:tc>
          <w:tcPr>
            <w:tcW w:w="985" w:type="dxa"/>
            <w:shd w:val="clear" w:color="auto" w:fill="FCDBDB" w:themeFill="accent1" w:themeFillTint="33"/>
            <w:hideMark/>
          </w:tcPr>
          <w:p w:rsidR="00386EE7" w:rsidRPr="00BA2CD7" w:rsidRDefault="00386EE7" w:rsidP="00386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auto"/>
                <w:sz w:val="20"/>
                <w:lang w:eastAsia="en-US"/>
              </w:rPr>
            </w:pPr>
            <w:r w:rsidRPr="00BA2CD7">
              <w:rPr>
                <w:rFonts w:eastAsia="Times New Roman" w:cs="Times New Roman"/>
                <w:b w:val="0"/>
                <w:bCs w:val="0"/>
                <w:color w:val="auto"/>
                <w:sz w:val="20"/>
                <w:lang w:eastAsia="en-US"/>
              </w:rPr>
              <w:t xml:space="preserve">Task </w:t>
            </w:r>
          </w:p>
          <w:p w:rsidR="00386EE7" w:rsidRPr="00BA2CD7" w:rsidRDefault="00386EE7" w:rsidP="00386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auto"/>
                <w:sz w:val="20"/>
                <w:lang w:eastAsia="en-US"/>
              </w:rPr>
            </w:pPr>
            <w:r w:rsidRPr="00BA2CD7">
              <w:rPr>
                <w:rFonts w:eastAsia="Times New Roman" w:cs="Times New Roman"/>
                <w:b w:val="0"/>
                <w:bCs w:val="0"/>
                <w:color w:val="auto"/>
                <w:sz w:val="20"/>
                <w:lang w:eastAsia="en-US"/>
              </w:rPr>
              <w:t>Owner</w:t>
            </w:r>
          </w:p>
        </w:tc>
      </w:tr>
      <w:tr w:rsidR="00386EE7" w:rsidRPr="00386EE7" w:rsidTr="00BC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noWrap/>
            <w:hideMark/>
          </w:tcPr>
          <w:p w:rsidR="00386EE7" w:rsidRPr="00386EE7" w:rsidRDefault="00386EE7" w:rsidP="00386EE7">
            <w:pPr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  <w:tc>
          <w:tcPr>
            <w:tcW w:w="666" w:type="dxa"/>
          </w:tcPr>
          <w:p w:rsidR="00386EE7" w:rsidRPr="00386EE7" w:rsidRDefault="00386EE7" w:rsidP="00386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0</w:t>
            </w:r>
          </w:p>
        </w:tc>
        <w:tc>
          <w:tcPr>
            <w:tcW w:w="5371" w:type="dxa"/>
            <w:noWrap/>
            <w:hideMark/>
          </w:tcPr>
          <w:p w:rsidR="00386EE7" w:rsidRDefault="00386EE7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BI Project Start</w:t>
            </w:r>
          </w:p>
          <w:p w:rsidR="006A3151" w:rsidRPr="00386EE7" w:rsidRDefault="006A3151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</w:tcPr>
          <w:p w:rsidR="00386EE7" w:rsidRPr="00386EE7" w:rsidRDefault="00386EE7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</w:tcPr>
          <w:p w:rsidR="00386EE7" w:rsidRPr="00386EE7" w:rsidRDefault="00386EE7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</w:tcPr>
          <w:p w:rsidR="00386EE7" w:rsidRPr="00386EE7" w:rsidRDefault="00386EE7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</w:tcPr>
          <w:p w:rsidR="00386EE7" w:rsidRPr="00386EE7" w:rsidRDefault="00386EE7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</w:tcPr>
          <w:p w:rsidR="00386EE7" w:rsidRPr="00386EE7" w:rsidRDefault="00386EE7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noWrap/>
            <w:hideMark/>
          </w:tcPr>
          <w:p w:rsidR="00386EE7" w:rsidRPr="00386EE7" w:rsidRDefault="00386EE7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</w:tr>
      <w:tr w:rsidR="00C114FF" w:rsidRPr="00386EE7" w:rsidTr="00C114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shd w:val="clear" w:color="auto" w:fill="FFFF66"/>
            <w:noWrap/>
            <w:hideMark/>
          </w:tcPr>
          <w:p w:rsidR="00386EE7" w:rsidRPr="00386EE7" w:rsidRDefault="00386EE7" w:rsidP="00386EE7">
            <w:pPr>
              <w:rPr>
                <w:rFonts w:eastAsia="Times New Roman" w:cs="Times New Roman"/>
                <w:b w:val="0"/>
                <w:bCs w:val="0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Scope &amp; Plan</w:t>
            </w:r>
          </w:p>
        </w:tc>
        <w:tc>
          <w:tcPr>
            <w:tcW w:w="666" w:type="dxa"/>
            <w:shd w:val="clear" w:color="auto" w:fill="FFFF66"/>
          </w:tcPr>
          <w:p w:rsidR="00386EE7" w:rsidRPr="00386EE7" w:rsidRDefault="00386EE7" w:rsidP="00386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5371" w:type="dxa"/>
            <w:shd w:val="clear" w:color="auto" w:fill="FFFF66"/>
            <w:noWrap/>
            <w:hideMark/>
          </w:tcPr>
          <w:p w:rsidR="00386EE7" w:rsidRPr="00386EE7" w:rsidRDefault="00386EE7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  <w:shd w:val="clear" w:color="auto" w:fill="FFFF66"/>
          </w:tcPr>
          <w:p w:rsidR="00386EE7" w:rsidRPr="00386EE7" w:rsidRDefault="00386EE7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  <w:shd w:val="clear" w:color="auto" w:fill="FFFF66"/>
          </w:tcPr>
          <w:p w:rsidR="00386EE7" w:rsidRPr="00386EE7" w:rsidRDefault="00386EE7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  <w:shd w:val="clear" w:color="auto" w:fill="FFFF66"/>
          </w:tcPr>
          <w:p w:rsidR="00386EE7" w:rsidRPr="00386EE7" w:rsidRDefault="00386EE7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  <w:shd w:val="clear" w:color="auto" w:fill="FFFF66"/>
          </w:tcPr>
          <w:p w:rsidR="00386EE7" w:rsidRPr="00386EE7" w:rsidRDefault="00386EE7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  <w:shd w:val="clear" w:color="auto" w:fill="FFFF66"/>
          </w:tcPr>
          <w:p w:rsidR="00386EE7" w:rsidRPr="00386EE7" w:rsidRDefault="00386EE7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shd w:val="clear" w:color="auto" w:fill="FFFF66"/>
            <w:noWrap/>
            <w:hideMark/>
          </w:tcPr>
          <w:p w:rsidR="00386EE7" w:rsidRPr="00386EE7" w:rsidRDefault="00386EE7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  <w:t> </w:t>
            </w:r>
          </w:p>
        </w:tc>
      </w:tr>
      <w:tr w:rsidR="00386EE7" w:rsidRPr="00386EE7" w:rsidTr="00BC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noWrap/>
          </w:tcPr>
          <w:p w:rsidR="00386EE7" w:rsidRPr="00386EE7" w:rsidRDefault="00386EE7" w:rsidP="00386EE7">
            <w:pPr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666" w:type="dxa"/>
          </w:tcPr>
          <w:p w:rsidR="00386EE7" w:rsidRPr="00386EE7" w:rsidRDefault="00386EE7" w:rsidP="00386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1.10</w:t>
            </w:r>
            <w:r w:rsidR="00BC0FB2">
              <w:rPr>
                <w:rFonts w:eastAsia="Times New Roman" w:cs="Times New Roman"/>
                <w:color w:val="000000"/>
                <w:sz w:val="20"/>
                <w:lang w:eastAsia="en-US"/>
              </w:rPr>
              <w:t>0</w:t>
            </w:r>
          </w:p>
        </w:tc>
        <w:tc>
          <w:tcPr>
            <w:tcW w:w="5371" w:type="dxa"/>
            <w:noWrap/>
          </w:tcPr>
          <w:p w:rsidR="00386EE7" w:rsidRDefault="00386EE7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Gather high-level project requirements</w:t>
            </w:r>
          </w:p>
          <w:p w:rsidR="006A3151" w:rsidRPr="00386EE7" w:rsidRDefault="006A3151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</w:tcPr>
          <w:p w:rsidR="00386EE7" w:rsidRPr="00386EE7" w:rsidRDefault="00386EE7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</w:tcPr>
          <w:p w:rsidR="00386EE7" w:rsidRPr="00386EE7" w:rsidRDefault="00386EE7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</w:tcPr>
          <w:p w:rsidR="00386EE7" w:rsidRPr="00386EE7" w:rsidRDefault="00386EE7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</w:tcPr>
          <w:p w:rsidR="00386EE7" w:rsidRPr="00386EE7" w:rsidRDefault="00386EE7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</w:tcPr>
          <w:p w:rsidR="00386EE7" w:rsidRPr="00386EE7" w:rsidRDefault="00386EE7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noWrap/>
          </w:tcPr>
          <w:p w:rsidR="00386EE7" w:rsidRPr="00386EE7" w:rsidRDefault="00386EE7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</w:tr>
      <w:tr w:rsidR="00386EE7" w:rsidRPr="00386EE7" w:rsidTr="00BC0F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noWrap/>
            <w:hideMark/>
          </w:tcPr>
          <w:p w:rsidR="00386EE7" w:rsidRPr="00386EE7" w:rsidRDefault="00386EE7" w:rsidP="00386EE7">
            <w:pPr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  <w:tc>
          <w:tcPr>
            <w:tcW w:w="666" w:type="dxa"/>
          </w:tcPr>
          <w:p w:rsidR="00386EE7" w:rsidRPr="00386EE7" w:rsidRDefault="00386EE7" w:rsidP="00386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1.20</w:t>
            </w:r>
            <w:r w:rsidR="00BC0FB2">
              <w:rPr>
                <w:rFonts w:eastAsia="Times New Roman" w:cs="Times New Roman"/>
                <w:color w:val="000000"/>
                <w:sz w:val="20"/>
                <w:lang w:eastAsia="en-US"/>
              </w:rPr>
              <w:t>0</w:t>
            </w:r>
          </w:p>
        </w:tc>
        <w:tc>
          <w:tcPr>
            <w:tcW w:w="5371" w:type="dxa"/>
            <w:noWrap/>
            <w:hideMark/>
          </w:tcPr>
          <w:p w:rsidR="00386EE7" w:rsidRDefault="00386EE7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Develop </w:t>
            </w: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Business Justification </w:t>
            </w:r>
          </w:p>
          <w:p w:rsidR="006A3151" w:rsidRPr="00386EE7" w:rsidRDefault="006A3151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</w:tcPr>
          <w:p w:rsidR="00386EE7" w:rsidRPr="00386EE7" w:rsidRDefault="00386EE7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</w:tcPr>
          <w:p w:rsidR="00386EE7" w:rsidRPr="00386EE7" w:rsidRDefault="00386EE7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</w:tcPr>
          <w:p w:rsidR="00386EE7" w:rsidRPr="00386EE7" w:rsidRDefault="00386EE7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</w:tcPr>
          <w:p w:rsidR="00386EE7" w:rsidRPr="00386EE7" w:rsidRDefault="00386EE7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</w:tcPr>
          <w:p w:rsidR="00386EE7" w:rsidRPr="00386EE7" w:rsidRDefault="00386EE7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noWrap/>
            <w:hideMark/>
          </w:tcPr>
          <w:p w:rsidR="00386EE7" w:rsidRPr="00386EE7" w:rsidRDefault="00386EE7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</w:tr>
      <w:tr w:rsidR="00386EE7" w:rsidRPr="00386EE7" w:rsidTr="00BC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noWrap/>
            <w:hideMark/>
          </w:tcPr>
          <w:p w:rsidR="00386EE7" w:rsidRPr="00386EE7" w:rsidRDefault="00386EE7" w:rsidP="00386EE7">
            <w:pPr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  <w:tc>
          <w:tcPr>
            <w:tcW w:w="666" w:type="dxa"/>
          </w:tcPr>
          <w:p w:rsidR="00386EE7" w:rsidRPr="00386EE7" w:rsidRDefault="00386EE7" w:rsidP="00386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1.30</w:t>
            </w:r>
            <w:r w:rsidR="00BC0FB2">
              <w:rPr>
                <w:rFonts w:eastAsia="Times New Roman" w:cs="Times New Roman"/>
                <w:color w:val="000000"/>
                <w:sz w:val="20"/>
                <w:lang w:eastAsia="en-US"/>
              </w:rPr>
              <w:t>0</w:t>
            </w:r>
          </w:p>
        </w:tc>
        <w:tc>
          <w:tcPr>
            <w:tcW w:w="5371" w:type="dxa"/>
            <w:noWrap/>
            <w:hideMark/>
          </w:tcPr>
          <w:p w:rsidR="006A3151" w:rsidRDefault="00386EE7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Develop </w:t>
            </w: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Project </w:t>
            </w: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Plan, Resource Plan &amp; Budget</w:t>
            </w:r>
          </w:p>
          <w:p w:rsidR="006A3151" w:rsidRPr="00386EE7" w:rsidRDefault="006A3151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</w:tcPr>
          <w:p w:rsidR="00386EE7" w:rsidRPr="00386EE7" w:rsidRDefault="00386EE7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</w:tcPr>
          <w:p w:rsidR="00386EE7" w:rsidRPr="00386EE7" w:rsidRDefault="00386EE7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</w:tcPr>
          <w:p w:rsidR="00386EE7" w:rsidRPr="00386EE7" w:rsidRDefault="00386EE7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</w:tcPr>
          <w:p w:rsidR="00386EE7" w:rsidRPr="00386EE7" w:rsidRDefault="00386EE7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</w:tcPr>
          <w:p w:rsidR="00386EE7" w:rsidRPr="00386EE7" w:rsidRDefault="00386EE7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noWrap/>
            <w:hideMark/>
          </w:tcPr>
          <w:p w:rsidR="00386EE7" w:rsidRPr="00386EE7" w:rsidRDefault="00386EE7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</w:tr>
      <w:tr w:rsidR="00C114FF" w:rsidRPr="00386EE7" w:rsidTr="00C114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shd w:val="clear" w:color="auto" w:fill="FFFF66"/>
            <w:noWrap/>
            <w:hideMark/>
          </w:tcPr>
          <w:p w:rsidR="00386EE7" w:rsidRPr="00386EE7" w:rsidRDefault="00386EE7" w:rsidP="00386EE7">
            <w:pPr>
              <w:rPr>
                <w:rFonts w:eastAsia="Times New Roman" w:cs="Times New Roman"/>
                <w:b w:val="0"/>
                <w:bCs w:val="0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Analysis &amp; Definition</w:t>
            </w:r>
          </w:p>
        </w:tc>
        <w:tc>
          <w:tcPr>
            <w:tcW w:w="666" w:type="dxa"/>
            <w:shd w:val="clear" w:color="auto" w:fill="FFFF66"/>
          </w:tcPr>
          <w:p w:rsidR="00386EE7" w:rsidRPr="00386EE7" w:rsidRDefault="00386EE7" w:rsidP="00386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5371" w:type="dxa"/>
            <w:shd w:val="clear" w:color="auto" w:fill="FFFF66"/>
            <w:noWrap/>
            <w:hideMark/>
          </w:tcPr>
          <w:p w:rsidR="00386EE7" w:rsidRPr="00386EE7" w:rsidRDefault="00386EE7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  <w:shd w:val="clear" w:color="auto" w:fill="FFFF66"/>
          </w:tcPr>
          <w:p w:rsidR="00386EE7" w:rsidRPr="00386EE7" w:rsidRDefault="00386EE7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  <w:shd w:val="clear" w:color="auto" w:fill="FFFF66"/>
          </w:tcPr>
          <w:p w:rsidR="00386EE7" w:rsidRPr="00386EE7" w:rsidRDefault="00386EE7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  <w:shd w:val="clear" w:color="auto" w:fill="FFFF66"/>
          </w:tcPr>
          <w:p w:rsidR="00386EE7" w:rsidRPr="00386EE7" w:rsidRDefault="00386EE7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  <w:shd w:val="clear" w:color="auto" w:fill="FFFF66"/>
          </w:tcPr>
          <w:p w:rsidR="00386EE7" w:rsidRPr="00386EE7" w:rsidRDefault="00386EE7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  <w:shd w:val="clear" w:color="auto" w:fill="FFFF66"/>
          </w:tcPr>
          <w:p w:rsidR="00386EE7" w:rsidRPr="00386EE7" w:rsidRDefault="00386EE7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shd w:val="clear" w:color="auto" w:fill="FFFF66"/>
            <w:noWrap/>
            <w:hideMark/>
          </w:tcPr>
          <w:p w:rsidR="00386EE7" w:rsidRPr="00386EE7" w:rsidRDefault="00386EE7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  <w:t> </w:t>
            </w:r>
          </w:p>
        </w:tc>
      </w:tr>
      <w:tr w:rsidR="00386EE7" w:rsidRPr="00386EE7" w:rsidTr="00BC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noWrap/>
            <w:hideMark/>
          </w:tcPr>
          <w:p w:rsidR="00386EE7" w:rsidRPr="00386EE7" w:rsidRDefault="00386EE7" w:rsidP="00386EE7">
            <w:pPr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  <w:tc>
          <w:tcPr>
            <w:tcW w:w="666" w:type="dxa"/>
          </w:tcPr>
          <w:p w:rsidR="00386EE7" w:rsidRPr="00386EE7" w:rsidRDefault="00386EE7" w:rsidP="00386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2.10</w:t>
            </w:r>
            <w:r w:rsidR="00BC0FB2">
              <w:rPr>
                <w:rFonts w:eastAsia="Times New Roman" w:cs="Times New Roman"/>
                <w:color w:val="000000"/>
                <w:sz w:val="20"/>
                <w:lang w:eastAsia="en-US"/>
              </w:rPr>
              <w:t>0</w:t>
            </w:r>
          </w:p>
        </w:tc>
        <w:tc>
          <w:tcPr>
            <w:tcW w:w="5371" w:type="dxa"/>
            <w:noWrap/>
            <w:hideMark/>
          </w:tcPr>
          <w:p w:rsidR="00386EE7" w:rsidRDefault="00386EE7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Gather </w:t>
            </w: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Business </w:t>
            </w: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&amp; Data </w:t>
            </w:r>
            <w:r w:rsidR="002623E8">
              <w:rPr>
                <w:rFonts w:eastAsia="Times New Roman" w:cs="Times New Roman"/>
                <w:color w:val="000000"/>
                <w:sz w:val="20"/>
                <w:lang w:eastAsia="en-US"/>
              </w:rPr>
              <w:t>Requirements &amp; Priorities</w:t>
            </w:r>
          </w:p>
          <w:p w:rsidR="002623E8" w:rsidRDefault="002623E8" w:rsidP="00E700B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2623E8">
              <w:rPr>
                <w:rFonts w:eastAsia="Times New Roman" w:cs="Times New Roman"/>
                <w:color w:val="000000"/>
                <w:sz w:val="20"/>
                <w:lang w:eastAsia="en-US"/>
              </w:rPr>
              <w:t>Gather</w:t>
            </w: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 by business groups &amp; individuals within groups</w:t>
            </w:r>
          </w:p>
          <w:p w:rsidR="002623E8" w:rsidRDefault="002623E8" w:rsidP="00E700B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Gather by technology groups involved</w:t>
            </w:r>
          </w:p>
          <w:p w:rsidR="002623E8" w:rsidRDefault="002623E8" w:rsidP="00E700B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Consolidate &amp; refine requirements</w:t>
            </w:r>
          </w:p>
          <w:p w:rsidR="002623E8" w:rsidRDefault="002623E8" w:rsidP="00E700B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Prioritize requirements</w:t>
            </w:r>
          </w:p>
          <w:p w:rsidR="006A3151" w:rsidRPr="00BC0FB2" w:rsidRDefault="006A3151" w:rsidP="006A315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</w:tcPr>
          <w:p w:rsidR="00386EE7" w:rsidRPr="00386EE7" w:rsidRDefault="00386EE7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</w:tcPr>
          <w:p w:rsidR="00386EE7" w:rsidRPr="00386EE7" w:rsidRDefault="00386EE7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</w:tcPr>
          <w:p w:rsidR="00386EE7" w:rsidRPr="00386EE7" w:rsidRDefault="00386EE7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</w:tcPr>
          <w:p w:rsidR="00386EE7" w:rsidRPr="00386EE7" w:rsidRDefault="00386EE7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</w:tcPr>
          <w:p w:rsidR="00386EE7" w:rsidRPr="00386EE7" w:rsidRDefault="00386EE7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noWrap/>
            <w:hideMark/>
          </w:tcPr>
          <w:p w:rsidR="00386EE7" w:rsidRPr="00386EE7" w:rsidRDefault="00386EE7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</w:tr>
      <w:tr w:rsidR="00BC0FB2" w:rsidRPr="00386EE7" w:rsidTr="00BC0F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noWrap/>
          </w:tcPr>
          <w:p w:rsidR="00BC0FB2" w:rsidRPr="00386EE7" w:rsidRDefault="00BC0FB2" w:rsidP="00386EE7">
            <w:pPr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666" w:type="dxa"/>
          </w:tcPr>
          <w:p w:rsidR="00BC0FB2" w:rsidRDefault="00BC0FB2" w:rsidP="00386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2.199</w:t>
            </w:r>
          </w:p>
        </w:tc>
        <w:tc>
          <w:tcPr>
            <w:tcW w:w="5371" w:type="dxa"/>
            <w:noWrap/>
          </w:tcPr>
          <w:p w:rsidR="006A3151" w:rsidRDefault="00BC0FB2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BC0FB2">
              <w:rPr>
                <w:rFonts w:eastAsia="Times New Roman" w:cs="Times New Roman"/>
                <w:color w:val="000000"/>
                <w:sz w:val="20"/>
                <w:lang w:eastAsia="en-US"/>
              </w:rPr>
              <w:t>Business Requirements Sign-off</w:t>
            </w:r>
          </w:p>
          <w:p w:rsidR="006A3151" w:rsidRDefault="006A3151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</w:tcPr>
          <w:p w:rsidR="00BC0FB2" w:rsidRPr="00386EE7" w:rsidRDefault="00BC0FB2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</w:tcPr>
          <w:p w:rsidR="00BC0FB2" w:rsidRPr="00386EE7" w:rsidRDefault="00BC0FB2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</w:tcPr>
          <w:p w:rsidR="00BC0FB2" w:rsidRPr="00386EE7" w:rsidRDefault="00BC0FB2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</w:tcPr>
          <w:p w:rsidR="00BC0FB2" w:rsidRPr="00386EE7" w:rsidRDefault="00BC0FB2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</w:tcPr>
          <w:p w:rsidR="00BC0FB2" w:rsidRPr="00386EE7" w:rsidRDefault="00BC0FB2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noWrap/>
          </w:tcPr>
          <w:p w:rsidR="00BC0FB2" w:rsidRPr="00386EE7" w:rsidRDefault="00BC0FB2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</w:tr>
      <w:tr w:rsidR="00BC0FB2" w:rsidRPr="00386EE7" w:rsidTr="00BC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noWrap/>
          </w:tcPr>
          <w:p w:rsidR="00BC0FB2" w:rsidRPr="00386EE7" w:rsidRDefault="00BC0FB2" w:rsidP="00386EE7">
            <w:pPr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666" w:type="dxa"/>
          </w:tcPr>
          <w:p w:rsidR="00BC0FB2" w:rsidRDefault="00BC0FB2" w:rsidP="00386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2.200</w:t>
            </w:r>
          </w:p>
        </w:tc>
        <w:tc>
          <w:tcPr>
            <w:tcW w:w="5371" w:type="dxa"/>
            <w:noWrap/>
          </w:tcPr>
          <w:p w:rsidR="00BC0FB2" w:rsidRDefault="00BC0FB2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Perform </w:t>
            </w: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Data Architecture Analysis </w:t>
            </w: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 </w:t>
            </w:r>
          </w:p>
          <w:p w:rsidR="00BC0FB2" w:rsidRDefault="00BC0FB2" w:rsidP="00E700B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Source Systems Requirements </w:t>
            </w:r>
          </w:p>
          <w:p w:rsidR="00BC0FB2" w:rsidRDefault="00BC0FB2" w:rsidP="00E700B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Data Profiling</w:t>
            </w:r>
          </w:p>
          <w:p w:rsidR="00BC0FB2" w:rsidRDefault="00BC0FB2" w:rsidP="00E700B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Data Modeling</w:t>
            </w:r>
          </w:p>
          <w:p w:rsidR="006A3151" w:rsidRPr="00BC0FB2" w:rsidRDefault="006A3151" w:rsidP="006A315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</w:tcPr>
          <w:p w:rsidR="00BC0FB2" w:rsidRPr="00386EE7" w:rsidRDefault="00BC0FB2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</w:tcPr>
          <w:p w:rsidR="00BC0FB2" w:rsidRPr="00386EE7" w:rsidRDefault="00BC0FB2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</w:tcPr>
          <w:p w:rsidR="00BC0FB2" w:rsidRPr="00386EE7" w:rsidRDefault="00BC0FB2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</w:tcPr>
          <w:p w:rsidR="00BC0FB2" w:rsidRPr="00386EE7" w:rsidRDefault="00BC0FB2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</w:tcPr>
          <w:p w:rsidR="00BC0FB2" w:rsidRPr="00386EE7" w:rsidRDefault="00BC0FB2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noWrap/>
          </w:tcPr>
          <w:p w:rsidR="00BC0FB2" w:rsidRPr="00386EE7" w:rsidRDefault="00BC0FB2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</w:tr>
      <w:tr w:rsidR="00BC0FB2" w:rsidRPr="00386EE7" w:rsidTr="00BC0F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noWrap/>
          </w:tcPr>
          <w:p w:rsidR="00BC0FB2" w:rsidRPr="00386EE7" w:rsidRDefault="00BC0FB2" w:rsidP="00386EE7">
            <w:pPr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666" w:type="dxa"/>
          </w:tcPr>
          <w:p w:rsidR="00BC0FB2" w:rsidRDefault="00BC0FB2" w:rsidP="00386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2.210</w:t>
            </w:r>
          </w:p>
        </w:tc>
        <w:tc>
          <w:tcPr>
            <w:tcW w:w="5371" w:type="dxa"/>
            <w:noWrap/>
          </w:tcPr>
          <w:p w:rsidR="00BC0FB2" w:rsidRDefault="00BC0FB2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Gather Detailed Source Systems Requirements </w:t>
            </w:r>
          </w:p>
          <w:p w:rsidR="00BC0FB2" w:rsidRDefault="00BC0FB2" w:rsidP="00E700B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lastRenderedPageBreak/>
              <w:t>Gather by source system &amp; objects within SOR</w:t>
            </w:r>
          </w:p>
          <w:p w:rsidR="00BC0FB2" w:rsidRDefault="00BC0FB2" w:rsidP="00E700B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Consolidate &amp; refine requirements</w:t>
            </w:r>
          </w:p>
          <w:p w:rsidR="00BC0FB2" w:rsidRDefault="00BC0FB2" w:rsidP="00E700B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Prioritize requirements</w:t>
            </w:r>
          </w:p>
          <w:p w:rsidR="006A3151" w:rsidRPr="00BC0FB2" w:rsidRDefault="006A3151" w:rsidP="006A315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</w:tcPr>
          <w:p w:rsidR="00BC0FB2" w:rsidRPr="00386EE7" w:rsidRDefault="00BC0FB2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</w:tcPr>
          <w:p w:rsidR="00BC0FB2" w:rsidRPr="00386EE7" w:rsidRDefault="00BC0FB2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</w:tcPr>
          <w:p w:rsidR="00BC0FB2" w:rsidRPr="00386EE7" w:rsidRDefault="00BC0FB2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</w:tcPr>
          <w:p w:rsidR="00BC0FB2" w:rsidRPr="00386EE7" w:rsidRDefault="00BC0FB2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</w:tcPr>
          <w:p w:rsidR="00BC0FB2" w:rsidRPr="00386EE7" w:rsidRDefault="00BC0FB2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noWrap/>
          </w:tcPr>
          <w:p w:rsidR="00BC0FB2" w:rsidRPr="00386EE7" w:rsidRDefault="00BC0FB2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</w:tr>
      <w:tr w:rsidR="00BC0FB2" w:rsidRPr="00386EE7" w:rsidTr="00BC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noWrap/>
          </w:tcPr>
          <w:p w:rsidR="00BC0FB2" w:rsidRPr="00386EE7" w:rsidRDefault="00BC0FB2" w:rsidP="00386EE7">
            <w:pPr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666" w:type="dxa"/>
          </w:tcPr>
          <w:p w:rsidR="00BC0FB2" w:rsidRDefault="00BC0FB2" w:rsidP="00386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2.220</w:t>
            </w:r>
          </w:p>
        </w:tc>
        <w:tc>
          <w:tcPr>
            <w:tcW w:w="5371" w:type="dxa"/>
            <w:noWrap/>
          </w:tcPr>
          <w:p w:rsidR="00BC0FB2" w:rsidRDefault="00BC0FB2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Perform Data Profiling</w:t>
            </w:r>
          </w:p>
          <w:p w:rsidR="00BC0FB2" w:rsidRDefault="00BC0FB2" w:rsidP="00E700B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Gather by source system &amp; objects within SOR</w:t>
            </w:r>
          </w:p>
          <w:p w:rsidR="00BC0FB2" w:rsidRDefault="00BC0FB2" w:rsidP="00E700B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Determine data gaps &amp; identify data quality issues</w:t>
            </w:r>
          </w:p>
          <w:p w:rsidR="00BC0FB2" w:rsidRDefault="002F3190" w:rsidP="00E700B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Review above with business &amp; SOR SMEs</w:t>
            </w:r>
          </w:p>
          <w:p w:rsidR="00BC0FB2" w:rsidRDefault="002F3190" w:rsidP="00E700B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R</w:t>
            </w:r>
            <w:r w:rsidR="00BC0FB2">
              <w:rPr>
                <w:rFonts w:eastAsia="Times New Roman" w:cs="Times New Roman"/>
                <w:color w:val="000000"/>
                <w:sz w:val="20"/>
                <w:lang w:eastAsia="en-US"/>
              </w:rPr>
              <w:t>efine requirements</w:t>
            </w: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 based on review</w:t>
            </w:r>
          </w:p>
          <w:p w:rsidR="006A3151" w:rsidRPr="002F3190" w:rsidRDefault="006A3151" w:rsidP="006A315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</w:tcPr>
          <w:p w:rsidR="00BC0FB2" w:rsidRPr="00386EE7" w:rsidRDefault="00BC0FB2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</w:tcPr>
          <w:p w:rsidR="00BC0FB2" w:rsidRPr="00386EE7" w:rsidRDefault="00BC0FB2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</w:tcPr>
          <w:p w:rsidR="00BC0FB2" w:rsidRPr="00386EE7" w:rsidRDefault="00BC0FB2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</w:tcPr>
          <w:p w:rsidR="00BC0FB2" w:rsidRPr="00386EE7" w:rsidRDefault="00BC0FB2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</w:tcPr>
          <w:p w:rsidR="00BC0FB2" w:rsidRPr="00386EE7" w:rsidRDefault="00BC0FB2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noWrap/>
          </w:tcPr>
          <w:p w:rsidR="00BC0FB2" w:rsidRPr="00386EE7" w:rsidRDefault="00BC0FB2" w:rsidP="00386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</w:tr>
      <w:tr w:rsidR="00BC0FB2" w:rsidRPr="00386EE7" w:rsidTr="00BC0F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noWrap/>
          </w:tcPr>
          <w:p w:rsidR="00BC0FB2" w:rsidRPr="00386EE7" w:rsidRDefault="00BC0FB2" w:rsidP="00386EE7">
            <w:pPr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666" w:type="dxa"/>
          </w:tcPr>
          <w:p w:rsidR="00BC0FB2" w:rsidRDefault="002F3190" w:rsidP="00386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2.230</w:t>
            </w:r>
          </w:p>
        </w:tc>
        <w:tc>
          <w:tcPr>
            <w:tcW w:w="5371" w:type="dxa"/>
            <w:noWrap/>
          </w:tcPr>
          <w:p w:rsidR="002F3190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Design Staging Data Model</w:t>
            </w:r>
          </w:p>
          <w:p w:rsidR="002F3190" w:rsidRDefault="002F3190" w:rsidP="00E700B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Design by SOR</w:t>
            </w:r>
          </w:p>
          <w:p w:rsidR="006A3151" w:rsidRPr="002F3190" w:rsidRDefault="006A3151" w:rsidP="006A315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</w:tcPr>
          <w:p w:rsidR="00BC0FB2" w:rsidRPr="00386EE7" w:rsidRDefault="00BC0FB2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</w:tcPr>
          <w:p w:rsidR="00BC0FB2" w:rsidRPr="00386EE7" w:rsidRDefault="00BC0FB2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</w:tcPr>
          <w:p w:rsidR="00BC0FB2" w:rsidRPr="00386EE7" w:rsidRDefault="00BC0FB2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</w:tcPr>
          <w:p w:rsidR="00BC0FB2" w:rsidRPr="00386EE7" w:rsidRDefault="00BC0FB2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</w:tcPr>
          <w:p w:rsidR="00BC0FB2" w:rsidRPr="00386EE7" w:rsidRDefault="00BC0FB2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noWrap/>
          </w:tcPr>
          <w:p w:rsidR="00BC0FB2" w:rsidRPr="00386EE7" w:rsidRDefault="00BC0FB2" w:rsidP="00386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</w:tr>
      <w:tr w:rsidR="002F3190" w:rsidRPr="00386EE7" w:rsidTr="00BC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noWrap/>
          </w:tcPr>
          <w:p w:rsidR="002F3190" w:rsidRPr="00386EE7" w:rsidRDefault="002F3190" w:rsidP="002F3190">
            <w:pPr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666" w:type="dxa"/>
          </w:tcPr>
          <w:p w:rsidR="002F3190" w:rsidRDefault="002F3190" w:rsidP="002F3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2.240</w:t>
            </w:r>
          </w:p>
        </w:tc>
        <w:tc>
          <w:tcPr>
            <w:tcW w:w="5371" w:type="dxa"/>
            <w:noWrap/>
          </w:tcPr>
          <w:p w:rsidR="002F3190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Design DW Integration Schema Data Model</w:t>
            </w:r>
          </w:p>
          <w:p w:rsidR="002F3190" w:rsidRDefault="002F3190" w:rsidP="00E700B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Design by data subject &amp; SOR</w:t>
            </w:r>
          </w:p>
          <w:p w:rsidR="002F3190" w:rsidRDefault="002F3190" w:rsidP="00E700B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Design support for SCD &amp; Hierarchy Mgt</w:t>
            </w:r>
          </w:p>
          <w:p w:rsidR="006A3151" w:rsidRPr="002F3190" w:rsidRDefault="006A3151" w:rsidP="006A315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noWrap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</w:tr>
      <w:tr w:rsidR="002F3190" w:rsidRPr="00386EE7" w:rsidTr="00BC0F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noWrap/>
          </w:tcPr>
          <w:p w:rsidR="002F3190" w:rsidRPr="00386EE7" w:rsidRDefault="002F3190" w:rsidP="002F3190">
            <w:pPr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666" w:type="dxa"/>
          </w:tcPr>
          <w:p w:rsidR="002F3190" w:rsidRDefault="002F3190" w:rsidP="002F3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2.250</w:t>
            </w:r>
          </w:p>
        </w:tc>
        <w:tc>
          <w:tcPr>
            <w:tcW w:w="5371" w:type="dxa"/>
            <w:noWrap/>
          </w:tcPr>
          <w:p w:rsidR="002F3190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Design DW Distribution Schema Data Model</w:t>
            </w:r>
          </w:p>
          <w:p w:rsidR="002F3190" w:rsidRDefault="002F3190" w:rsidP="00E700B5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Design by data subject &amp; distribution target</w:t>
            </w:r>
          </w:p>
          <w:p w:rsidR="006A3151" w:rsidRPr="002F3190" w:rsidRDefault="006A3151" w:rsidP="006A315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noWrap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</w:tr>
      <w:tr w:rsidR="002F3190" w:rsidRPr="00386EE7" w:rsidTr="00BC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noWrap/>
          </w:tcPr>
          <w:p w:rsidR="002F3190" w:rsidRPr="00386EE7" w:rsidRDefault="002F3190" w:rsidP="002F3190">
            <w:pPr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666" w:type="dxa"/>
          </w:tcPr>
          <w:p w:rsidR="002F3190" w:rsidRDefault="002F3190" w:rsidP="002F3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2.260</w:t>
            </w:r>
          </w:p>
        </w:tc>
        <w:tc>
          <w:tcPr>
            <w:tcW w:w="5371" w:type="dxa"/>
            <w:noWrap/>
          </w:tcPr>
          <w:p w:rsidR="002F3190" w:rsidRDefault="002F3190" w:rsidP="00BA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Design </w:t>
            </w:r>
            <w:r w:rsidR="00BA2CD7">
              <w:rPr>
                <w:rFonts w:eastAsia="Times New Roman" w:cs="Times New Roman"/>
                <w:color w:val="000000"/>
                <w:sz w:val="20"/>
                <w:lang w:eastAsia="en-US"/>
              </w:rPr>
              <w:t>BI</w:t>
            </w: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 Schema</w:t>
            </w:r>
            <w:r w:rsidR="00BA2CD7">
              <w:rPr>
                <w:rFonts w:eastAsia="Times New Roman" w:cs="Times New Roman"/>
                <w:color w:val="000000"/>
                <w:sz w:val="20"/>
                <w:lang w:eastAsia="en-US"/>
              </w:rPr>
              <w:t>s</w:t>
            </w: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 Data Model</w:t>
            </w:r>
          </w:p>
          <w:p w:rsidR="00BA2CD7" w:rsidRDefault="00BA2CD7" w:rsidP="00E700B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Design each data mart, OLAP cube, in-memory columnar database or other BI-specific data store</w:t>
            </w:r>
          </w:p>
          <w:p w:rsidR="006A3151" w:rsidRPr="00BA2CD7" w:rsidRDefault="006A3151" w:rsidP="006A315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noWrap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</w:tr>
      <w:tr w:rsidR="002F3190" w:rsidRPr="00386EE7" w:rsidTr="00BC0F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noWrap/>
            <w:hideMark/>
          </w:tcPr>
          <w:p w:rsidR="002F3190" w:rsidRPr="00386EE7" w:rsidRDefault="002F3190" w:rsidP="002F3190">
            <w:pPr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  <w:tc>
          <w:tcPr>
            <w:tcW w:w="666" w:type="dxa"/>
          </w:tcPr>
          <w:p w:rsidR="002F3190" w:rsidRPr="00386EE7" w:rsidRDefault="002F3190" w:rsidP="002F3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2.299</w:t>
            </w:r>
          </w:p>
        </w:tc>
        <w:tc>
          <w:tcPr>
            <w:tcW w:w="5371" w:type="dxa"/>
            <w:noWrap/>
            <w:hideMark/>
          </w:tcPr>
          <w:p w:rsidR="006A3151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Data Architecture Analysis </w:t>
            </w: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 </w:t>
            </w:r>
            <w:r w:rsidRPr="00BC0FB2">
              <w:rPr>
                <w:rFonts w:eastAsia="Times New Roman" w:cs="Times New Roman"/>
                <w:color w:val="000000"/>
                <w:sz w:val="20"/>
                <w:lang w:eastAsia="en-US"/>
              </w:rPr>
              <w:t>Completed</w:t>
            </w:r>
          </w:p>
          <w:p w:rsidR="006A3151" w:rsidRPr="00386EE7" w:rsidRDefault="006A3151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noWrap/>
            <w:hideMark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</w:tr>
      <w:tr w:rsidR="002F3190" w:rsidRPr="00386EE7" w:rsidTr="00BC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noWrap/>
            <w:hideMark/>
          </w:tcPr>
          <w:p w:rsidR="002F3190" w:rsidRPr="00386EE7" w:rsidRDefault="002F3190" w:rsidP="002F3190">
            <w:pPr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  <w:tc>
          <w:tcPr>
            <w:tcW w:w="666" w:type="dxa"/>
          </w:tcPr>
          <w:p w:rsidR="002F3190" w:rsidRPr="00386EE7" w:rsidRDefault="002F3190" w:rsidP="002F3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2.300</w:t>
            </w:r>
          </w:p>
        </w:tc>
        <w:tc>
          <w:tcPr>
            <w:tcW w:w="5371" w:type="dxa"/>
            <w:noWrap/>
            <w:hideMark/>
          </w:tcPr>
          <w:p w:rsidR="002F3190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Perform </w:t>
            </w: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Technical Architecture Analysis </w:t>
            </w:r>
          </w:p>
          <w:p w:rsidR="00BA2CD7" w:rsidRDefault="00BA2CD7" w:rsidP="00E700B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Design database &amp; data architecture </w:t>
            </w:r>
          </w:p>
          <w:p w:rsidR="00BA2CD7" w:rsidRDefault="00BA2CD7" w:rsidP="00E700B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Design data integration architecture</w:t>
            </w:r>
          </w:p>
          <w:p w:rsidR="00BA2CD7" w:rsidRDefault="00BA2CD7" w:rsidP="00E700B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Design BI architecture</w:t>
            </w:r>
          </w:p>
          <w:p w:rsidR="00BA2CD7" w:rsidRDefault="00BA2CD7" w:rsidP="00E700B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Design infrastructure &amp; support architecture</w:t>
            </w:r>
          </w:p>
          <w:p w:rsidR="00BA2CD7" w:rsidRDefault="00BA2CD7" w:rsidP="00E700B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Consolidate software (on-premise &amp; cloud) &amp; infrastructure (on-premise &amp; cloud) recommendations</w:t>
            </w:r>
          </w:p>
          <w:p w:rsidR="00BA2CD7" w:rsidRDefault="003F0633" w:rsidP="00E700B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Consolidate into an overall technology architecture</w:t>
            </w:r>
          </w:p>
          <w:p w:rsidR="006A3151" w:rsidRPr="00BA2CD7" w:rsidRDefault="006A3151" w:rsidP="006A315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noWrap/>
            <w:hideMark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</w:tr>
      <w:tr w:rsidR="002F3190" w:rsidRPr="00386EE7" w:rsidTr="00BC0F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noWrap/>
            <w:hideMark/>
          </w:tcPr>
          <w:p w:rsidR="002F3190" w:rsidRPr="00386EE7" w:rsidRDefault="002F3190" w:rsidP="002F3190">
            <w:pPr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lastRenderedPageBreak/>
              <w:t> </w:t>
            </w:r>
          </w:p>
        </w:tc>
        <w:tc>
          <w:tcPr>
            <w:tcW w:w="666" w:type="dxa"/>
          </w:tcPr>
          <w:p w:rsidR="002F3190" w:rsidRPr="00386EE7" w:rsidRDefault="00BA2CD7" w:rsidP="002F3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2.399</w:t>
            </w:r>
          </w:p>
        </w:tc>
        <w:tc>
          <w:tcPr>
            <w:tcW w:w="5371" w:type="dxa"/>
            <w:noWrap/>
            <w:hideMark/>
          </w:tcPr>
          <w:p w:rsidR="002F3190" w:rsidRDefault="002F3190" w:rsidP="00BA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Software &amp; Infrastructure </w:t>
            </w:r>
            <w:r w:rsidR="00BA2CD7" w:rsidRPr="00BA2CD7">
              <w:rPr>
                <w:rFonts w:eastAsia="Times New Roman" w:cs="Times New Roman"/>
                <w:color w:val="000000"/>
                <w:sz w:val="20"/>
                <w:lang w:eastAsia="en-US"/>
              </w:rPr>
              <w:t>Sign-Off</w:t>
            </w:r>
          </w:p>
          <w:p w:rsidR="003F0633" w:rsidRPr="00386EE7" w:rsidRDefault="003F0633" w:rsidP="00BA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noWrap/>
            <w:hideMark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</w:tr>
      <w:tr w:rsidR="002F3190" w:rsidRPr="00386EE7" w:rsidTr="00C11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shd w:val="clear" w:color="auto" w:fill="FFFF66"/>
            <w:noWrap/>
            <w:hideMark/>
          </w:tcPr>
          <w:p w:rsidR="002F3190" w:rsidRPr="00386EE7" w:rsidRDefault="002F3190" w:rsidP="002F3190">
            <w:pPr>
              <w:rPr>
                <w:rFonts w:eastAsia="Times New Roman" w:cs="Times New Roman"/>
                <w:b w:val="0"/>
                <w:bCs w:val="0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Architect &amp; Design</w:t>
            </w:r>
          </w:p>
        </w:tc>
        <w:tc>
          <w:tcPr>
            <w:tcW w:w="666" w:type="dxa"/>
            <w:shd w:val="clear" w:color="auto" w:fill="FFFF66"/>
          </w:tcPr>
          <w:p w:rsidR="002F3190" w:rsidRPr="00386EE7" w:rsidRDefault="002F3190" w:rsidP="002F3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5371" w:type="dxa"/>
            <w:shd w:val="clear" w:color="auto" w:fill="FFFF66"/>
            <w:noWrap/>
            <w:hideMark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  <w:shd w:val="clear" w:color="auto" w:fill="FFFF66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  <w:shd w:val="clear" w:color="auto" w:fill="FFFF66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  <w:shd w:val="clear" w:color="auto" w:fill="FFFF66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  <w:shd w:val="clear" w:color="auto" w:fill="FFFF66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  <w:shd w:val="clear" w:color="auto" w:fill="FFFF66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shd w:val="clear" w:color="auto" w:fill="FFFF66"/>
            <w:noWrap/>
            <w:hideMark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  <w:t> </w:t>
            </w:r>
          </w:p>
        </w:tc>
      </w:tr>
      <w:tr w:rsidR="002F3190" w:rsidRPr="00386EE7" w:rsidTr="00BC0F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noWrap/>
            <w:hideMark/>
          </w:tcPr>
          <w:p w:rsidR="002F3190" w:rsidRPr="00386EE7" w:rsidRDefault="002F3190" w:rsidP="002F3190">
            <w:pPr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  <w:tc>
          <w:tcPr>
            <w:tcW w:w="666" w:type="dxa"/>
          </w:tcPr>
          <w:p w:rsidR="002F3190" w:rsidRPr="00386EE7" w:rsidRDefault="002F3190" w:rsidP="002F3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3.100</w:t>
            </w:r>
          </w:p>
        </w:tc>
        <w:tc>
          <w:tcPr>
            <w:tcW w:w="5371" w:type="dxa"/>
            <w:noWrap/>
            <w:hideMark/>
          </w:tcPr>
          <w:p w:rsidR="002F3190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Data Integration Architecture &amp; Design </w:t>
            </w:r>
          </w:p>
          <w:p w:rsidR="003F0633" w:rsidRDefault="003F0633" w:rsidP="00E700B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Refine details of data integration architecture </w:t>
            </w:r>
          </w:p>
          <w:p w:rsidR="003F0633" w:rsidRDefault="003F0633" w:rsidP="00E700B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Design (or designate) common functionality &amp; standards</w:t>
            </w:r>
          </w:p>
          <w:p w:rsidR="003F0633" w:rsidRDefault="003F0633" w:rsidP="00E700B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Design source-to-target mappings by source</w:t>
            </w:r>
          </w:p>
          <w:p w:rsidR="003F0633" w:rsidRDefault="003F0633" w:rsidP="00E700B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Design DI workflow by targets – stage, DW integration schema, DW distribution schema &amp; BI schemas</w:t>
            </w:r>
          </w:p>
          <w:p w:rsidR="006A3151" w:rsidRPr="003F0633" w:rsidRDefault="006A3151" w:rsidP="006A315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noWrap/>
            <w:hideMark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</w:tr>
      <w:tr w:rsidR="002F3190" w:rsidRPr="00386EE7" w:rsidTr="00BC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noWrap/>
            <w:hideMark/>
          </w:tcPr>
          <w:p w:rsidR="002F3190" w:rsidRPr="00386EE7" w:rsidRDefault="002F3190" w:rsidP="002F3190">
            <w:pPr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  <w:tc>
          <w:tcPr>
            <w:tcW w:w="666" w:type="dxa"/>
          </w:tcPr>
          <w:p w:rsidR="002F3190" w:rsidRPr="00386EE7" w:rsidRDefault="002F3190" w:rsidP="002F3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3.200</w:t>
            </w:r>
          </w:p>
        </w:tc>
        <w:tc>
          <w:tcPr>
            <w:tcW w:w="5371" w:type="dxa"/>
            <w:noWrap/>
            <w:hideMark/>
          </w:tcPr>
          <w:p w:rsidR="002F3190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BI Architecture &amp; Design </w:t>
            </w:r>
          </w:p>
          <w:p w:rsidR="003F0633" w:rsidRDefault="003F0633" w:rsidP="00E700B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Refine details of BI architecture </w:t>
            </w:r>
          </w:p>
          <w:p w:rsidR="003F0633" w:rsidRDefault="003F0633" w:rsidP="00E700B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Design (or designate) common functionality &amp; standards</w:t>
            </w:r>
          </w:p>
          <w:p w:rsidR="003F0633" w:rsidRDefault="003F0633" w:rsidP="00E700B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Design preliminary storyboards for BI applications by business requirements</w:t>
            </w:r>
          </w:p>
          <w:p w:rsidR="006A3151" w:rsidRPr="003F0633" w:rsidRDefault="006A3151" w:rsidP="006A315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noWrap/>
            <w:hideMark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</w:tr>
      <w:tr w:rsidR="002F3190" w:rsidRPr="00386EE7" w:rsidTr="00C114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shd w:val="clear" w:color="auto" w:fill="FFFF66"/>
            <w:noWrap/>
            <w:hideMark/>
          </w:tcPr>
          <w:p w:rsidR="002F3190" w:rsidRPr="00386EE7" w:rsidRDefault="002F3190" w:rsidP="002F3190">
            <w:pPr>
              <w:rPr>
                <w:rFonts w:eastAsia="Times New Roman" w:cs="Times New Roman"/>
                <w:b w:val="0"/>
                <w:bCs w:val="0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Pilot</w:t>
            </w:r>
          </w:p>
        </w:tc>
        <w:tc>
          <w:tcPr>
            <w:tcW w:w="666" w:type="dxa"/>
            <w:shd w:val="clear" w:color="auto" w:fill="FFFF66"/>
          </w:tcPr>
          <w:p w:rsidR="002F3190" w:rsidRPr="00386EE7" w:rsidRDefault="002F3190" w:rsidP="002F3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5371" w:type="dxa"/>
            <w:shd w:val="clear" w:color="auto" w:fill="FFFF66"/>
            <w:noWrap/>
            <w:hideMark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  <w:shd w:val="clear" w:color="auto" w:fill="FFFF66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  <w:shd w:val="clear" w:color="auto" w:fill="FFFF66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  <w:shd w:val="clear" w:color="auto" w:fill="FFFF66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  <w:shd w:val="clear" w:color="auto" w:fill="FFFF66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  <w:shd w:val="clear" w:color="auto" w:fill="FFFF66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shd w:val="clear" w:color="auto" w:fill="FFFF66"/>
            <w:noWrap/>
            <w:hideMark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  <w:t> </w:t>
            </w:r>
          </w:p>
        </w:tc>
      </w:tr>
      <w:tr w:rsidR="002F3190" w:rsidRPr="00386EE7" w:rsidTr="00BC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noWrap/>
            <w:hideMark/>
          </w:tcPr>
          <w:p w:rsidR="002F3190" w:rsidRPr="00386EE7" w:rsidRDefault="002F3190" w:rsidP="002F3190">
            <w:pPr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  <w:tc>
          <w:tcPr>
            <w:tcW w:w="666" w:type="dxa"/>
          </w:tcPr>
          <w:p w:rsidR="002F3190" w:rsidRPr="00386EE7" w:rsidRDefault="002F3190" w:rsidP="002F3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4.10</w:t>
            </w:r>
          </w:p>
        </w:tc>
        <w:tc>
          <w:tcPr>
            <w:tcW w:w="5371" w:type="dxa"/>
            <w:noWrap/>
            <w:hideMark/>
          </w:tcPr>
          <w:p w:rsidR="002F3190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DI Pilot </w:t>
            </w:r>
            <w:r w:rsidR="003F0633">
              <w:rPr>
                <w:rFonts w:eastAsia="Times New Roman" w:cs="Times New Roman"/>
                <w:color w:val="000000"/>
                <w:sz w:val="20"/>
                <w:lang w:eastAsia="en-US"/>
              </w:rPr>
              <w:t>– for selected data sources</w:t>
            </w:r>
          </w:p>
          <w:p w:rsidR="003F0633" w:rsidRDefault="003F0633" w:rsidP="00E700B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Create &amp; unit test DI code for SOR to Stage</w:t>
            </w:r>
          </w:p>
          <w:p w:rsidR="003F0633" w:rsidRDefault="003F0633" w:rsidP="00E700B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Create &amp; unit test DI code for Stage to DW Integration Schema</w:t>
            </w:r>
          </w:p>
          <w:p w:rsidR="003F0633" w:rsidRDefault="003F0633" w:rsidP="00E700B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Create &amp; unit test DI code for DW Integration Schema to DW Distribution Schema</w:t>
            </w:r>
          </w:p>
          <w:p w:rsidR="003F0633" w:rsidRDefault="003F0633" w:rsidP="00E700B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Create &amp; unit test DI code for DW Integration Schema to each BI Schema</w:t>
            </w:r>
          </w:p>
          <w:p w:rsidR="003F0633" w:rsidRDefault="006A3151" w:rsidP="00E700B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Perform systems test of DI Pilot</w:t>
            </w:r>
          </w:p>
          <w:p w:rsidR="006A3151" w:rsidRDefault="006A3151" w:rsidP="00E700B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Validate data for BI Pilot </w:t>
            </w:r>
          </w:p>
          <w:p w:rsidR="006A3151" w:rsidRPr="003F0633" w:rsidRDefault="006A3151" w:rsidP="006A315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noWrap/>
            <w:hideMark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</w:tr>
      <w:tr w:rsidR="002F3190" w:rsidRPr="00386EE7" w:rsidTr="00BC0F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noWrap/>
            <w:hideMark/>
          </w:tcPr>
          <w:p w:rsidR="002F3190" w:rsidRPr="00386EE7" w:rsidRDefault="002F3190" w:rsidP="002F3190">
            <w:pPr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  <w:tc>
          <w:tcPr>
            <w:tcW w:w="666" w:type="dxa"/>
          </w:tcPr>
          <w:p w:rsidR="002F3190" w:rsidRPr="00386EE7" w:rsidRDefault="002F3190" w:rsidP="002F3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4.20</w:t>
            </w:r>
          </w:p>
        </w:tc>
        <w:tc>
          <w:tcPr>
            <w:tcW w:w="5371" w:type="dxa"/>
            <w:noWrap/>
            <w:hideMark/>
          </w:tcPr>
          <w:p w:rsidR="002F3190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BI Pilot/POC Application </w:t>
            </w:r>
            <w:r w:rsidR="003F0633">
              <w:rPr>
                <w:rFonts w:eastAsia="Times New Roman" w:cs="Times New Roman"/>
                <w:color w:val="000000"/>
                <w:sz w:val="20"/>
                <w:lang w:eastAsia="en-US"/>
              </w:rPr>
              <w:t>– for selected BI applications &amp; data</w:t>
            </w:r>
          </w:p>
          <w:p w:rsidR="006A3151" w:rsidRDefault="006A3151" w:rsidP="00E700B5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Create &amp; unit test each BI application</w:t>
            </w:r>
          </w:p>
          <w:p w:rsidR="006A3151" w:rsidRDefault="006A3151" w:rsidP="00E700B5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lastRenderedPageBreak/>
              <w:t>Create &amp; unit test each BI storyboard with associated BI applications</w:t>
            </w:r>
          </w:p>
          <w:p w:rsidR="006A3151" w:rsidRDefault="006A3151" w:rsidP="00E700B5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Conduct user acceptance testing (UAT)</w:t>
            </w:r>
          </w:p>
          <w:p w:rsidR="006A3151" w:rsidRDefault="006A3151" w:rsidP="00E700B5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Validate BI applications &amp; storyboards</w:t>
            </w:r>
          </w:p>
          <w:p w:rsidR="006A3151" w:rsidRDefault="006A3151" w:rsidP="006A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Note: This may be conducted using an Agile methodology</w:t>
            </w:r>
          </w:p>
          <w:p w:rsidR="006A3151" w:rsidRPr="006A3151" w:rsidRDefault="006A3151" w:rsidP="006A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noWrap/>
            <w:hideMark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</w:tr>
      <w:tr w:rsidR="002F3190" w:rsidRPr="00386EE7" w:rsidTr="00C11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shd w:val="clear" w:color="auto" w:fill="FFFF66"/>
            <w:noWrap/>
            <w:hideMark/>
          </w:tcPr>
          <w:p w:rsidR="002F3190" w:rsidRPr="00386EE7" w:rsidRDefault="002F3190" w:rsidP="002F3190">
            <w:pPr>
              <w:rPr>
                <w:rFonts w:eastAsia="Times New Roman" w:cs="Times New Roman"/>
                <w:b w:val="0"/>
                <w:bCs w:val="0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lastRenderedPageBreak/>
              <w:t>Build &amp; Test</w:t>
            </w:r>
          </w:p>
        </w:tc>
        <w:tc>
          <w:tcPr>
            <w:tcW w:w="666" w:type="dxa"/>
            <w:shd w:val="clear" w:color="auto" w:fill="FFFF66"/>
          </w:tcPr>
          <w:p w:rsidR="002F3190" w:rsidRPr="00386EE7" w:rsidRDefault="002F3190" w:rsidP="002F3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5371" w:type="dxa"/>
            <w:shd w:val="clear" w:color="auto" w:fill="FFFF66"/>
            <w:noWrap/>
            <w:hideMark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  <w:shd w:val="clear" w:color="auto" w:fill="FFFF66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  <w:shd w:val="clear" w:color="auto" w:fill="FFFF66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  <w:shd w:val="clear" w:color="auto" w:fill="FFFF66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  <w:shd w:val="clear" w:color="auto" w:fill="FFFF66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  <w:shd w:val="clear" w:color="auto" w:fill="FFFF66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shd w:val="clear" w:color="auto" w:fill="FFFF66"/>
            <w:noWrap/>
            <w:hideMark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  <w:t> </w:t>
            </w:r>
          </w:p>
        </w:tc>
      </w:tr>
      <w:tr w:rsidR="002F3190" w:rsidRPr="00386EE7" w:rsidTr="00BC0F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noWrap/>
            <w:hideMark/>
          </w:tcPr>
          <w:p w:rsidR="002F3190" w:rsidRPr="00386EE7" w:rsidRDefault="002F3190" w:rsidP="002F3190">
            <w:pPr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  <w:tc>
          <w:tcPr>
            <w:tcW w:w="666" w:type="dxa"/>
          </w:tcPr>
          <w:p w:rsidR="002F3190" w:rsidRPr="00386EE7" w:rsidRDefault="002F3190" w:rsidP="002F3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5.10</w:t>
            </w:r>
          </w:p>
        </w:tc>
        <w:tc>
          <w:tcPr>
            <w:tcW w:w="5371" w:type="dxa"/>
            <w:noWrap/>
            <w:hideMark/>
          </w:tcPr>
          <w:p w:rsidR="002F3190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Data Integration Development &amp; Testing </w:t>
            </w:r>
          </w:p>
          <w:p w:rsidR="006A3151" w:rsidRDefault="006A3151" w:rsidP="00E700B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Create &amp; unit test DI code for SOR to Stage</w:t>
            </w:r>
          </w:p>
          <w:p w:rsidR="006A3151" w:rsidRDefault="006A3151" w:rsidP="00E700B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Create &amp; unit test DI code for Stage to DW Integration Schema</w:t>
            </w:r>
          </w:p>
          <w:p w:rsidR="006A3151" w:rsidRDefault="006A3151" w:rsidP="00E700B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Create &amp; unit test DI code for DW Integration Schema to DW Distribution Schema</w:t>
            </w:r>
          </w:p>
          <w:p w:rsidR="006A3151" w:rsidRDefault="006A3151" w:rsidP="00E700B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Create &amp; unit test DI code for DW Integration Schema to each BI Schema</w:t>
            </w:r>
          </w:p>
          <w:p w:rsidR="006A3151" w:rsidRPr="006A3151" w:rsidRDefault="006A3151" w:rsidP="006A315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noWrap/>
            <w:hideMark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</w:tr>
      <w:tr w:rsidR="002F3190" w:rsidRPr="00386EE7" w:rsidTr="00BC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noWrap/>
            <w:hideMark/>
          </w:tcPr>
          <w:p w:rsidR="002F3190" w:rsidRPr="00386EE7" w:rsidRDefault="002F3190" w:rsidP="002F3190">
            <w:pPr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  <w:tc>
          <w:tcPr>
            <w:tcW w:w="666" w:type="dxa"/>
          </w:tcPr>
          <w:p w:rsidR="002F3190" w:rsidRPr="00386EE7" w:rsidRDefault="002F3190" w:rsidP="002F3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5.20</w:t>
            </w:r>
          </w:p>
        </w:tc>
        <w:tc>
          <w:tcPr>
            <w:tcW w:w="5371" w:type="dxa"/>
            <w:noWrap/>
            <w:hideMark/>
          </w:tcPr>
          <w:p w:rsidR="002F3190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BI Application Development &amp; Testing </w:t>
            </w:r>
          </w:p>
          <w:p w:rsidR="006A3151" w:rsidRDefault="006A3151" w:rsidP="00E700B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Create &amp; unit test each BI application</w:t>
            </w:r>
          </w:p>
          <w:p w:rsidR="006A3151" w:rsidRDefault="006A3151" w:rsidP="00E700B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Create &amp; unit test each BI storyboard with associated BI applications</w:t>
            </w:r>
          </w:p>
          <w:p w:rsidR="006A3151" w:rsidRDefault="006A3151" w:rsidP="006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Note: This may be conducted using an Agile methodology</w:t>
            </w:r>
          </w:p>
          <w:p w:rsidR="006A3151" w:rsidRPr="00386EE7" w:rsidRDefault="006A3151" w:rsidP="006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noWrap/>
            <w:hideMark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</w:tr>
      <w:tr w:rsidR="002F3190" w:rsidRPr="00386EE7" w:rsidTr="00BC0F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noWrap/>
            <w:hideMark/>
          </w:tcPr>
          <w:p w:rsidR="002F3190" w:rsidRPr="00386EE7" w:rsidRDefault="002F3190" w:rsidP="002F3190">
            <w:pPr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  <w:tc>
          <w:tcPr>
            <w:tcW w:w="666" w:type="dxa"/>
          </w:tcPr>
          <w:p w:rsidR="002F3190" w:rsidRPr="00386EE7" w:rsidRDefault="002F3190" w:rsidP="002F3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5.30</w:t>
            </w:r>
          </w:p>
        </w:tc>
        <w:tc>
          <w:tcPr>
            <w:tcW w:w="5371" w:type="dxa"/>
            <w:noWrap/>
            <w:hideMark/>
          </w:tcPr>
          <w:p w:rsidR="002F3190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Source Data Loaded</w:t>
            </w:r>
            <w:r w:rsidR="006A3151"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 </w:t>
            </w:r>
          </w:p>
          <w:p w:rsidR="006A3151" w:rsidRDefault="006A3151" w:rsidP="00E700B5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Load current data by source system</w:t>
            </w:r>
          </w:p>
          <w:p w:rsidR="006A3151" w:rsidRPr="006A3151" w:rsidRDefault="006A3151" w:rsidP="00E700B5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Load historical data by source system</w:t>
            </w:r>
          </w:p>
          <w:p w:rsidR="006A3151" w:rsidRPr="006A3151" w:rsidRDefault="006A3151" w:rsidP="00E700B5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Initiate ongoing data load by source system</w:t>
            </w:r>
          </w:p>
          <w:p w:rsidR="006A3151" w:rsidRPr="00386EE7" w:rsidRDefault="006A3151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noWrap/>
            <w:hideMark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</w:tr>
      <w:tr w:rsidR="002F3190" w:rsidRPr="00386EE7" w:rsidTr="00BC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noWrap/>
            <w:hideMark/>
          </w:tcPr>
          <w:p w:rsidR="002F3190" w:rsidRPr="00386EE7" w:rsidRDefault="002F3190" w:rsidP="002F3190">
            <w:pPr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  <w:tc>
          <w:tcPr>
            <w:tcW w:w="666" w:type="dxa"/>
          </w:tcPr>
          <w:p w:rsidR="002F3190" w:rsidRPr="00386EE7" w:rsidRDefault="002F3190" w:rsidP="002F3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5.40</w:t>
            </w:r>
          </w:p>
        </w:tc>
        <w:tc>
          <w:tcPr>
            <w:tcW w:w="5371" w:type="dxa"/>
            <w:noWrap/>
            <w:hideMark/>
          </w:tcPr>
          <w:p w:rsidR="002F3190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Conduct </w:t>
            </w: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User Acceptance Testing (UAT) </w:t>
            </w:r>
          </w:p>
          <w:p w:rsidR="006A3151" w:rsidRDefault="006A3151" w:rsidP="00E700B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Conduct user acceptance testing (UAT) by business requirements &amp; business groups</w:t>
            </w:r>
          </w:p>
          <w:p w:rsidR="006A3151" w:rsidRDefault="006A3151" w:rsidP="00E700B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Validate BI applications &amp; storyboards</w:t>
            </w:r>
          </w:p>
          <w:p w:rsidR="006A3151" w:rsidRDefault="006A3151" w:rsidP="00E700B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Validate data</w:t>
            </w:r>
          </w:p>
          <w:p w:rsidR="006A3151" w:rsidRPr="00386EE7" w:rsidRDefault="006A3151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noWrap/>
            <w:hideMark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</w:tr>
      <w:tr w:rsidR="002F3190" w:rsidRPr="00386EE7" w:rsidTr="00BC0F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noWrap/>
            <w:hideMark/>
          </w:tcPr>
          <w:p w:rsidR="002F3190" w:rsidRPr="00386EE7" w:rsidRDefault="002F3190" w:rsidP="002F3190">
            <w:pPr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  <w:tc>
          <w:tcPr>
            <w:tcW w:w="666" w:type="dxa"/>
          </w:tcPr>
          <w:p w:rsidR="002F3190" w:rsidRPr="00386EE7" w:rsidRDefault="002F3190" w:rsidP="002F3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5.50</w:t>
            </w:r>
          </w:p>
        </w:tc>
        <w:tc>
          <w:tcPr>
            <w:tcW w:w="5371" w:type="dxa"/>
            <w:noWrap/>
            <w:hideMark/>
          </w:tcPr>
          <w:p w:rsidR="002F3190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Conduct </w:t>
            </w: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Systems Testing </w:t>
            </w:r>
          </w:p>
          <w:p w:rsidR="00C114FF" w:rsidRDefault="00C114FF" w:rsidP="00E700B5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lastRenderedPageBreak/>
              <w:t>Conduct test of each subsystem</w:t>
            </w:r>
          </w:p>
          <w:p w:rsidR="00C114FF" w:rsidRDefault="00C114FF" w:rsidP="00E700B5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Conduct tests of each workflow &amp; subsystem dependencies</w:t>
            </w:r>
          </w:p>
          <w:p w:rsidR="00C114FF" w:rsidRDefault="00C114FF" w:rsidP="00E700B5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Conduct test of overall system</w:t>
            </w:r>
          </w:p>
          <w:p w:rsidR="00C114FF" w:rsidRPr="00C114FF" w:rsidRDefault="00C114FF" w:rsidP="00C114F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noWrap/>
            <w:hideMark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</w:tr>
      <w:tr w:rsidR="002F3190" w:rsidRPr="00386EE7" w:rsidTr="00C11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shd w:val="clear" w:color="auto" w:fill="FFFF66"/>
            <w:noWrap/>
            <w:hideMark/>
          </w:tcPr>
          <w:p w:rsidR="002F3190" w:rsidRPr="00386EE7" w:rsidRDefault="002F3190" w:rsidP="002F3190">
            <w:pPr>
              <w:rPr>
                <w:rFonts w:eastAsia="Times New Roman" w:cs="Times New Roman"/>
                <w:b w:val="0"/>
                <w:bCs w:val="0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lastRenderedPageBreak/>
              <w:t>Implement</w:t>
            </w:r>
          </w:p>
        </w:tc>
        <w:tc>
          <w:tcPr>
            <w:tcW w:w="666" w:type="dxa"/>
            <w:shd w:val="clear" w:color="auto" w:fill="FFFF66"/>
          </w:tcPr>
          <w:p w:rsidR="002F3190" w:rsidRPr="00386EE7" w:rsidRDefault="002F3190" w:rsidP="002F3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5371" w:type="dxa"/>
            <w:shd w:val="clear" w:color="auto" w:fill="FFFF66"/>
            <w:noWrap/>
            <w:hideMark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  <w:shd w:val="clear" w:color="auto" w:fill="FFFF66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  <w:shd w:val="clear" w:color="auto" w:fill="FFFF66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  <w:shd w:val="clear" w:color="auto" w:fill="FFFF66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  <w:shd w:val="clear" w:color="auto" w:fill="FFFF66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  <w:shd w:val="clear" w:color="auto" w:fill="FFFF66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shd w:val="clear" w:color="auto" w:fill="FFFF66"/>
            <w:noWrap/>
            <w:hideMark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  <w:t> </w:t>
            </w:r>
          </w:p>
        </w:tc>
      </w:tr>
      <w:tr w:rsidR="002F3190" w:rsidRPr="00386EE7" w:rsidTr="00BC0F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noWrap/>
            <w:hideMark/>
          </w:tcPr>
          <w:p w:rsidR="002F3190" w:rsidRPr="00386EE7" w:rsidRDefault="002F3190" w:rsidP="002F3190">
            <w:pPr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  <w:tc>
          <w:tcPr>
            <w:tcW w:w="666" w:type="dxa"/>
          </w:tcPr>
          <w:p w:rsidR="002F3190" w:rsidRPr="00386EE7" w:rsidRDefault="002F3190" w:rsidP="002F3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6.10</w:t>
            </w:r>
          </w:p>
        </w:tc>
        <w:tc>
          <w:tcPr>
            <w:tcW w:w="5371" w:type="dxa"/>
            <w:noWrap/>
            <w:hideMark/>
          </w:tcPr>
          <w:p w:rsidR="002F3190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Conduct </w:t>
            </w: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User Training </w:t>
            </w:r>
          </w:p>
          <w:p w:rsidR="00C114FF" w:rsidRPr="00C114FF" w:rsidRDefault="00C114FF" w:rsidP="00E700B5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Conduct testing by business groups or business functions</w:t>
            </w:r>
          </w:p>
          <w:p w:rsidR="00C114FF" w:rsidRPr="00386EE7" w:rsidRDefault="00C114FF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noWrap/>
            <w:hideMark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</w:tr>
      <w:tr w:rsidR="002F3190" w:rsidRPr="00386EE7" w:rsidTr="00BC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noWrap/>
            <w:hideMark/>
          </w:tcPr>
          <w:p w:rsidR="002F3190" w:rsidRPr="00386EE7" w:rsidRDefault="002F3190" w:rsidP="002F3190">
            <w:pPr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  <w:tc>
          <w:tcPr>
            <w:tcW w:w="666" w:type="dxa"/>
          </w:tcPr>
          <w:p w:rsidR="002F3190" w:rsidRPr="00386EE7" w:rsidRDefault="002F3190" w:rsidP="002F3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6.20</w:t>
            </w:r>
          </w:p>
        </w:tc>
        <w:tc>
          <w:tcPr>
            <w:tcW w:w="5371" w:type="dxa"/>
            <w:noWrap/>
            <w:hideMark/>
          </w:tcPr>
          <w:p w:rsidR="002F3190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BI &amp; DI Operations Verified</w:t>
            </w:r>
          </w:p>
          <w:p w:rsidR="00C114FF" w:rsidRPr="00C114FF" w:rsidRDefault="00C114FF" w:rsidP="00E700B5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Validate by each subsystem</w:t>
            </w:r>
          </w:p>
          <w:p w:rsidR="00C114FF" w:rsidRPr="00386EE7" w:rsidRDefault="00C114FF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noWrap/>
            <w:hideMark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</w:tr>
      <w:tr w:rsidR="002F3190" w:rsidRPr="00386EE7" w:rsidTr="00BC0F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noWrap/>
            <w:hideMark/>
          </w:tcPr>
          <w:p w:rsidR="002F3190" w:rsidRPr="00386EE7" w:rsidRDefault="002F3190" w:rsidP="002F3190">
            <w:pPr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  <w:tc>
          <w:tcPr>
            <w:tcW w:w="666" w:type="dxa"/>
          </w:tcPr>
          <w:p w:rsidR="002F3190" w:rsidRPr="00386EE7" w:rsidRDefault="002F3190" w:rsidP="002F3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6.30</w:t>
            </w:r>
          </w:p>
        </w:tc>
        <w:tc>
          <w:tcPr>
            <w:tcW w:w="5371" w:type="dxa"/>
            <w:noWrap/>
            <w:hideMark/>
          </w:tcPr>
          <w:p w:rsidR="002F3190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BI Applications Access &amp; Verified</w:t>
            </w:r>
          </w:p>
          <w:p w:rsidR="00C114FF" w:rsidRPr="00C114FF" w:rsidRDefault="00C114FF" w:rsidP="00E700B5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Verify by business groups or business functions and by business applications</w:t>
            </w:r>
          </w:p>
          <w:p w:rsidR="00C114FF" w:rsidRPr="00386EE7" w:rsidRDefault="00C114FF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noWrap/>
            <w:hideMark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</w:tr>
      <w:tr w:rsidR="002F3190" w:rsidRPr="00386EE7" w:rsidTr="00C11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shd w:val="clear" w:color="auto" w:fill="FFFF66"/>
            <w:noWrap/>
            <w:hideMark/>
          </w:tcPr>
          <w:p w:rsidR="002F3190" w:rsidRPr="00386EE7" w:rsidRDefault="002F3190" w:rsidP="002F3190">
            <w:pPr>
              <w:rPr>
                <w:rFonts w:eastAsia="Times New Roman" w:cs="Times New Roman"/>
                <w:b w:val="0"/>
                <w:bCs w:val="0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Deployment</w:t>
            </w:r>
          </w:p>
        </w:tc>
        <w:tc>
          <w:tcPr>
            <w:tcW w:w="666" w:type="dxa"/>
            <w:shd w:val="clear" w:color="auto" w:fill="FFFF66"/>
          </w:tcPr>
          <w:p w:rsidR="002F3190" w:rsidRPr="00386EE7" w:rsidRDefault="002F3190" w:rsidP="002F3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5371" w:type="dxa"/>
            <w:shd w:val="clear" w:color="auto" w:fill="FFFF66"/>
            <w:noWrap/>
            <w:hideMark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  <w:shd w:val="clear" w:color="auto" w:fill="FFFF66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  <w:shd w:val="clear" w:color="auto" w:fill="FFFF66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  <w:shd w:val="clear" w:color="auto" w:fill="FFFF66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  <w:shd w:val="clear" w:color="auto" w:fill="FFFF66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  <w:shd w:val="clear" w:color="auto" w:fill="FFFF66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shd w:val="clear" w:color="auto" w:fill="FFFF66"/>
            <w:noWrap/>
            <w:hideMark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b/>
                <w:bCs/>
                <w:color w:val="000000"/>
                <w:sz w:val="20"/>
                <w:lang w:eastAsia="en-US"/>
              </w:rPr>
              <w:t> </w:t>
            </w:r>
          </w:p>
        </w:tc>
      </w:tr>
      <w:tr w:rsidR="002F3190" w:rsidRPr="00386EE7" w:rsidTr="00BC0F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noWrap/>
            <w:hideMark/>
          </w:tcPr>
          <w:p w:rsidR="002F3190" w:rsidRPr="00386EE7" w:rsidRDefault="002F3190" w:rsidP="002F3190">
            <w:pPr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  <w:tc>
          <w:tcPr>
            <w:tcW w:w="666" w:type="dxa"/>
          </w:tcPr>
          <w:p w:rsidR="002F3190" w:rsidRPr="00386EE7" w:rsidRDefault="002F3190" w:rsidP="002F3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7.10</w:t>
            </w:r>
          </w:p>
        </w:tc>
        <w:tc>
          <w:tcPr>
            <w:tcW w:w="5371" w:type="dxa"/>
            <w:noWrap/>
            <w:hideMark/>
          </w:tcPr>
          <w:p w:rsidR="002F3190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Test &amp; Verify </w:t>
            </w: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BI &amp; DI Production Monitoring &amp; Controls </w:t>
            </w:r>
          </w:p>
          <w:p w:rsidR="00C114FF" w:rsidRPr="00C114FF" w:rsidRDefault="00C114FF" w:rsidP="00E700B5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Test by each subsystem</w:t>
            </w:r>
          </w:p>
          <w:p w:rsidR="00C114FF" w:rsidRPr="00386EE7" w:rsidRDefault="00C114FF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noWrap/>
            <w:hideMark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</w:tr>
      <w:tr w:rsidR="002F3190" w:rsidRPr="00386EE7" w:rsidTr="00BC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noWrap/>
            <w:hideMark/>
          </w:tcPr>
          <w:p w:rsidR="002F3190" w:rsidRPr="00386EE7" w:rsidRDefault="002F3190" w:rsidP="002F3190">
            <w:pPr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  <w:tc>
          <w:tcPr>
            <w:tcW w:w="666" w:type="dxa"/>
          </w:tcPr>
          <w:p w:rsidR="002F3190" w:rsidRPr="00386EE7" w:rsidRDefault="002F3190" w:rsidP="002F3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7.20</w:t>
            </w:r>
          </w:p>
        </w:tc>
        <w:tc>
          <w:tcPr>
            <w:tcW w:w="5371" w:type="dxa"/>
            <w:noWrap/>
            <w:hideMark/>
          </w:tcPr>
          <w:p w:rsidR="002F3190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Conduct </w:t>
            </w: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 xml:space="preserve">BI Roll-Out </w:t>
            </w:r>
          </w:p>
          <w:p w:rsidR="00C114FF" w:rsidRPr="00C114FF" w:rsidRDefault="00C114FF" w:rsidP="00E700B5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Deploy by business group, geography or whatever breakdown agreed upon</w:t>
            </w:r>
          </w:p>
          <w:p w:rsidR="00C114FF" w:rsidRPr="00386EE7" w:rsidRDefault="00C114FF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noWrap/>
            <w:hideMark/>
          </w:tcPr>
          <w:p w:rsidR="002F3190" w:rsidRPr="00386EE7" w:rsidRDefault="002F3190" w:rsidP="002F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</w:tr>
      <w:tr w:rsidR="002F3190" w:rsidRPr="00386EE7" w:rsidTr="00BC0F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noWrap/>
            <w:hideMark/>
          </w:tcPr>
          <w:p w:rsidR="002F3190" w:rsidRPr="00386EE7" w:rsidRDefault="002F3190" w:rsidP="002F3190">
            <w:pPr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  <w:tc>
          <w:tcPr>
            <w:tcW w:w="666" w:type="dxa"/>
          </w:tcPr>
          <w:p w:rsidR="002F3190" w:rsidRPr="00386EE7" w:rsidRDefault="002F3190" w:rsidP="002F3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en-US"/>
              </w:rPr>
              <w:t>7.30</w:t>
            </w:r>
          </w:p>
        </w:tc>
        <w:tc>
          <w:tcPr>
            <w:tcW w:w="5371" w:type="dxa"/>
            <w:noWrap/>
            <w:hideMark/>
          </w:tcPr>
          <w:p w:rsidR="002F3190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BI Project Completed</w:t>
            </w:r>
          </w:p>
          <w:p w:rsidR="00C114FF" w:rsidRPr="00386EE7" w:rsidRDefault="00C114FF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596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721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27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256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1177" w:type="dxa"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</w:p>
        </w:tc>
        <w:tc>
          <w:tcPr>
            <w:tcW w:w="985" w:type="dxa"/>
            <w:noWrap/>
            <w:hideMark/>
          </w:tcPr>
          <w:p w:rsidR="002F3190" w:rsidRPr="00386EE7" w:rsidRDefault="002F3190" w:rsidP="002F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lang w:eastAsia="en-US"/>
              </w:rPr>
            </w:pPr>
            <w:r w:rsidRPr="00386EE7">
              <w:rPr>
                <w:rFonts w:eastAsia="Times New Roman" w:cs="Times New Roman"/>
                <w:color w:val="000000"/>
                <w:sz w:val="20"/>
                <w:lang w:eastAsia="en-US"/>
              </w:rPr>
              <w:t> </w:t>
            </w:r>
          </w:p>
        </w:tc>
      </w:tr>
    </w:tbl>
    <w:p w:rsidR="008E1CA4" w:rsidRDefault="008E1CA4" w:rsidP="008E1CA4">
      <w:pPr>
        <w:pStyle w:val="NoSpacing"/>
      </w:pPr>
    </w:p>
    <w:p w:rsidR="00991CA5" w:rsidRPr="00477085" w:rsidRDefault="00991CA5" w:rsidP="00991CA5">
      <w:pPr>
        <w:pStyle w:val="Heading2"/>
      </w:pPr>
      <w:bookmarkStart w:id="8" w:name="_Toc440897983"/>
      <w:r>
        <w:t>Project Assumptions</w:t>
      </w:r>
      <w:bookmarkEnd w:id="7"/>
      <w:bookmarkEnd w:id="8"/>
    </w:p>
    <w:tbl>
      <w:tblPr>
        <w:tblStyle w:val="TipTable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897"/>
        <w:gridCol w:w="12099"/>
      </w:tblGrid>
      <w:tr w:rsidR="00991CA5" w:rsidTr="00386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  <w:vAlign w:val="center"/>
          </w:tcPr>
          <w:p w:rsidR="00991CA5" w:rsidRDefault="00991CA5" w:rsidP="00386EE7">
            <w:pPr>
              <w:pStyle w:val="InsetTextHere"/>
            </w:pPr>
            <w:r>
              <mc:AlternateContent>
                <mc:Choice Requires="wpg">
                  <w:drawing>
                    <wp:inline distT="0" distB="0" distL="0" distR="0" wp14:anchorId="2DFDDD31" wp14:editId="7F1B7744">
                      <wp:extent cx="228600" cy="228600"/>
                      <wp:effectExtent l="0" t="0" r="0" b="0"/>
                      <wp:docPr id="132" name="Group 132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BB98E6" id="Group 132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HIGgQUAAPY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f24f4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  <w:vAlign w:val="center"/>
          </w:tcPr>
          <w:p w:rsidR="00991CA5" w:rsidRPr="00A01E36" w:rsidRDefault="00991CA5" w:rsidP="00386EE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FEE">
              <w:rPr>
                <w:rFonts w:ascii="Times New Roman" w:hAnsi="Times New Roman" w:cs="Times New Roman"/>
                <w:sz w:val="24"/>
                <w:szCs w:val="24"/>
              </w:rPr>
              <w:t xml:space="preserve">Provide a brief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description of the assumptions that were made in project planning. These assumptions may include business conditions, technical capabilities, resource availability, resource skills or deployment conditions.</w:t>
            </w:r>
          </w:p>
        </w:tc>
      </w:tr>
    </w:tbl>
    <w:p w:rsidR="00E57698" w:rsidRPr="00A86BC9" w:rsidRDefault="00E57698" w:rsidP="00E57698">
      <w:pPr>
        <w:pStyle w:val="Caption"/>
      </w:pPr>
    </w:p>
    <w:p w:rsidR="00C70B36" w:rsidRDefault="00AF0E7C" w:rsidP="005B4CCF">
      <w:pPr>
        <w:pStyle w:val="Heading1"/>
      </w:pPr>
      <w:bookmarkStart w:id="9" w:name="_Toc440897984"/>
      <w:r>
        <w:t>Approvals</w:t>
      </w:r>
      <w:bookmarkEnd w:id="9"/>
    </w:p>
    <w:tbl>
      <w:tblPr>
        <w:tblStyle w:val="TipTable"/>
        <w:tblW w:w="5014" w:type="pct"/>
        <w:shd w:val="clear" w:color="auto" w:fill="FCDBDB" w:themeFill="accent1" w:themeFillTint="33"/>
        <w:tblCellMar>
          <w:top w:w="0" w:type="dxa"/>
        </w:tblCellMar>
        <w:tblLook w:val="04A0" w:firstRow="1" w:lastRow="0" w:firstColumn="1" w:lastColumn="0" w:noHBand="0" w:noVBand="1"/>
        <w:tblDescription w:val="Cash flow table"/>
      </w:tblPr>
      <w:tblGrid>
        <w:gridCol w:w="897"/>
        <w:gridCol w:w="12099"/>
      </w:tblGrid>
      <w:tr w:rsidR="00D00323" w:rsidRPr="00A94D14" w:rsidTr="00670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bookmarkStart w:id="10" w:name="ThisText"/>
          <w:bookmarkEnd w:id="10"/>
          <w:p w:rsidR="00D00323" w:rsidRPr="00A94D14" w:rsidRDefault="00D00323" w:rsidP="006700CE">
            <w:pPr>
              <w:pStyle w:val="Icon"/>
              <w:rPr>
                <w:rFonts w:cs="Times New Roman"/>
                <w:sz w:val="20"/>
                <w:u w:val="double"/>
              </w:rPr>
            </w:pPr>
            <w:r w:rsidRPr="00A94D14">
              <w:rPr>
                <w:rFonts w:cs="Times New Roman"/>
                <w:noProof/>
                <w:sz w:val="20"/>
                <w:lang w:eastAsia="en-US"/>
              </w:rPr>
              <mc:AlternateContent>
                <mc:Choice Requires="wpg">
                  <w:drawing>
                    <wp:inline distT="0" distB="0" distL="0" distR="0" wp14:anchorId="5BBB5D11" wp14:editId="3DEE4EA3">
                      <wp:extent cx="228600" cy="228600"/>
                      <wp:effectExtent l="0" t="0" r="0" b="0"/>
                      <wp:docPr id="30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1" name="Oval 3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3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58E76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FsCx0oMFAADwEQAADgAAAAAAAAAAAAAAAAAuAgAAZHJzL2Uyb0Rv&#10;Yy54bWxQSwECLQAUAAYACAAAACEA+AwpmdgAAAADAQAADwAAAAAAAAAAAAAAAADdBwAAZHJzL2Rv&#10;d25yZXYueG1sUEsFBgAAAAAEAAQA8wAAAOIIAAAAAA==&#10;">
                      <v:oval id="Oval 3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uBmMEA&#10;AADbAAAADwAAAGRycy9kb3ducmV2LnhtbESP3WoCMRCF7wu+QxihdzVrC2JXo4hS6U0tVR9g2Iyb&#10;1c0kJHFd374pCL08nJ+PM1/2thUdhdg4VjAeFSCIK6cbrhUcDx8vUxAxIWtsHZOCO0VYLgZPcyy1&#10;u/EPdftUizzCsUQFJiVfShkrQxbjyHni7J1csJiyDLXUAW953LbytSgm0mLDmWDQ09pQddlfbYYY&#10;3238etu8Ty3V5+/7JOy+UKnnYb+agUjUp//wo/2pFbyN4e9L/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bgZjBAAAA2wAAAA8AAAAAAAAAAAAAAAAAmAIAAGRycy9kb3du&#10;cmV2LnhtbFBLBQYAAAAABAAEAPUAAACGAwAAAAA=&#10;" fillcolor="#f24f4f [3204]" stroked="f" strokeweight="0">
                        <v:stroke joinstyle="miter"/>
                        <o:lock v:ext="edit" aspectratio="t"/>
                      </v:oval>
                      <v:shape id="Freeform 3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BgJcQA&#10;AADbAAAADwAAAGRycy9kb3ducmV2LnhtbESPQWvCQBSE74X+h+UVvNVNq5U2dZUiCDkJNS1eX7Mv&#10;2dDs27C7xuivdwsFj8PMfMMs16PtxEA+tI4VPE0zEMSV0y03Cr7K7eMriBCRNXaOScGZAqxX93dL&#10;zLU78ScN+9iIBOGQowITY59LGSpDFsPU9cTJq523GJP0jdQeTwluO/mcZQtpseW0YLCnjaHqd3+0&#10;Cg6X73I4+tLsal8U87efw8LXM6UmD+PHO4hIY7yF/9uFVjB7gb8v6Q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AYCX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</w:tcPr>
          <w:p w:rsidR="00D00323" w:rsidRPr="00B87679" w:rsidRDefault="00D00323" w:rsidP="001267C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87679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It is a best practice to obtain sign-off </w:t>
            </w:r>
            <w:r w:rsidR="005C3EA1" w:rsidRPr="00B87679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approval of </w:t>
            </w:r>
            <w:r w:rsidR="00B87679">
              <w:rPr>
                <w:rFonts w:ascii="Times New Roman" w:hAnsi="Times New Roman" w:cs="Times New Roman"/>
                <w:i w:val="0"/>
                <w:sz w:val="24"/>
                <w:szCs w:val="24"/>
              </w:rPr>
              <w:t>each project milestone</w:t>
            </w:r>
            <w:r w:rsidR="005C3EA1" w:rsidRPr="00B87679">
              <w:rPr>
                <w:rFonts w:ascii="Times New Roman" w:hAnsi="Times New Roman" w:cs="Times New Roman"/>
                <w:i w:val="0"/>
                <w:sz w:val="24"/>
                <w:szCs w:val="24"/>
              </w:rPr>
              <w:t>. An organization’s policies and culture will dictate who the approvers will be</w:t>
            </w:r>
            <w:r w:rsidR="001267C3">
              <w:rPr>
                <w:rFonts w:ascii="Times New Roman" w:hAnsi="Times New Roman" w:cs="Times New Roman"/>
                <w:i w:val="0"/>
                <w:sz w:val="24"/>
                <w:szCs w:val="24"/>
              </w:rPr>
              <w:t>,</w:t>
            </w:r>
            <w:r w:rsidR="005C3EA1" w:rsidRPr="00B87679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but typically the sponsors </w:t>
            </w:r>
            <w:r w:rsidR="001267C3">
              <w:rPr>
                <w:rFonts w:ascii="Times New Roman" w:hAnsi="Times New Roman" w:cs="Times New Roman"/>
                <w:i w:val="0"/>
                <w:sz w:val="24"/>
                <w:szCs w:val="24"/>
              </w:rPr>
              <w:t>and</w:t>
            </w:r>
            <w:r w:rsidR="005C3EA1" w:rsidRPr="00B87679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key stakeholders are included.</w:t>
            </w:r>
          </w:p>
        </w:tc>
      </w:tr>
    </w:tbl>
    <w:tbl>
      <w:tblPr>
        <w:tblStyle w:val="GridTable6Colorful"/>
        <w:tblpPr w:leftFromText="180" w:rightFromText="180" w:vertAnchor="text" w:tblpY="640"/>
        <w:tblW w:w="4955" w:type="pct"/>
        <w:tblLook w:val="04A0" w:firstRow="1" w:lastRow="0" w:firstColumn="1" w:lastColumn="0" w:noHBand="0" w:noVBand="1"/>
        <w:tblDescription w:val="Cash flow table"/>
      </w:tblPr>
      <w:tblGrid>
        <w:gridCol w:w="4979"/>
        <w:gridCol w:w="6109"/>
        <w:gridCol w:w="1745"/>
      </w:tblGrid>
      <w:tr w:rsidR="00D00323" w:rsidRPr="00E73FCF" w:rsidTr="00D00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pct"/>
          </w:tcPr>
          <w:p w:rsidR="00D00323" w:rsidRPr="00D00323" w:rsidRDefault="00D00323" w:rsidP="00D00323">
            <w:pPr>
              <w:rPr>
                <w:szCs w:val="24"/>
              </w:rPr>
            </w:pPr>
            <w:r w:rsidRPr="00D00323">
              <w:rPr>
                <w:szCs w:val="24"/>
              </w:rPr>
              <w:t>Title</w:t>
            </w:r>
          </w:p>
        </w:tc>
        <w:tc>
          <w:tcPr>
            <w:tcW w:w="2380" w:type="pct"/>
          </w:tcPr>
          <w:p w:rsidR="00D00323" w:rsidRPr="00D00323" w:rsidRDefault="00D00323" w:rsidP="00D00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00323">
              <w:rPr>
                <w:szCs w:val="24"/>
              </w:rPr>
              <w:t>Name</w:t>
            </w:r>
          </w:p>
        </w:tc>
        <w:tc>
          <w:tcPr>
            <w:tcW w:w="680" w:type="pct"/>
          </w:tcPr>
          <w:p w:rsidR="00D00323" w:rsidRPr="00D00323" w:rsidRDefault="00D00323" w:rsidP="00D00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00323">
              <w:rPr>
                <w:szCs w:val="24"/>
              </w:rPr>
              <w:t>Approval</w:t>
            </w:r>
          </w:p>
          <w:p w:rsidR="00D00323" w:rsidRPr="00D00323" w:rsidRDefault="00D00323" w:rsidP="00D00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00323">
              <w:rPr>
                <w:szCs w:val="24"/>
              </w:rPr>
              <w:t>Date</w:t>
            </w:r>
          </w:p>
        </w:tc>
      </w:tr>
      <w:tr w:rsidR="00D00323" w:rsidTr="00D0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pct"/>
          </w:tcPr>
          <w:p w:rsidR="00D00323" w:rsidRPr="002001C2" w:rsidRDefault="00D00323" w:rsidP="00D00323">
            <w:pPr>
              <w:rPr>
                <w:color w:val="auto"/>
                <w:szCs w:val="24"/>
              </w:rPr>
            </w:pPr>
          </w:p>
        </w:tc>
        <w:tc>
          <w:tcPr>
            <w:tcW w:w="2380" w:type="pct"/>
          </w:tcPr>
          <w:p w:rsidR="00D00323" w:rsidRPr="002001C2" w:rsidRDefault="00D00323" w:rsidP="00D00323">
            <w:pPr>
              <w:tabs>
                <w:tab w:val="decimal" w:pos="52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80" w:type="pct"/>
          </w:tcPr>
          <w:p w:rsidR="00D00323" w:rsidRPr="002001C2" w:rsidRDefault="00D00323" w:rsidP="00D00323">
            <w:pPr>
              <w:tabs>
                <w:tab w:val="decimal" w:pos="52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bookmarkStart w:id="11" w:name="ApprovalDate"/>
            <w:bookmarkEnd w:id="11"/>
          </w:p>
        </w:tc>
      </w:tr>
      <w:tr w:rsidR="00D00323" w:rsidTr="00D0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pct"/>
          </w:tcPr>
          <w:p w:rsidR="00D00323" w:rsidRPr="002001C2" w:rsidRDefault="00D00323" w:rsidP="00D00323">
            <w:pPr>
              <w:rPr>
                <w:color w:val="auto"/>
                <w:szCs w:val="24"/>
              </w:rPr>
            </w:pPr>
          </w:p>
        </w:tc>
        <w:tc>
          <w:tcPr>
            <w:tcW w:w="2380" w:type="pct"/>
          </w:tcPr>
          <w:p w:rsidR="00D00323" w:rsidRPr="002001C2" w:rsidRDefault="00D00323" w:rsidP="00D00323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80" w:type="pct"/>
            <w:vAlign w:val="bottom"/>
          </w:tcPr>
          <w:p w:rsidR="00D00323" w:rsidRPr="002001C2" w:rsidRDefault="00D00323" w:rsidP="00D00323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00323" w:rsidTr="00D0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pct"/>
          </w:tcPr>
          <w:p w:rsidR="00D00323" w:rsidRPr="002001C2" w:rsidRDefault="00D00323" w:rsidP="00D00323">
            <w:pPr>
              <w:rPr>
                <w:color w:val="auto"/>
                <w:szCs w:val="24"/>
              </w:rPr>
            </w:pPr>
          </w:p>
        </w:tc>
        <w:tc>
          <w:tcPr>
            <w:tcW w:w="2380" w:type="pct"/>
          </w:tcPr>
          <w:p w:rsidR="00D00323" w:rsidRPr="002001C2" w:rsidRDefault="00D00323" w:rsidP="00D00323">
            <w:pPr>
              <w:tabs>
                <w:tab w:val="decimal" w:pos="52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80" w:type="pct"/>
          </w:tcPr>
          <w:p w:rsidR="00D00323" w:rsidRPr="002001C2" w:rsidRDefault="00D00323" w:rsidP="00D00323">
            <w:pPr>
              <w:tabs>
                <w:tab w:val="decimal" w:pos="52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00323" w:rsidTr="00D0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pct"/>
          </w:tcPr>
          <w:p w:rsidR="00D00323" w:rsidRPr="002001C2" w:rsidRDefault="00D00323" w:rsidP="00D00323">
            <w:pPr>
              <w:rPr>
                <w:color w:val="auto"/>
                <w:szCs w:val="24"/>
              </w:rPr>
            </w:pPr>
          </w:p>
        </w:tc>
        <w:tc>
          <w:tcPr>
            <w:tcW w:w="2380" w:type="pct"/>
          </w:tcPr>
          <w:p w:rsidR="00D00323" w:rsidRPr="002001C2" w:rsidRDefault="00D00323" w:rsidP="00D00323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80" w:type="pct"/>
          </w:tcPr>
          <w:p w:rsidR="00D00323" w:rsidRPr="002001C2" w:rsidRDefault="00D00323" w:rsidP="00D00323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00323" w:rsidTr="00D0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pct"/>
          </w:tcPr>
          <w:p w:rsidR="00D00323" w:rsidRPr="002001C2" w:rsidRDefault="00D00323" w:rsidP="00D00323">
            <w:pPr>
              <w:pStyle w:val="ListParagraph"/>
              <w:rPr>
                <w:color w:val="auto"/>
                <w:szCs w:val="24"/>
              </w:rPr>
            </w:pPr>
          </w:p>
        </w:tc>
        <w:tc>
          <w:tcPr>
            <w:tcW w:w="2380" w:type="pct"/>
          </w:tcPr>
          <w:p w:rsidR="00D00323" w:rsidRPr="002001C2" w:rsidRDefault="00D00323" w:rsidP="00D00323">
            <w:pPr>
              <w:tabs>
                <w:tab w:val="decimal" w:pos="52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80" w:type="pct"/>
          </w:tcPr>
          <w:p w:rsidR="00D00323" w:rsidRPr="002001C2" w:rsidRDefault="00D00323" w:rsidP="00D00323">
            <w:pPr>
              <w:tabs>
                <w:tab w:val="decimal" w:pos="52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B83272" w:rsidRDefault="00B83272" w:rsidP="005C3EA1"/>
    <w:p w:rsidR="00B83272" w:rsidRPr="00B83272" w:rsidRDefault="00B83272" w:rsidP="00B83272"/>
    <w:p w:rsidR="00B83272" w:rsidRDefault="00B83272" w:rsidP="00B83272">
      <w:pPr>
        <w:tabs>
          <w:tab w:val="left" w:pos="945"/>
        </w:tabs>
      </w:pPr>
      <w:r>
        <w:tab/>
      </w:r>
    </w:p>
    <w:p w:rsidR="00B83272" w:rsidRDefault="00B83272">
      <w:pPr>
        <w:rPr>
          <w:rFonts w:ascii="Arial" w:eastAsiaTheme="majorEastAsia" w:hAnsi="Arial" w:cstheme="majorBidi"/>
          <w:b/>
          <w:caps/>
          <w:color w:val="auto"/>
          <w:sz w:val="36"/>
          <w:szCs w:val="36"/>
        </w:rPr>
      </w:pPr>
      <w:r>
        <w:br w:type="page"/>
      </w:r>
    </w:p>
    <w:p w:rsidR="00B83272" w:rsidRDefault="00B83272" w:rsidP="005B4CCF">
      <w:pPr>
        <w:pStyle w:val="Heading1"/>
      </w:pPr>
      <w:bookmarkStart w:id="12" w:name="_Toc440897985"/>
      <w:r>
        <w:lastRenderedPageBreak/>
        <w:t>Appendix</w:t>
      </w:r>
      <w:r w:rsidR="00FC40D6">
        <w:t>:</w:t>
      </w:r>
      <w:r w:rsidR="00BA6A25">
        <w:t xml:space="preserve"> Background Materials</w:t>
      </w:r>
      <w:bookmarkEnd w:id="12"/>
    </w:p>
    <w:tbl>
      <w:tblPr>
        <w:tblStyle w:val="TipTable"/>
        <w:tblW w:w="5014" w:type="pct"/>
        <w:shd w:val="clear" w:color="auto" w:fill="FCDBDB" w:themeFill="accent1" w:themeFillTint="33"/>
        <w:tblCellMar>
          <w:top w:w="0" w:type="dxa"/>
        </w:tblCellMar>
        <w:tblLook w:val="04A0" w:firstRow="1" w:lastRow="0" w:firstColumn="1" w:lastColumn="0" w:noHBand="0" w:noVBand="1"/>
        <w:tblDescription w:val="Cash flow table"/>
      </w:tblPr>
      <w:tblGrid>
        <w:gridCol w:w="897"/>
        <w:gridCol w:w="12099"/>
      </w:tblGrid>
      <w:tr w:rsidR="006A28E9" w:rsidRPr="00A94D14" w:rsidTr="0097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p w:rsidR="006A28E9" w:rsidRPr="00A94D14" w:rsidRDefault="006A28E9" w:rsidP="009704A4">
            <w:pPr>
              <w:pStyle w:val="Icon"/>
              <w:rPr>
                <w:rFonts w:cs="Times New Roman"/>
                <w:sz w:val="20"/>
                <w:u w:val="double"/>
              </w:rPr>
            </w:pPr>
            <w:r w:rsidRPr="00A94D14">
              <w:rPr>
                <w:rFonts w:cs="Times New Roman"/>
                <w:noProof/>
                <w:sz w:val="20"/>
                <w:lang w:eastAsia="en-US"/>
              </w:rPr>
              <mc:AlternateContent>
                <mc:Choice Requires="wpg">
                  <w:drawing>
                    <wp:inline distT="0" distB="0" distL="0" distR="0" wp14:anchorId="6FFC0E3E" wp14:editId="33BB4168">
                      <wp:extent cx="228600" cy="228600"/>
                      <wp:effectExtent l="0" t="0" r="0" b="0"/>
                      <wp:docPr id="14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2" name="Oval 14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Freeform 143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25CF1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MoCi4GHBQAA9REAAA4AAAAAAAAAAAAAAAAALgIAAGRycy9l&#10;Mm9Eb2MueG1sUEsBAi0AFAAGAAgAAAAhAPgMKZnYAAAAAwEAAA8AAAAAAAAAAAAAAAAA4QcAAGRy&#10;cy9kb3ducmV2LnhtbFBLBQYAAAAABAAEAPMAAADmCAAAAAA=&#10;">
                      <v:oval id="Oval 14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lNM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8L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nZTTEAAAA3AAAAA8AAAAAAAAAAAAAAAAAmAIAAGRycy9k&#10;b3ducmV2LnhtbFBLBQYAAAAABAAEAPUAAACJAwAAAAA=&#10;" fillcolor="#f24f4f [3204]" stroked="f" strokeweight="0">
                        <v:stroke joinstyle="miter"/>
                        <o:lock v:ext="edit" aspectratio="t"/>
                      </v:oval>
                      <v:shape id="Freeform 143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tJs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8x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60m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</w:tcPr>
          <w:p w:rsidR="00B71761" w:rsidRDefault="00060E6F" w:rsidP="009704A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This section includes all background or s</w:t>
            </w:r>
            <w:r w:rsidR="00B71761">
              <w:rPr>
                <w:rFonts w:ascii="Times New Roman" w:hAnsi="Times New Roman" w:cs="Times New Roman"/>
                <w:i w:val="0"/>
                <w:sz w:val="24"/>
                <w:szCs w:val="24"/>
              </w:rPr>
              <w:t>upporting materials for the BI Milestone Plan</w:t>
            </w:r>
            <w:r w:rsidR="001267C3">
              <w:rPr>
                <w:rFonts w:ascii="Times New Roman" w:hAnsi="Times New Roman" w:cs="Times New Roman"/>
                <w:i w:val="0"/>
                <w:sz w:val="24"/>
                <w:szCs w:val="24"/>
              </w:rPr>
              <w:t>.</w:t>
            </w:r>
            <w:r w:rsidR="00B71761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These materials may include</w:t>
            </w:r>
            <w:r w:rsidR="00B71761">
              <w:rPr>
                <w:rFonts w:ascii="Times New Roman" w:hAnsi="Times New Roman" w:cs="Times New Roman"/>
                <w:i w:val="0"/>
                <w:sz w:val="24"/>
                <w:szCs w:val="24"/>
              </w:rPr>
              <w:t>:</w:t>
            </w:r>
          </w:p>
          <w:p w:rsidR="00B71761" w:rsidRDefault="00E57698" w:rsidP="00E700B5">
            <w:pPr>
              <w:pStyle w:val="TipTex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The m</w:t>
            </w:r>
            <w:r w:rsidR="00B71761">
              <w:rPr>
                <w:rFonts w:ascii="Times New Roman" w:hAnsi="Times New Roman" w:cs="Times New Roman"/>
                <w:i w:val="0"/>
                <w:sz w:val="24"/>
                <w:szCs w:val="24"/>
              </w:rPr>
              <w:t>ilestone plan assumptions such as resources, funding, etc.</w:t>
            </w:r>
          </w:p>
          <w:p w:rsidR="006A28E9" w:rsidRDefault="00B71761" w:rsidP="00E700B5">
            <w:pPr>
              <w:pStyle w:val="TipTex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A more </w:t>
            </w:r>
            <w:r w:rsidR="00060E6F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detailed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project plan</w:t>
            </w:r>
            <w:r w:rsidR="001267C3">
              <w:rPr>
                <w:rFonts w:ascii="Times New Roman" w:hAnsi="Times New Roman" w:cs="Times New Roman"/>
                <w:i w:val="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if defined </w:t>
            </w:r>
          </w:p>
          <w:p w:rsidR="00060E6F" w:rsidRPr="00B71761" w:rsidRDefault="00060E6F" w:rsidP="001267C3">
            <w:pPr>
              <w:pStyle w:val="TipTex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</w:tbl>
    <w:p w:rsidR="008B0F1F" w:rsidRDefault="008B0F1F" w:rsidP="004A3CDF">
      <w:pPr>
        <w:pStyle w:val="NoSpacing"/>
        <w:rPr>
          <w:rFonts w:ascii="Times New Roman" w:hAnsi="Times New Roman"/>
          <w:sz w:val="24"/>
        </w:rPr>
      </w:pPr>
    </w:p>
    <w:p w:rsidR="00060E6F" w:rsidRDefault="00060E6F" w:rsidP="004A3CDF">
      <w:pPr>
        <w:pStyle w:val="NoSpacing"/>
      </w:pPr>
    </w:p>
    <w:p w:rsidR="00FC40D6" w:rsidRDefault="00FC40D6" w:rsidP="00B87679">
      <w:pPr>
        <w:pStyle w:val="Heading2"/>
      </w:pPr>
      <w:bookmarkStart w:id="13" w:name="_Toc440897986"/>
      <w:r>
        <w:t>Authors and contributors</w:t>
      </w:r>
      <w:bookmarkEnd w:id="13"/>
    </w:p>
    <w:tbl>
      <w:tblPr>
        <w:tblStyle w:val="TipTable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897"/>
        <w:gridCol w:w="12099"/>
      </w:tblGrid>
      <w:tr w:rsidR="006A28E9" w:rsidTr="0097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  <w:vAlign w:val="center"/>
          </w:tcPr>
          <w:p w:rsidR="006A28E9" w:rsidRDefault="006A28E9" w:rsidP="009704A4">
            <w:pPr>
              <w:pStyle w:val="InsetTextHere"/>
            </w:pPr>
            <w:r>
              <mc:AlternateContent>
                <mc:Choice Requires="wpg">
                  <w:drawing>
                    <wp:inline distT="0" distB="0" distL="0" distR="0" wp14:anchorId="5525C483" wp14:editId="24F0B1AE">
                      <wp:extent cx="228600" cy="228600"/>
                      <wp:effectExtent l="0" t="0" r="0" b="0"/>
                      <wp:docPr id="156" name="Group 156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57" name="Oval 15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" name="Freeform 15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75109B" id="Group 156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93cgyHBQAA9hEAAA4AAAAAAAAAAAAAAAAALgIAAGRycy9l&#10;Mm9Eb2MueG1sUEsBAi0AFAAGAAgAAAAhAPgMKZnYAAAAAwEAAA8AAAAAAAAAAAAAAAAA4QcAAGRy&#10;cy9kb3ducmV2LnhtbFBLBQYAAAAABAAEAPMAAADmCAAAAAA=&#10;">
                      <v:oval id="Oval 15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lQccQA&#10;AADcAAAADwAAAGRycy9kb3ducmV2LnhtbESP0WoCMRBF3wv+QxihbzWroNXVKGKx9KUtVT9g2Iyb&#10;1c0kJOm6/n1TKPRthnvnnjurTW9b0VGIjWMF41EBgrhyuuFawem4f5qDiAlZY+uYFNwpwmY9eFhh&#10;qd2Nv6g7pFrkEI4lKjAp+VLKWBmyGEfOE2ft7ILFlNdQSx3wlsNtKydFMZMWG84Eg552hqrr4dtm&#10;iPHdi9+9Nou5pfryeZ+Fj3dU6nHYb5cgEvXp3/x3/aZz/ekz/D6TJ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JUHHEAAAA3AAAAA8AAAAAAAAAAAAAAAAAmAIAAGRycy9k&#10;b3ducmV2LnhtbFBLBQYAAAAABAAEAPUAAACJAwAAAAA=&#10;" fillcolor="#f24f4f [3204]" stroked="f" strokeweight="0">
                        <v:stroke joinstyle="miter"/>
                        <o:lock v:ext="edit" aspectratio="t"/>
                      </v:oval>
                      <v:shape id="Freeform 15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qpisUA&#10;AADcAAAADwAAAGRycy9kb3ducmV2LnhtbESPT0vDQBDF74LfYRnBm934r9jYbRFByEmwqfQ6zU6y&#10;wexs2N2m0U/vHARvM7w37/1mvZ39oCaKqQ9s4HZRgCJugu25M7Cv326eQKWMbHEITAa+KcF2c3mx&#10;xtKGM3/QtMudkhBOJRpwOY+l1qlx5DEtwkgsWhuixyxr7LSNeJZwP+i7olhqjz1Lg8ORXh01X7uT&#10;N3D4+aynU6zdexur6mF1PCxje2/M9dX88gwq05z/zX/XlRX8R6GV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WqmK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  <w:vAlign w:val="center"/>
          </w:tcPr>
          <w:p w:rsidR="006A28E9" w:rsidRPr="00701654" w:rsidRDefault="006A28E9" w:rsidP="006A28E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13A8A"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all the people involved in obtaining and analyzing the requirements along with the authors of this deliverable.</w:t>
            </w:r>
          </w:p>
        </w:tc>
      </w:tr>
    </w:tbl>
    <w:p w:rsidR="006A28E9" w:rsidRDefault="006A28E9" w:rsidP="00FC40D6"/>
    <w:sectPr w:rsidR="006A28E9" w:rsidSect="00706A38">
      <w:headerReference w:type="first" r:id="rId15"/>
      <w:footerReference w:type="first" r:id="rId16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1F9" w:rsidRDefault="002C41F9">
      <w:pPr>
        <w:spacing w:after="0" w:line="240" w:lineRule="auto"/>
      </w:pPr>
      <w:r>
        <w:separator/>
      </w:r>
    </w:p>
    <w:p w:rsidR="002C41F9" w:rsidRDefault="002C41F9"/>
  </w:endnote>
  <w:endnote w:type="continuationSeparator" w:id="0">
    <w:p w:rsidR="002C41F9" w:rsidRDefault="002C41F9">
      <w:pPr>
        <w:spacing w:after="0" w:line="240" w:lineRule="auto"/>
      </w:pPr>
      <w:r>
        <w:continuationSeparator/>
      </w:r>
    </w:p>
    <w:p w:rsidR="002C41F9" w:rsidRDefault="002C41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EE7" w:rsidRDefault="00C114FF" w:rsidP="0065144A">
    <w:pPr>
      <w:pStyle w:val="Header"/>
      <w:rPr>
        <w:noProof/>
      </w:rPr>
    </w:pPr>
    <w:r w:rsidRPr="00F566F9">
      <w:rPr>
        <w:i/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405B3CF" wp14:editId="29CFE25E">
              <wp:simplePos x="0" y="0"/>
              <wp:positionH relativeFrom="margin">
                <wp:posOffset>-67506</wp:posOffset>
              </wp:positionH>
              <wp:positionV relativeFrom="paragraph">
                <wp:posOffset>138302</wp:posOffset>
              </wp:positionV>
              <wp:extent cx="8524172" cy="6137"/>
              <wp:effectExtent l="0" t="0" r="29845" b="32385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24172" cy="6137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34D0AE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3pt,10.9pt" to="665.9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" strokecolor="black [3213]" strokeweight=".25pt">
              <w10:wrap anchorx="margin"/>
            </v:line>
          </w:pict>
        </mc:Fallback>
      </mc:AlternateContent>
    </w:r>
  </w:p>
  <w:p w:rsidR="00386EE7" w:rsidRPr="00F566F9" w:rsidRDefault="00386EE7" w:rsidP="00F566F9">
    <w:pPr>
      <w:pStyle w:val="Header"/>
      <w:rPr>
        <w:rFonts w:ascii="Arial" w:hAnsi="Arial" w:cs="Arial"/>
        <w:sz w:val="20"/>
      </w:rPr>
    </w:pPr>
    <w:r w:rsidRPr="00F566F9">
      <w:rPr>
        <w:i/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9E4DEC" wp14:editId="43202A5B">
              <wp:simplePos x="0" y="0"/>
              <wp:positionH relativeFrom="margin">
                <wp:posOffset>-68580</wp:posOffset>
              </wp:positionH>
              <wp:positionV relativeFrom="paragraph">
                <wp:posOffset>-34925</wp:posOffset>
              </wp:positionV>
              <wp:extent cx="6400800" cy="0"/>
              <wp:effectExtent l="0" t="0" r="19050" b="19050"/>
              <wp:wrapNone/>
              <wp:docPr id="49" name="Straight Connector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B639C" id="Straight Connector 4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4pt,-2.75pt" to="498.6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" strokecolor="black [3213]" strokeweight=".25pt">
              <w10:wrap anchorx="margin"/>
            </v:line>
          </w:pict>
        </mc:Fallback>
      </mc:AlternateContent>
    </w:r>
    <w:r w:rsidRPr="00F566F9">
      <w:rPr>
        <w:rFonts w:ascii="Arial" w:hAnsi="Arial" w:cs="Arial"/>
        <w:sz w:val="20"/>
      </w:rPr>
      <w:t xml:space="preserve">Business Intelligence Guidebook: From Data Integration to Analytics           </w:t>
    </w:r>
    <w:r>
      <w:rPr>
        <w:rFonts w:ascii="Arial" w:hAnsi="Arial" w:cs="Arial"/>
        <w:sz w:val="20"/>
      </w:rPr>
      <w:t xml:space="preserve">                        </w:t>
    </w:r>
    <w:r w:rsidR="00C114FF">
      <w:rPr>
        <w:rFonts w:ascii="Arial" w:hAnsi="Arial" w:cs="Arial"/>
        <w:sz w:val="20"/>
      </w:rPr>
      <w:tab/>
    </w:r>
    <w:r w:rsidR="00C114FF">
      <w:rPr>
        <w:rFonts w:ascii="Arial" w:hAnsi="Arial" w:cs="Arial"/>
        <w:sz w:val="20"/>
      </w:rPr>
      <w:tab/>
    </w:r>
    <w:r w:rsidR="00C114FF">
      <w:rPr>
        <w:rFonts w:ascii="Arial" w:hAnsi="Arial" w:cs="Arial"/>
        <w:sz w:val="20"/>
      </w:rPr>
      <w:tab/>
    </w:r>
    <w:r w:rsidR="00C114FF"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 xml:space="preserve"> </w:t>
    </w:r>
    <w:r w:rsidRPr="00F566F9">
      <w:rPr>
        <w:rFonts w:ascii="Arial" w:hAnsi="Arial" w:cs="Arial"/>
        <w:sz w:val="20"/>
      </w:rPr>
      <w:t xml:space="preserve">Page </w:t>
    </w:r>
    <w:r w:rsidRPr="00F566F9">
      <w:rPr>
        <w:rFonts w:ascii="Arial" w:hAnsi="Arial" w:cs="Arial"/>
        <w:sz w:val="20"/>
      </w:rPr>
      <w:fldChar w:fldCharType="begin"/>
    </w:r>
    <w:r w:rsidRPr="00F566F9">
      <w:rPr>
        <w:rFonts w:ascii="Arial" w:hAnsi="Arial" w:cs="Arial"/>
        <w:sz w:val="20"/>
      </w:rPr>
      <w:instrText xml:space="preserve"> PAGE   \* MERGEFORMAT </w:instrText>
    </w:r>
    <w:r w:rsidRPr="00F566F9">
      <w:rPr>
        <w:rFonts w:ascii="Arial" w:hAnsi="Arial" w:cs="Arial"/>
        <w:sz w:val="20"/>
      </w:rPr>
      <w:fldChar w:fldCharType="separate"/>
    </w:r>
    <w:r w:rsidR="00547724">
      <w:rPr>
        <w:rFonts w:ascii="Arial" w:hAnsi="Arial" w:cs="Arial"/>
        <w:noProof/>
        <w:sz w:val="20"/>
      </w:rPr>
      <w:t>1</w:t>
    </w:r>
    <w:r w:rsidRPr="00F566F9">
      <w:rPr>
        <w:rFonts w:ascii="Arial" w:hAnsi="Arial" w:cs="Arial"/>
        <w:sz w:val="20"/>
      </w:rPr>
      <w:fldChar w:fldCharType="end"/>
    </w:r>
    <w:r w:rsidRPr="00F566F9">
      <w:rPr>
        <w:rFonts w:ascii="Arial" w:hAnsi="Arial" w:cs="Arial"/>
        <w:sz w:val="20"/>
      </w:rPr>
      <w:t xml:space="preserve"> of </w:t>
    </w:r>
    <w:r w:rsidRPr="00F566F9">
      <w:rPr>
        <w:rFonts w:ascii="Arial" w:hAnsi="Arial" w:cs="Arial"/>
        <w:sz w:val="20"/>
      </w:rPr>
      <w:fldChar w:fldCharType="begin"/>
    </w:r>
    <w:r w:rsidRPr="00F566F9">
      <w:rPr>
        <w:rFonts w:ascii="Arial" w:hAnsi="Arial" w:cs="Arial"/>
        <w:sz w:val="20"/>
      </w:rPr>
      <w:instrText xml:space="preserve"> NUMPAGES   \* MERGEFORMAT </w:instrText>
    </w:r>
    <w:r w:rsidRPr="00F566F9">
      <w:rPr>
        <w:rFonts w:ascii="Arial" w:hAnsi="Arial" w:cs="Arial"/>
        <w:sz w:val="20"/>
      </w:rPr>
      <w:fldChar w:fldCharType="separate"/>
    </w:r>
    <w:r w:rsidR="00547724">
      <w:rPr>
        <w:rFonts w:ascii="Arial" w:hAnsi="Arial" w:cs="Arial"/>
        <w:noProof/>
        <w:sz w:val="20"/>
      </w:rPr>
      <w:t>14</w:t>
    </w:r>
    <w:r w:rsidRPr="00F566F9">
      <w:rPr>
        <w:rFonts w:ascii="Arial" w:hAnsi="Arial" w:cs="Arial"/>
        <w:sz w:val="20"/>
      </w:rPr>
      <w:fldChar w:fldCharType="end"/>
    </w:r>
  </w:p>
  <w:p w:rsidR="00386EE7" w:rsidRPr="00007FFE" w:rsidRDefault="00386EE7" w:rsidP="00F566F9">
    <w:pPr>
      <w:pStyle w:val="Header"/>
      <w:rPr>
        <w:rFonts w:ascii="Arial" w:hAnsi="Arial" w:cs="Arial"/>
      </w:rPr>
    </w:pPr>
    <w:r w:rsidRPr="00F566F9">
      <w:rPr>
        <w:rFonts w:ascii="Arial" w:hAnsi="Arial" w:cs="Arial"/>
        <w:i/>
        <w:sz w:val="20"/>
      </w:rPr>
      <w:t xml:space="preserve">© </w:t>
    </w:r>
    <w:r w:rsidR="009B7CE0">
      <w:rPr>
        <w:rFonts w:ascii="Arial" w:hAnsi="Arial" w:cs="Arial"/>
        <w:i/>
        <w:sz w:val="20"/>
      </w:rPr>
      <w:t xml:space="preserve">2016, </w:t>
    </w:r>
    <w:r w:rsidRPr="00F566F9">
      <w:rPr>
        <w:rFonts w:ascii="Arial" w:hAnsi="Arial" w:cs="Arial"/>
        <w:i/>
        <w:sz w:val="20"/>
      </w:rPr>
      <w:t>Athena IT Solutions, All Rights Reserved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</w:p>
  <w:p w:rsidR="00386EE7" w:rsidRDefault="00386E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EE7" w:rsidRDefault="00C114FF" w:rsidP="00EB6EE4">
    <w:pPr>
      <w:pStyle w:val="Header"/>
      <w:rPr>
        <w:rFonts w:ascii="Arial" w:hAnsi="Arial" w:cs="Arial"/>
      </w:rPr>
    </w:pPr>
    <w:r>
      <w:rPr>
        <w:i/>
        <w:noProof/>
        <w:sz w:val="32"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C46041" wp14:editId="62AD4F84">
              <wp:simplePos x="0" y="0"/>
              <wp:positionH relativeFrom="margin">
                <wp:posOffset>-67506</wp:posOffset>
              </wp:positionH>
              <wp:positionV relativeFrom="paragraph">
                <wp:posOffset>-46291</wp:posOffset>
              </wp:positionV>
              <wp:extent cx="7315200" cy="12274"/>
              <wp:effectExtent l="0" t="0" r="19050" b="26035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315200" cy="12274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A05A11" id="Straight Connector 1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3pt,-3.65pt" to="570.7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" strokecolor="black [3213]" strokeweight=".25pt">
              <w10:wrap anchorx="margin"/>
            </v:line>
          </w:pict>
        </mc:Fallback>
      </mc:AlternateContent>
    </w:r>
    <w:r w:rsidR="00386EE7">
      <w:rPr>
        <w:b/>
        <w:i/>
        <w:noProof/>
        <w:sz w:val="32"/>
        <w:lang w:eastAsia="en-US"/>
      </w:rPr>
      <w:drawing>
        <wp:anchor distT="0" distB="0" distL="114300" distR="114300" simplePos="0" relativeHeight="251674624" behindDoc="0" locked="0" layoutInCell="1" allowOverlap="1" wp14:anchorId="48FC75D9" wp14:editId="1841D7A8">
          <wp:simplePos x="0" y="0"/>
          <wp:positionH relativeFrom="column">
            <wp:posOffset>6991555</wp:posOffset>
          </wp:positionH>
          <wp:positionV relativeFrom="paragraph">
            <wp:posOffset>-198755</wp:posOffset>
          </wp:positionV>
          <wp:extent cx="1323975" cy="352425"/>
          <wp:effectExtent l="0" t="0" r="9525" b="9525"/>
          <wp:wrapThrough wrapText="bothSides">
            <wp:wrapPolygon edited="0">
              <wp:start x="0" y="0"/>
              <wp:lineTo x="0" y="21016"/>
              <wp:lineTo x="21445" y="21016"/>
              <wp:lineTo x="21445" y="0"/>
              <wp:lineTo x="0" y="0"/>
            </wp:wrapPolygon>
          </wp:wrapThrough>
          <wp:docPr id="7" name="Picture 4" descr="athena-it-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thena-it-soluti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6EE7" w:rsidRPr="00F566F9">
      <w:rPr>
        <w:rFonts w:ascii="Arial" w:hAnsi="Arial" w:cs="Arial"/>
      </w:rPr>
      <w:t>Business Intelligence Guid</w:t>
    </w:r>
    <w:r w:rsidR="00386EE7">
      <w:rPr>
        <w:rFonts w:ascii="Arial" w:hAnsi="Arial" w:cs="Arial"/>
      </w:rPr>
      <w:t xml:space="preserve">ebook: From Data Integration to </w:t>
    </w:r>
    <w:r w:rsidR="00386EE7" w:rsidRPr="00F566F9">
      <w:rPr>
        <w:rFonts w:ascii="Arial" w:hAnsi="Arial" w:cs="Arial"/>
      </w:rPr>
      <w:t>Analytics</w:t>
    </w:r>
    <w:r w:rsidR="00386EE7">
      <w:rPr>
        <w:rFonts w:ascii="Arial" w:hAnsi="Arial" w:cs="Arial"/>
      </w:rPr>
      <w:t xml:space="preserve"> </w:t>
    </w:r>
    <w:r w:rsidR="00386EE7">
      <w:rPr>
        <w:rFonts w:ascii="Arial" w:hAnsi="Arial" w:cs="Arial"/>
      </w:rPr>
      <w:tab/>
    </w:r>
  </w:p>
  <w:p w:rsidR="00386EE7" w:rsidRPr="00F566F9" w:rsidRDefault="00386EE7" w:rsidP="00F566F9">
    <w:pPr>
      <w:pStyle w:val="Header"/>
      <w:rPr>
        <w:rFonts w:ascii="Arial" w:hAnsi="Arial" w:cs="Arial"/>
        <w:i/>
        <w:sz w:val="20"/>
      </w:rPr>
    </w:pPr>
    <w:r w:rsidRPr="00F566F9">
      <w:rPr>
        <w:rFonts w:ascii="Arial" w:hAnsi="Arial" w:cs="Arial"/>
        <w:i/>
        <w:sz w:val="20"/>
      </w:rPr>
      <w:t xml:space="preserve">© </w:t>
    </w:r>
    <w:r w:rsidR="009B7CE0">
      <w:rPr>
        <w:rFonts w:ascii="Arial" w:hAnsi="Arial" w:cs="Arial"/>
        <w:i/>
        <w:sz w:val="20"/>
      </w:rPr>
      <w:t>2016</w:t>
    </w:r>
    <w:r>
      <w:rPr>
        <w:rFonts w:ascii="Arial" w:hAnsi="Arial" w:cs="Arial"/>
        <w:i/>
        <w:sz w:val="20"/>
      </w:rPr>
      <w:t xml:space="preserve">, </w:t>
    </w:r>
    <w:r w:rsidRPr="00F566F9">
      <w:rPr>
        <w:rFonts w:ascii="Arial" w:hAnsi="Arial" w:cs="Arial"/>
        <w:i/>
        <w:sz w:val="20"/>
      </w:rPr>
      <w:t>Athena IT Solutions, All Rights Reserved</w:t>
    </w:r>
    <w:r w:rsidRPr="00F566F9">
      <w:rPr>
        <w:rFonts w:ascii="Arial" w:hAnsi="Arial" w:cs="Arial"/>
        <w:i/>
        <w:sz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EE7" w:rsidRDefault="00386EE7" w:rsidP="00EB6EE4">
    <w:pPr>
      <w:pStyle w:val="Header"/>
      <w:rPr>
        <w:rFonts w:ascii="Arial" w:hAnsi="Arial" w:cs="Arial"/>
      </w:rPr>
    </w:pPr>
    <w:r>
      <w:rPr>
        <w:i/>
        <w:noProof/>
        <w:sz w:val="32"/>
        <w:lang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B120A91" wp14:editId="5E2C4BA5">
              <wp:simplePos x="0" y="0"/>
              <wp:positionH relativeFrom="margin">
                <wp:posOffset>-68580</wp:posOffset>
              </wp:positionH>
              <wp:positionV relativeFrom="paragraph">
                <wp:posOffset>-34925</wp:posOffset>
              </wp:positionV>
              <wp:extent cx="6400800" cy="0"/>
              <wp:effectExtent l="0" t="0" r="19050" b="1905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DD198F" id="Straight Connector 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4pt,-2.75pt" to="498.6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" strokecolor="black [3213]" strokeweight=".25pt">
              <w10:wrap anchorx="margin"/>
            </v:line>
          </w:pict>
        </mc:Fallback>
      </mc:AlternateContent>
    </w:r>
    <w:r w:rsidRPr="00F566F9">
      <w:rPr>
        <w:rFonts w:ascii="Arial" w:hAnsi="Arial" w:cs="Arial"/>
      </w:rPr>
      <w:t>Business Intelligence Guid</w:t>
    </w:r>
    <w:r>
      <w:rPr>
        <w:rFonts w:ascii="Arial" w:hAnsi="Arial" w:cs="Arial"/>
      </w:rPr>
      <w:t xml:space="preserve">ebook: From Data Integration to </w:t>
    </w:r>
    <w:r w:rsidRPr="00F566F9">
      <w:rPr>
        <w:rFonts w:ascii="Arial" w:hAnsi="Arial" w:cs="Arial"/>
      </w:rPr>
      <w:t>Analytics</w:t>
    </w:r>
    <w:r>
      <w:rPr>
        <w:rFonts w:ascii="Arial" w:hAnsi="Arial" w:cs="Arial"/>
      </w:rPr>
      <w:t xml:space="preserve"> </w:t>
    </w:r>
    <w:r>
      <w:rPr>
        <w:rFonts w:ascii="Arial" w:hAnsi="Arial" w:cs="Arial"/>
      </w:rPr>
      <w:tab/>
    </w:r>
  </w:p>
  <w:p w:rsidR="00386EE7" w:rsidRPr="00F566F9" w:rsidRDefault="00386EE7" w:rsidP="00F566F9">
    <w:pPr>
      <w:pStyle w:val="Header"/>
      <w:rPr>
        <w:rFonts w:ascii="Arial" w:hAnsi="Arial" w:cs="Arial"/>
        <w:i/>
        <w:sz w:val="20"/>
      </w:rPr>
    </w:pPr>
    <w:r w:rsidRPr="00F566F9">
      <w:rPr>
        <w:rFonts w:ascii="Arial" w:hAnsi="Arial" w:cs="Arial"/>
        <w:i/>
        <w:sz w:val="20"/>
      </w:rPr>
      <w:t>© Athena IT Solutions, All Rights Reserved</w:t>
    </w:r>
    <w:r w:rsidRPr="00F566F9">
      <w:rPr>
        <w:rFonts w:ascii="Arial" w:hAnsi="Arial" w:cs="Arial"/>
        <w:i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1F9" w:rsidRDefault="002C41F9">
      <w:pPr>
        <w:spacing w:after="0" w:line="240" w:lineRule="auto"/>
      </w:pPr>
      <w:r>
        <w:separator/>
      </w:r>
    </w:p>
    <w:p w:rsidR="002C41F9" w:rsidRDefault="002C41F9"/>
  </w:footnote>
  <w:footnote w:type="continuationSeparator" w:id="0">
    <w:p w:rsidR="002C41F9" w:rsidRDefault="002C41F9">
      <w:pPr>
        <w:spacing w:after="0" w:line="240" w:lineRule="auto"/>
      </w:pPr>
      <w:r>
        <w:continuationSeparator/>
      </w:r>
    </w:p>
    <w:p w:rsidR="002C41F9" w:rsidRDefault="002C41F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EE7" w:rsidRPr="00007FFE" w:rsidRDefault="00386EE7" w:rsidP="00C114FF">
    <w:pPr>
      <w:pStyle w:val="Header"/>
      <w:rPr>
        <w:rFonts w:ascii="Arial" w:hAnsi="Arial" w:cs="Arial"/>
      </w:rPr>
    </w:pPr>
    <w:r w:rsidRPr="00007FFE">
      <w:rPr>
        <w:rFonts w:ascii="Arial" w:hAnsi="Arial" w:cs="Arial"/>
        <w:i/>
        <w:noProof/>
        <w:sz w:val="32"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D43E69" wp14:editId="406B0AC0">
              <wp:simplePos x="0" y="0"/>
              <wp:positionH relativeFrom="margin">
                <wp:posOffset>-227066</wp:posOffset>
              </wp:positionH>
              <wp:positionV relativeFrom="paragraph">
                <wp:posOffset>193313</wp:posOffset>
              </wp:positionV>
              <wp:extent cx="8726690" cy="24547"/>
              <wp:effectExtent l="0" t="0" r="36830" b="33020"/>
              <wp:wrapNone/>
              <wp:docPr id="65" name="Straight Connector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726690" cy="24547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E86C84" id="Straight Connector 6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7.9pt,15.2pt" to="669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" strokecolor="black [3213]" strokeweight=".25pt">
              <w10:wrap anchorx="margin"/>
            </v:line>
          </w:pict>
        </mc:Fallback>
      </mc:AlternateContent>
    </w:r>
    <w:r>
      <w:rPr>
        <w:rFonts w:ascii="Arial" w:hAnsi="Arial" w:cs="Arial"/>
      </w:rPr>
      <w:t xml:space="preserve">BI </w:t>
    </w:r>
    <w:r w:rsidR="00C114FF">
      <w:rPr>
        <w:rFonts w:ascii="Arial" w:hAnsi="Arial" w:cs="Arial"/>
      </w:rPr>
      <w:t>Plan</w:t>
    </w:r>
    <w:r>
      <w:rPr>
        <w:rFonts w:ascii="Arial" w:hAnsi="Arial" w:cs="Arial"/>
      </w:rPr>
      <w:t>, [Project Name]</w:t>
    </w:r>
    <w:r w:rsidR="00C114FF">
      <w:rPr>
        <w:rFonts w:ascii="Arial" w:hAnsi="Arial" w:cs="Arial"/>
      </w:rPr>
      <w:tab/>
    </w:r>
    <w:r w:rsidR="00C114FF">
      <w:rPr>
        <w:rFonts w:ascii="Arial" w:hAnsi="Arial" w:cs="Arial"/>
      </w:rPr>
      <w:tab/>
    </w:r>
    <w:r w:rsidR="00C114FF"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sdt>
      <w:sdtPr>
        <w:alias w:val="Select Document Date"/>
        <w:tag w:val=""/>
        <w:id w:val="518508380"/>
        <w:placeholder>
          <w:docPart w:val="8DB694BB2D874C19AD097C302101E3AC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15:color w:val="FF0000"/>
        <w:date>
          <w:dateFormat w:val="MMMM yyyy"/>
          <w:lid w:val="en-US"/>
          <w:storeMappedDataAs w:val="dateTime"/>
          <w:calendar w:val="gregorian"/>
        </w:date>
      </w:sdtPr>
      <w:sdtEndPr/>
      <w:sdtContent>
        <w:r>
          <w:t>[Select Date]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EE7" w:rsidRDefault="00386EE7">
    <w:pPr>
      <w:pStyle w:val="Header"/>
    </w:pPr>
    <w:r>
      <w:rPr>
        <w:i/>
        <w:noProof/>
        <w:sz w:val="32"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62A8449" wp14:editId="28218FAE">
              <wp:simplePos x="0" y="0"/>
              <wp:positionH relativeFrom="margin">
                <wp:align>right</wp:align>
              </wp:positionH>
              <wp:positionV relativeFrom="paragraph">
                <wp:posOffset>211722</wp:posOffset>
              </wp:positionV>
              <wp:extent cx="8192779" cy="18411"/>
              <wp:effectExtent l="0" t="0" r="36830" b="2032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192779" cy="18411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95CB51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593.9pt,16.65pt" to="123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" strokecolor="black [3213]" strokeweight=".25pt"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EE7" w:rsidRPr="00E40D50" w:rsidRDefault="00386EE7" w:rsidP="00EB6EE4">
    <w:pPr>
      <w:pStyle w:val="Header"/>
      <w:rPr>
        <w:rFonts w:ascii="Arial" w:hAnsi="Arial" w:cs="Arial"/>
      </w:rPr>
    </w:pPr>
    <w:r w:rsidRPr="00E40D50">
      <w:rPr>
        <w:rFonts w:ascii="Arial" w:hAnsi="Arial" w:cs="Arial"/>
        <w:noProof/>
        <w:sz w:val="32"/>
        <w:lang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E768209" wp14:editId="73674013">
              <wp:simplePos x="0" y="0"/>
              <wp:positionH relativeFrom="margin">
                <wp:posOffset>-228600</wp:posOffset>
              </wp:positionH>
              <wp:positionV relativeFrom="paragraph">
                <wp:posOffset>219075</wp:posOffset>
              </wp:positionV>
              <wp:extent cx="6400800" cy="0"/>
              <wp:effectExtent l="0" t="0" r="19050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D42545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8pt,17.25pt" to="48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" strokecolor="black [3213]" strokeweight=".25pt">
              <w10:wrap anchorx="margin"/>
            </v:line>
          </w:pict>
        </mc:Fallback>
      </mc:AlternateContent>
    </w:r>
    <w:r w:rsidRPr="00E40D50">
      <w:rPr>
        <w:rFonts w:ascii="Arial" w:hAnsi="Arial" w:cs="Arial"/>
      </w:rPr>
      <w:t>Business Requirements Template</w:t>
    </w:r>
    <w:r w:rsidRPr="00E40D50">
      <w:rPr>
        <w:rFonts w:ascii="Arial" w:hAnsi="Arial" w:cs="Arial"/>
      </w:rPr>
      <w:tab/>
    </w:r>
    <w:r w:rsidRPr="00E40D50">
      <w:rPr>
        <w:rFonts w:ascii="Arial" w:hAnsi="Arial" w:cs="Arial"/>
      </w:rPr>
      <w:tab/>
    </w:r>
  </w:p>
  <w:p w:rsidR="00386EE7" w:rsidRDefault="00386E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F10B2"/>
    <w:multiLevelType w:val="hybridMultilevel"/>
    <w:tmpl w:val="85C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7DFC"/>
    <w:multiLevelType w:val="hybridMultilevel"/>
    <w:tmpl w:val="F0AC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B6C94"/>
    <w:multiLevelType w:val="hybridMultilevel"/>
    <w:tmpl w:val="B8B0B3AA"/>
    <w:lvl w:ilvl="0" w:tplc="0862F0E2">
      <w:start w:val="1"/>
      <w:numFmt w:val="bullet"/>
      <w:pStyle w:val="Heading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772889"/>
    <w:multiLevelType w:val="hybridMultilevel"/>
    <w:tmpl w:val="2448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02EF"/>
    <w:multiLevelType w:val="hybridMultilevel"/>
    <w:tmpl w:val="80F8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554BD"/>
    <w:multiLevelType w:val="hybridMultilevel"/>
    <w:tmpl w:val="357A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B3DBC"/>
    <w:multiLevelType w:val="hybridMultilevel"/>
    <w:tmpl w:val="3F9A7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57F74"/>
    <w:multiLevelType w:val="hybridMultilevel"/>
    <w:tmpl w:val="A476C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C68A9"/>
    <w:multiLevelType w:val="hybridMultilevel"/>
    <w:tmpl w:val="E876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8712C"/>
    <w:multiLevelType w:val="hybridMultilevel"/>
    <w:tmpl w:val="C4F0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E1F60"/>
    <w:multiLevelType w:val="hybridMultilevel"/>
    <w:tmpl w:val="98C8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A4AE3"/>
    <w:multiLevelType w:val="hybridMultilevel"/>
    <w:tmpl w:val="EBC4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22ECF"/>
    <w:multiLevelType w:val="hybridMultilevel"/>
    <w:tmpl w:val="74AE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83677"/>
    <w:multiLevelType w:val="hybridMultilevel"/>
    <w:tmpl w:val="76CE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96808"/>
    <w:multiLevelType w:val="hybridMultilevel"/>
    <w:tmpl w:val="6C2C6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A596F"/>
    <w:multiLevelType w:val="hybridMultilevel"/>
    <w:tmpl w:val="9A007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3"/>
  </w:num>
  <w:num w:numId="5">
    <w:abstractNumId w:val="7"/>
  </w:num>
  <w:num w:numId="6">
    <w:abstractNumId w:val="9"/>
  </w:num>
  <w:num w:numId="7">
    <w:abstractNumId w:val="13"/>
  </w:num>
  <w:num w:numId="8">
    <w:abstractNumId w:val="12"/>
  </w:num>
  <w:num w:numId="9">
    <w:abstractNumId w:val="0"/>
  </w:num>
  <w:num w:numId="10">
    <w:abstractNumId w:val="1"/>
  </w:num>
  <w:num w:numId="11">
    <w:abstractNumId w:val="10"/>
  </w:num>
  <w:num w:numId="12">
    <w:abstractNumId w:val="8"/>
  </w:num>
  <w:num w:numId="13">
    <w:abstractNumId w:val="14"/>
  </w:num>
  <w:num w:numId="14">
    <w:abstractNumId w:val="5"/>
  </w:num>
  <w:num w:numId="15">
    <w:abstractNumId w:val="15"/>
  </w:num>
  <w:num w:numId="16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EE"/>
    <w:rsid w:val="00007FFE"/>
    <w:rsid w:val="000177C7"/>
    <w:rsid w:val="00036A53"/>
    <w:rsid w:val="00060E6F"/>
    <w:rsid w:val="000727C0"/>
    <w:rsid w:val="00075AF2"/>
    <w:rsid w:val="000A599B"/>
    <w:rsid w:val="000D44DF"/>
    <w:rsid w:val="000E443B"/>
    <w:rsid w:val="000F0342"/>
    <w:rsid w:val="001267C3"/>
    <w:rsid w:val="00131CBC"/>
    <w:rsid w:val="00135DBD"/>
    <w:rsid w:val="00145E2D"/>
    <w:rsid w:val="00167784"/>
    <w:rsid w:val="00180A02"/>
    <w:rsid w:val="00192DC3"/>
    <w:rsid w:val="00193B43"/>
    <w:rsid w:val="001A0611"/>
    <w:rsid w:val="001B36DE"/>
    <w:rsid w:val="002001C2"/>
    <w:rsid w:val="00207161"/>
    <w:rsid w:val="002148C1"/>
    <w:rsid w:val="0021669E"/>
    <w:rsid w:val="00222BD8"/>
    <w:rsid w:val="00236197"/>
    <w:rsid w:val="00244369"/>
    <w:rsid w:val="002623E8"/>
    <w:rsid w:val="0026556D"/>
    <w:rsid w:val="0027703C"/>
    <w:rsid w:val="00285836"/>
    <w:rsid w:val="002A4B2C"/>
    <w:rsid w:val="002C0AA5"/>
    <w:rsid w:val="002C41F9"/>
    <w:rsid w:val="002F3190"/>
    <w:rsid w:val="003215EB"/>
    <w:rsid w:val="00326143"/>
    <w:rsid w:val="00347D2A"/>
    <w:rsid w:val="003568CF"/>
    <w:rsid w:val="00361BF8"/>
    <w:rsid w:val="00386EE7"/>
    <w:rsid w:val="00387BF8"/>
    <w:rsid w:val="003B5239"/>
    <w:rsid w:val="003C68B5"/>
    <w:rsid w:val="003D4D9F"/>
    <w:rsid w:val="003E62D2"/>
    <w:rsid w:val="003F0633"/>
    <w:rsid w:val="003F67EE"/>
    <w:rsid w:val="00420E5F"/>
    <w:rsid w:val="0042793D"/>
    <w:rsid w:val="0043659D"/>
    <w:rsid w:val="00471E66"/>
    <w:rsid w:val="00477085"/>
    <w:rsid w:val="004A0166"/>
    <w:rsid w:val="004A3CDF"/>
    <w:rsid w:val="004D7DF7"/>
    <w:rsid w:val="004F09E7"/>
    <w:rsid w:val="00522307"/>
    <w:rsid w:val="00547724"/>
    <w:rsid w:val="00555775"/>
    <w:rsid w:val="00582A9C"/>
    <w:rsid w:val="00595AA8"/>
    <w:rsid w:val="005A0CC4"/>
    <w:rsid w:val="005A2E48"/>
    <w:rsid w:val="005B4CCF"/>
    <w:rsid w:val="005C3EA1"/>
    <w:rsid w:val="006048AF"/>
    <w:rsid w:val="00636967"/>
    <w:rsid w:val="0065144A"/>
    <w:rsid w:val="006700CE"/>
    <w:rsid w:val="006A28E9"/>
    <w:rsid w:val="006A3151"/>
    <w:rsid w:val="006A641B"/>
    <w:rsid w:val="006A6F39"/>
    <w:rsid w:val="006D7A37"/>
    <w:rsid w:val="00701654"/>
    <w:rsid w:val="00706A38"/>
    <w:rsid w:val="007100DE"/>
    <w:rsid w:val="00725ADF"/>
    <w:rsid w:val="00747792"/>
    <w:rsid w:val="00752CFE"/>
    <w:rsid w:val="00765D5A"/>
    <w:rsid w:val="00775229"/>
    <w:rsid w:val="007A5143"/>
    <w:rsid w:val="007E4BE0"/>
    <w:rsid w:val="00856527"/>
    <w:rsid w:val="008629B2"/>
    <w:rsid w:val="00891659"/>
    <w:rsid w:val="008A532F"/>
    <w:rsid w:val="008B0F1F"/>
    <w:rsid w:val="008B44BA"/>
    <w:rsid w:val="008B79DC"/>
    <w:rsid w:val="008E1CA4"/>
    <w:rsid w:val="008E47AF"/>
    <w:rsid w:val="008E601A"/>
    <w:rsid w:val="009038FC"/>
    <w:rsid w:val="0090465D"/>
    <w:rsid w:val="009106C4"/>
    <w:rsid w:val="00937B9F"/>
    <w:rsid w:val="009704A4"/>
    <w:rsid w:val="00972062"/>
    <w:rsid w:val="00991CA5"/>
    <w:rsid w:val="009B7CE0"/>
    <w:rsid w:val="009D3167"/>
    <w:rsid w:val="00A01E36"/>
    <w:rsid w:val="00A206DF"/>
    <w:rsid w:val="00A27B0E"/>
    <w:rsid w:val="00A30577"/>
    <w:rsid w:val="00A47A64"/>
    <w:rsid w:val="00A5714C"/>
    <w:rsid w:val="00A830D5"/>
    <w:rsid w:val="00A86BC9"/>
    <w:rsid w:val="00A94D14"/>
    <w:rsid w:val="00A96A07"/>
    <w:rsid w:val="00A97F35"/>
    <w:rsid w:val="00AA44B7"/>
    <w:rsid w:val="00AC1220"/>
    <w:rsid w:val="00AD27BD"/>
    <w:rsid w:val="00AF0E7C"/>
    <w:rsid w:val="00B03FEE"/>
    <w:rsid w:val="00B42915"/>
    <w:rsid w:val="00B53CE1"/>
    <w:rsid w:val="00B60BB4"/>
    <w:rsid w:val="00B60BCA"/>
    <w:rsid w:val="00B71761"/>
    <w:rsid w:val="00B83272"/>
    <w:rsid w:val="00B87679"/>
    <w:rsid w:val="00BA2CD7"/>
    <w:rsid w:val="00BA6A25"/>
    <w:rsid w:val="00BA76EA"/>
    <w:rsid w:val="00BA7B7E"/>
    <w:rsid w:val="00BB40D6"/>
    <w:rsid w:val="00BC0FB2"/>
    <w:rsid w:val="00BC3709"/>
    <w:rsid w:val="00BC6E28"/>
    <w:rsid w:val="00BC734E"/>
    <w:rsid w:val="00BE2DE8"/>
    <w:rsid w:val="00C02E52"/>
    <w:rsid w:val="00C10C6A"/>
    <w:rsid w:val="00C114FF"/>
    <w:rsid w:val="00C350CB"/>
    <w:rsid w:val="00C44755"/>
    <w:rsid w:val="00C70B36"/>
    <w:rsid w:val="00C8714D"/>
    <w:rsid w:val="00CA4D34"/>
    <w:rsid w:val="00CA6A46"/>
    <w:rsid w:val="00D00323"/>
    <w:rsid w:val="00D13A8A"/>
    <w:rsid w:val="00D36556"/>
    <w:rsid w:val="00D639DB"/>
    <w:rsid w:val="00D7407F"/>
    <w:rsid w:val="00D74FDD"/>
    <w:rsid w:val="00D80093"/>
    <w:rsid w:val="00D95BF0"/>
    <w:rsid w:val="00D9673A"/>
    <w:rsid w:val="00DB1B81"/>
    <w:rsid w:val="00DC3F06"/>
    <w:rsid w:val="00DE752A"/>
    <w:rsid w:val="00E33504"/>
    <w:rsid w:val="00E40D50"/>
    <w:rsid w:val="00E57698"/>
    <w:rsid w:val="00E700B5"/>
    <w:rsid w:val="00E73D93"/>
    <w:rsid w:val="00EA12DA"/>
    <w:rsid w:val="00EB6EE4"/>
    <w:rsid w:val="00ED50B2"/>
    <w:rsid w:val="00EF0BDC"/>
    <w:rsid w:val="00F33E39"/>
    <w:rsid w:val="00F566F9"/>
    <w:rsid w:val="00F56BE5"/>
    <w:rsid w:val="00F63515"/>
    <w:rsid w:val="00F733CA"/>
    <w:rsid w:val="00FA62F2"/>
    <w:rsid w:val="00FB49DA"/>
    <w:rsid w:val="00FC3DC9"/>
    <w:rsid w:val="00FC40D6"/>
    <w:rsid w:val="00FD156E"/>
    <w:rsid w:val="00FE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1B6087-D210-4EC0-B778-8B5ACD5D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A8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CCF"/>
    <w:pPr>
      <w:keepNext/>
      <w:keepLines/>
      <w:pBdr>
        <w:bottom w:val="single" w:sz="8" w:space="0" w:color="FCDBDB" w:themeColor="accent1" w:themeTint="33"/>
      </w:pBdr>
      <w:spacing w:before="100" w:beforeAutospacing="1" w:after="100" w:afterAutospacing="1" w:line="240" w:lineRule="auto"/>
      <w:outlineLvl w:val="0"/>
    </w:pPr>
    <w:rPr>
      <w:rFonts w:ascii="Arial" w:eastAsiaTheme="majorEastAsia" w:hAnsi="Arial" w:cstheme="majorBidi"/>
      <w:b/>
      <w:caps/>
      <w:color w:val="auto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6967"/>
    <w:pPr>
      <w:keepLines/>
      <w:spacing w:before="120" w:after="120" w:line="240" w:lineRule="auto"/>
      <w:outlineLvl w:val="1"/>
    </w:pPr>
    <w:rPr>
      <w:rFonts w:ascii="Arial" w:hAnsi="Arial"/>
      <w:bCs/>
      <w:color w:val="auto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085"/>
    <w:pPr>
      <w:keepNext/>
      <w:keepLines/>
      <w:numPr>
        <w:numId w:val="1"/>
      </w:numPr>
      <w:spacing w:before="40" w:after="0"/>
      <w:outlineLvl w:val="2"/>
    </w:pPr>
    <w:rPr>
      <w:bCs/>
      <w:iCs/>
      <w:color w:val="auto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0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A641B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A641B"/>
    <w:rPr>
      <w:rFonts w:asciiTheme="majorHAnsi" w:eastAsiaTheme="majorEastAsia" w:hAnsiTheme="majorHAnsi" w:cstheme="majorBidi"/>
      <w:color w:val="auto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B4CCF"/>
    <w:rPr>
      <w:rFonts w:ascii="Arial" w:eastAsiaTheme="majorEastAsia" w:hAnsi="Arial" w:cstheme="majorBidi"/>
      <w:b/>
      <w:caps/>
      <w:color w:val="auto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36967"/>
    <w:rPr>
      <w:rFonts w:ascii="Arial" w:hAnsi="Arial"/>
      <w:bCs/>
      <w:color w:val="auto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6A641B"/>
    <w:pPr>
      <w:pBdr>
        <w:bottom w:val="none" w:sz="0" w:space="0" w:color="auto"/>
      </w:pBdr>
      <w:spacing w:after="400"/>
      <w:outlineLvl w:val="9"/>
    </w:pPr>
    <w:rPr>
      <w:sz w:val="48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6700CE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6700CE"/>
    <w:pPr>
      <w:spacing w:after="0"/>
      <w:ind w:left="240"/>
    </w:pPr>
    <w:rPr>
      <w:small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77085"/>
    <w:rPr>
      <w:rFonts w:ascii="Times New Roman" w:hAnsi="Times New Roman"/>
      <w:bCs/>
      <w:iCs/>
      <w:color w:val="auto"/>
      <w:sz w:val="28"/>
      <w:szCs w:val="28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6700CE"/>
    <w:rPr>
      <w:rFonts w:asciiTheme="majorHAnsi" w:eastAsiaTheme="majorEastAsia" w:hAnsiTheme="majorHAnsi" w:cstheme="majorBidi"/>
      <w:i/>
      <w:iCs/>
      <w:color w:val="808080" w:themeColor="background1" w:themeShade="80"/>
      <w:sz w:val="24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700CE"/>
    <w:pPr>
      <w:spacing w:after="0"/>
      <w:ind w:left="480"/>
    </w:pPr>
    <w:rPr>
      <w:i/>
      <w:iCs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6700CE"/>
    <w:pPr>
      <w:spacing w:after="0"/>
      <w:ind w:left="720"/>
    </w:pPr>
    <w:rPr>
      <w:sz w:val="20"/>
      <w:szCs w:val="18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6A6F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6F39"/>
    <w:rPr>
      <w:rFonts w:ascii="Arial" w:hAnsi="Arial" w:cs="Arial"/>
      <w:b/>
      <w:bCs/>
      <w:sz w:val="36"/>
      <w:szCs w:val="36"/>
    </w:rPr>
  </w:style>
  <w:style w:type="table" w:styleId="ListTable4">
    <w:name w:val="List Table 4"/>
    <w:basedOn w:val="TableNormal"/>
    <w:uiPriority w:val="49"/>
    <w:rsid w:val="00CA6A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CA6A46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86BC9"/>
    <w:pPr>
      <w:keepNext/>
      <w:spacing w:before="100" w:beforeAutospacing="1" w:after="0" w:line="240" w:lineRule="auto"/>
    </w:pPr>
    <w:rPr>
      <w:b/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6DE"/>
    <w:rPr>
      <w:rFonts w:ascii="Segoe UI" w:hAnsi="Segoe UI" w:cs="Segoe UI"/>
      <w:sz w:val="18"/>
      <w:szCs w:val="18"/>
    </w:rPr>
  </w:style>
  <w:style w:type="table" w:styleId="ListTable1Light">
    <w:name w:val="List Table 1 Light"/>
    <w:basedOn w:val="TableNormal"/>
    <w:uiPriority w:val="46"/>
    <w:rsid w:val="00AF0E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AF0E7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6700CE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700CE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700CE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700CE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700CE"/>
    <w:pPr>
      <w:spacing w:after="0"/>
      <w:ind w:left="1920"/>
    </w:pPr>
    <w:rPr>
      <w:rFonts w:asciiTheme="minorHAnsi" w:hAnsiTheme="minorHAnsi"/>
      <w:sz w:val="18"/>
      <w:szCs w:val="18"/>
    </w:rPr>
  </w:style>
  <w:style w:type="table" w:styleId="GridTable4">
    <w:name w:val="Grid Table 4"/>
    <w:basedOn w:val="TableNormal"/>
    <w:uiPriority w:val="49"/>
    <w:rsid w:val="000A59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725A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725ADF"/>
    <w:pPr>
      <w:spacing w:after="0" w:line="240" w:lineRule="auto"/>
    </w:pPr>
    <w:tblPr>
      <w:tblStyleRowBandSize w:val="1"/>
      <w:tblStyleColBandSize w:val="1"/>
      <w:tblBorders>
        <w:top w:val="single" w:sz="4" w:space="0" w:color="F79595" w:themeColor="accent1" w:themeTint="99"/>
        <w:left w:val="single" w:sz="4" w:space="0" w:color="F79595" w:themeColor="accent1" w:themeTint="99"/>
        <w:bottom w:val="single" w:sz="4" w:space="0" w:color="F79595" w:themeColor="accent1" w:themeTint="99"/>
        <w:right w:val="single" w:sz="4" w:space="0" w:color="F79595" w:themeColor="accent1" w:themeTint="99"/>
        <w:insideH w:val="single" w:sz="4" w:space="0" w:color="F79595" w:themeColor="accent1" w:themeTint="99"/>
        <w:insideV w:val="single" w:sz="4" w:space="0" w:color="F7959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1"/>
          <w:left w:val="single" w:sz="4" w:space="0" w:color="F24F4F" w:themeColor="accent1"/>
          <w:bottom w:val="single" w:sz="4" w:space="0" w:color="F24F4F" w:themeColor="accent1"/>
          <w:right w:val="single" w:sz="4" w:space="0" w:color="F24F4F" w:themeColor="accent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1" w:themeFillTint="33"/>
      </w:tcPr>
    </w:tblStylePr>
    <w:tblStylePr w:type="band1Horz">
      <w:tblPr/>
      <w:tcPr>
        <w:shd w:val="clear" w:color="auto" w:fill="FC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25ADF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paragraph" w:customStyle="1" w:styleId="InsetTextHere">
    <w:name w:val="Inset Text Here"/>
    <w:basedOn w:val="NoSpacing"/>
    <w:link w:val="InsetTextHereChar"/>
    <w:qFormat/>
    <w:rsid w:val="00701654"/>
    <w:pPr>
      <w:jc w:val="center"/>
    </w:pPr>
    <w:rPr>
      <w:rFonts w:ascii="Times New Roman" w:hAnsi="Times New Roman"/>
      <w:i/>
      <w:noProof/>
      <w:color w:val="404040" w:themeColor="text1" w:themeTint="BF"/>
      <w:sz w:val="24"/>
      <w:szCs w:val="18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1654"/>
  </w:style>
  <w:style w:type="character" w:customStyle="1" w:styleId="InsetTextHereChar">
    <w:name w:val="Inset Text Here Char"/>
    <w:basedOn w:val="NoSpacingChar"/>
    <w:link w:val="InsetTextHere"/>
    <w:rsid w:val="00701654"/>
    <w:rPr>
      <w:rFonts w:ascii="Times New Roman" w:hAnsi="Times New Roman"/>
      <w:i/>
      <w:noProof/>
      <w:color w:val="404040" w:themeColor="text1" w:themeTint="BF"/>
      <w:sz w:val="24"/>
      <w:szCs w:val="18"/>
      <w:lang w:eastAsia="en-US"/>
    </w:rPr>
  </w:style>
  <w:style w:type="table" w:styleId="ListTable2">
    <w:name w:val="List Table 2"/>
    <w:basedOn w:val="TableNormal"/>
    <w:uiPriority w:val="47"/>
    <w:rsid w:val="00706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0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s_000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B694BB2D874C19AD097C302101E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2E775-0E6C-4B2B-8BB8-680AD1C4E231}"/>
      </w:docPartPr>
      <w:docPartBody>
        <w:p w:rsidR="00B523BB" w:rsidRDefault="003131F1" w:rsidP="00EB1357">
          <w:pPr>
            <w:pStyle w:val="8DB694BB2D874C19AD097C302101E3AC"/>
          </w:pPr>
          <w:r>
            <w:t>[Select Date]</w:t>
          </w:r>
        </w:p>
      </w:docPartBody>
    </w:docPart>
    <w:docPart>
      <w:docPartPr>
        <w:name w:val="78BAB64DA6CA406695CC759B71903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FC5E3-ED5E-4663-AC21-6A10CEF5041E}"/>
      </w:docPartPr>
      <w:docPartBody>
        <w:p w:rsidR="00B523BB" w:rsidRDefault="003131F1" w:rsidP="003131F1">
          <w:pPr>
            <w:pStyle w:val="78BAB64DA6CA406695CC759B719033941"/>
          </w:pPr>
          <w:r w:rsidRPr="00471E66">
            <w:rPr>
              <w:rFonts w:ascii="Arial" w:hAnsi="Arial" w:cs="Arial"/>
              <w:color w:val="C00000"/>
              <w:sz w:val="28"/>
              <w:szCs w:val="28"/>
            </w:rPr>
            <w:t>[Select Date]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A22D0-650D-4CC1-8EF7-F6FC9CA3AF76}"/>
      </w:docPartPr>
      <w:docPartBody>
        <w:p w:rsidR="004E1565" w:rsidRDefault="003131F1">
          <w:r w:rsidRPr="00867A2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57"/>
    <w:rsid w:val="001973F0"/>
    <w:rsid w:val="002D2533"/>
    <w:rsid w:val="003131F1"/>
    <w:rsid w:val="003F1861"/>
    <w:rsid w:val="00463036"/>
    <w:rsid w:val="004B078D"/>
    <w:rsid w:val="004E1565"/>
    <w:rsid w:val="004E658D"/>
    <w:rsid w:val="00506AC7"/>
    <w:rsid w:val="005366F7"/>
    <w:rsid w:val="005C0488"/>
    <w:rsid w:val="006068C0"/>
    <w:rsid w:val="0085451B"/>
    <w:rsid w:val="00861C0A"/>
    <w:rsid w:val="008A4352"/>
    <w:rsid w:val="008B1407"/>
    <w:rsid w:val="00AA06C1"/>
    <w:rsid w:val="00B523BB"/>
    <w:rsid w:val="00BA4A38"/>
    <w:rsid w:val="00C30409"/>
    <w:rsid w:val="00C57465"/>
    <w:rsid w:val="00C82D22"/>
    <w:rsid w:val="00E7089B"/>
    <w:rsid w:val="00EB1357"/>
    <w:rsid w:val="00FD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7465"/>
    <w:rPr>
      <w:color w:val="808080"/>
    </w:rPr>
  </w:style>
  <w:style w:type="paragraph" w:customStyle="1" w:styleId="649350F1EB964B6287A6EA9D0813F198">
    <w:name w:val="649350F1EB964B6287A6EA9D0813F198"/>
  </w:style>
  <w:style w:type="paragraph" w:customStyle="1" w:styleId="78373116592C49B085C036D8915C4292">
    <w:name w:val="78373116592C49B085C036D8915C4292"/>
  </w:style>
  <w:style w:type="paragraph" w:customStyle="1" w:styleId="EDF33C8166AF4177AC1123C6E518B70C">
    <w:name w:val="EDF33C8166AF4177AC1123C6E518B70C"/>
  </w:style>
  <w:style w:type="paragraph" w:customStyle="1" w:styleId="1A5A6CAEBA4845389E283572D210743A">
    <w:name w:val="1A5A6CAEBA4845389E283572D210743A"/>
  </w:style>
  <w:style w:type="paragraph" w:customStyle="1" w:styleId="51274A4C35624741A1372A6A2655F390">
    <w:name w:val="51274A4C35624741A1372A6A2655F390"/>
  </w:style>
  <w:style w:type="paragraph" w:customStyle="1" w:styleId="BD1DE544E81543D2B4C45C1A0F7E4505">
    <w:name w:val="BD1DE544E81543D2B4C45C1A0F7E4505"/>
  </w:style>
  <w:style w:type="paragraph" w:customStyle="1" w:styleId="F7AC258C383147539CC92C8A3EC9DA39">
    <w:name w:val="F7AC258C383147539CC92C8A3EC9DA39"/>
  </w:style>
  <w:style w:type="paragraph" w:customStyle="1" w:styleId="F1F8C5E267A241CCBFF0CF1130C486AB">
    <w:name w:val="F1F8C5E267A241CCBFF0CF1130C486AB"/>
  </w:style>
  <w:style w:type="paragraph" w:customStyle="1" w:styleId="B569AE6ED2344363A0A6DA85B0702D32">
    <w:name w:val="B569AE6ED2344363A0A6DA85B0702D32"/>
  </w:style>
  <w:style w:type="paragraph" w:customStyle="1" w:styleId="F1F686FD1CA3406AA6858D07B182191A">
    <w:name w:val="F1F686FD1CA3406AA6858D07B182191A"/>
  </w:style>
  <w:style w:type="paragraph" w:customStyle="1" w:styleId="1E18E882294E4832AA3F25F283048F60">
    <w:name w:val="1E18E882294E4832AA3F25F283048F60"/>
    <w:rsid w:val="00EB1357"/>
  </w:style>
  <w:style w:type="paragraph" w:customStyle="1" w:styleId="4DC774E49EF04AC089F535C76C6FD926">
    <w:name w:val="4DC774E49EF04AC089F535C76C6FD926"/>
    <w:rsid w:val="00EB1357"/>
  </w:style>
  <w:style w:type="paragraph" w:customStyle="1" w:styleId="C419404139394E1F9D925161FC766BBA">
    <w:name w:val="C419404139394E1F9D925161FC766BBA"/>
    <w:rsid w:val="00EB1357"/>
  </w:style>
  <w:style w:type="paragraph" w:customStyle="1" w:styleId="075D71DE864B49949DFF602EBF88A60C">
    <w:name w:val="075D71DE864B49949DFF602EBF88A60C"/>
    <w:rsid w:val="00EB1357"/>
  </w:style>
  <w:style w:type="paragraph" w:customStyle="1" w:styleId="A27F22D7E0004274A73C7FCFBA730F83">
    <w:name w:val="A27F22D7E0004274A73C7FCFBA730F83"/>
    <w:rsid w:val="00EB1357"/>
  </w:style>
  <w:style w:type="paragraph" w:customStyle="1" w:styleId="864DDA77075B48C9ABF66B3E17DC1E12">
    <w:name w:val="864DDA77075B48C9ABF66B3E17DC1E12"/>
    <w:rsid w:val="00EB1357"/>
  </w:style>
  <w:style w:type="paragraph" w:customStyle="1" w:styleId="8368337DDF024DF38271150C2D4FEDA3">
    <w:name w:val="8368337DDF024DF38271150C2D4FEDA3"/>
    <w:rsid w:val="00EB1357"/>
  </w:style>
  <w:style w:type="paragraph" w:customStyle="1" w:styleId="8DB694BB2D874C19AD097C302101E3AC">
    <w:name w:val="8DB694BB2D874C19AD097C302101E3AC"/>
    <w:rsid w:val="00EB1357"/>
  </w:style>
  <w:style w:type="paragraph" w:customStyle="1" w:styleId="78BAB64DA6CA406695CC759B71903394">
    <w:name w:val="78BAB64DA6CA406695CC759B71903394"/>
    <w:rsid w:val="00EB1357"/>
  </w:style>
  <w:style w:type="paragraph" w:customStyle="1" w:styleId="93149B67C76A4898A87C997B8623DBB6">
    <w:name w:val="93149B67C76A4898A87C997B8623DBB6"/>
    <w:rsid w:val="00EB1357"/>
  </w:style>
  <w:style w:type="paragraph" w:customStyle="1" w:styleId="4B1EDFA13E344FC48584DE81AE521A85">
    <w:name w:val="4B1EDFA13E344FC48584DE81AE521A85"/>
    <w:rsid w:val="00EB1357"/>
  </w:style>
  <w:style w:type="paragraph" w:customStyle="1" w:styleId="E0943C2C552845B199D3C61E836F5498">
    <w:name w:val="E0943C2C552845B199D3C61E836F5498"/>
    <w:rsid w:val="00EB1357"/>
  </w:style>
  <w:style w:type="paragraph" w:customStyle="1" w:styleId="85CF9CE397564C709F4249EE8D8B253C">
    <w:name w:val="85CF9CE397564C709F4249EE8D8B253C"/>
    <w:rsid w:val="00EB1357"/>
  </w:style>
  <w:style w:type="paragraph" w:customStyle="1" w:styleId="598B815F264A49BAA3330307465D7F8D">
    <w:name w:val="598B815F264A49BAA3330307465D7F8D"/>
    <w:rsid w:val="00EB1357"/>
  </w:style>
  <w:style w:type="paragraph" w:customStyle="1" w:styleId="B2CA72A0A519410FA260E0DA6AF90317">
    <w:name w:val="B2CA72A0A519410FA260E0DA6AF90317"/>
    <w:rsid w:val="00EB1357"/>
  </w:style>
  <w:style w:type="paragraph" w:customStyle="1" w:styleId="1B569739A30E409383C65C38C8C37451">
    <w:name w:val="1B569739A30E409383C65C38C8C37451"/>
    <w:rsid w:val="00EB1357"/>
  </w:style>
  <w:style w:type="paragraph" w:customStyle="1" w:styleId="A5DB09FE43024C678C13D4C793F07898">
    <w:name w:val="A5DB09FE43024C678C13D4C793F07898"/>
    <w:rsid w:val="00EB1357"/>
  </w:style>
  <w:style w:type="paragraph" w:customStyle="1" w:styleId="7B0148B2D6DC4AFE9DE546E1E349AE26">
    <w:name w:val="7B0148B2D6DC4AFE9DE546E1E349AE26"/>
    <w:rsid w:val="006068C0"/>
  </w:style>
  <w:style w:type="paragraph" w:customStyle="1" w:styleId="B1846F22722C47388E78B48DF2032FE2">
    <w:name w:val="B1846F22722C47388E78B48DF2032FE2"/>
    <w:rsid w:val="003131F1"/>
  </w:style>
  <w:style w:type="paragraph" w:customStyle="1" w:styleId="7FB153D694414A7D8FB9DA102AA4365A">
    <w:name w:val="7FB153D694414A7D8FB9DA102AA4365A"/>
    <w:rsid w:val="003131F1"/>
  </w:style>
  <w:style w:type="paragraph" w:customStyle="1" w:styleId="FEAB1AC63240480C9DE2AC736FCA8220">
    <w:name w:val="FEAB1AC63240480C9DE2AC736FCA8220"/>
    <w:rsid w:val="003131F1"/>
  </w:style>
  <w:style w:type="paragraph" w:customStyle="1" w:styleId="0BA03F6CF24045C9A11B6A2968C3ECC0">
    <w:name w:val="0BA03F6CF24045C9A11B6A2968C3ECC0"/>
    <w:rsid w:val="003131F1"/>
  </w:style>
  <w:style w:type="paragraph" w:customStyle="1" w:styleId="999C6920301A437FA67FAE83FFFA8F21">
    <w:name w:val="999C6920301A437FA67FAE83FFFA8F21"/>
    <w:rsid w:val="003131F1"/>
  </w:style>
  <w:style w:type="paragraph" w:customStyle="1" w:styleId="69894E03221A447DA2F20B885E400161">
    <w:name w:val="69894E03221A447DA2F20B885E400161"/>
    <w:rsid w:val="003131F1"/>
  </w:style>
  <w:style w:type="paragraph" w:customStyle="1" w:styleId="2F14587B9D6444E6B6733C866B7F0FE7">
    <w:name w:val="2F14587B9D6444E6B6733C866B7F0FE7"/>
    <w:rsid w:val="003131F1"/>
  </w:style>
  <w:style w:type="paragraph" w:customStyle="1" w:styleId="78BAB64DA6CA406695CC759B719033941">
    <w:name w:val="78BAB64DA6CA406695CC759B719033941"/>
    <w:rsid w:val="003131F1"/>
    <w:pPr>
      <w:spacing w:after="320" w:line="300" w:lineRule="auto"/>
    </w:pPr>
    <w:rPr>
      <w:rFonts w:ascii="Times New Roman" w:hAnsi="Times New Roman"/>
      <w:color w:val="44546A" w:themeColor="text2"/>
      <w:sz w:val="24"/>
      <w:szCs w:val="20"/>
      <w:lang w:eastAsia="ja-JP"/>
    </w:rPr>
  </w:style>
  <w:style w:type="paragraph" w:customStyle="1" w:styleId="D2598E05ED9A4AC7942C9B547B933077">
    <w:name w:val="D2598E05ED9A4AC7942C9B547B933077"/>
    <w:rsid w:val="004E658D"/>
  </w:style>
  <w:style w:type="paragraph" w:customStyle="1" w:styleId="F47AB507F34A4A2BB46F86527F161DD1">
    <w:name w:val="F47AB507F34A4A2BB46F86527F161DD1"/>
    <w:rsid w:val="004E658D"/>
  </w:style>
  <w:style w:type="paragraph" w:customStyle="1" w:styleId="0A98BE5D98834818B7F9C7335AAD2741">
    <w:name w:val="0A98BE5D98834818B7F9C7335AAD2741"/>
    <w:rsid w:val="004E658D"/>
  </w:style>
  <w:style w:type="paragraph" w:customStyle="1" w:styleId="434E17EFDC9C4C5F88FCD5E563C48C69">
    <w:name w:val="434E17EFDC9C4C5F88FCD5E563C48C69"/>
    <w:rsid w:val="003F1861"/>
  </w:style>
  <w:style w:type="paragraph" w:customStyle="1" w:styleId="8E2D72CA9A174D798FA246E59BD3A2F6">
    <w:name w:val="8E2D72CA9A174D798FA246E59BD3A2F6"/>
    <w:rsid w:val="00C574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36B1A4-8F00-4031-8D76-AC5BCF780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</Template>
  <TotalTime>0</TotalTime>
  <Pages>15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 Project Plan</vt:lpstr>
    </vt:vector>
  </TitlesOfParts>
  <Company/>
  <LinksUpToDate>false</LinksUpToDate>
  <CharactersWithSpaces>9172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 Project Plan</dc:title>
  <dc:subject>Company: BI Project</dc:subject>
  <dc:creator>rick sherman</dc:creator>
  <cp:keywords/>
  <dc:description/>
  <cp:lastModifiedBy>andrea harris</cp:lastModifiedBy>
  <cp:revision>2</cp:revision>
  <cp:lastPrinted>2014-11-08T16:24:00Z</cp:lastPrinted>
  <dcterms:created xsi:type="dcterms:W3CDTF">2016-01-18T21:45:00Z</dcterms:created>
  <dcterms:modified xsi:type="dcterms:W3CDTF">2016-01-18T21:45:00Z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