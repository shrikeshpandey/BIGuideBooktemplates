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6A6F39" w:rsidRPr="0065144A" w:rsidRDefault="006A6F39" w:rsidP="00260FD8">
          <w:pPr>
            <w:pStyle w:val="Logo"/>
            <w:spacing w:before="0" w:after="0"/>
            <w:jc w:val="center"/>
            <w:rPr>
              <w:rStyle w:val="Strong"/>
              <w:rFonts w:asciiTheme="minorHAnsi" w:hAnsiTheme="minorHAnsi" w:cstheme="minorBidi"/>
              <w:b w:val="0"/>
              <w:bCs w:val="0"/>
              <w:sz w:val="20"/>
              <w:szCs w:val="20"/>
            </w:rPr>
          </w:pPr>
          <w:r w:rsidRPr="0065144A">
            <w:rPr>
              <w:rStyle w:val="Strong"/>
              <w:b w:val="0"/>
              <w:sz w:val="52"/>
              <w:szCs w:val="52"/>
            </w:rPr>
            <w:t>Business Intelligence Guidebook</w:t>
          </w:r>
        </w:p>
        <w:p w:rsidR="006A6F39" w:rsidRPr="0065144A" w:rsidRDefault="006A6F39" w:rsidP="00260FD8">
          <w:pPr>
            <w:spacing w:after="0" w:line="259" w:lineRule="auto"/>
            <w:jc w:val="center"/>
            <w:rPr>
              <w:rStyle w:val="Strong"/>
              <w:b w:val="0"/>
              <w:sz w:val="52"/>
              <w:szCs w:val="52"/>
            </w:rPr>
          </w:pPr>
          <w:r w:rsidRPr="0065144A">
            <w:rPr>
              <w:rStyle w:val="Strong"/>
              <w:b w:val="0"/>
              <w:sz w:val="52"/>
              <w:szCs w:val="52"/>
            </w:rPr>
            <w:t>Templates</w:t>
          </w:r>
        </w:p>
        <w:p w:rsidR="006A6F39" w:rsidRDefault="00260FD8" w:rsidP="00260FD8">
          <w:pPr>
            <w:spacing w:after="160" w:line="259" w:lineRule="auto"/>
            <w:ind w:left="3600"/>
            <w:rPr>
              <w:rStyle w:val="Strong"/>
            </w:rPr>
          </w:pPr>
          <w:r w:rsidRPr="0025032F">
            <w:rPr>
              <w:noProof/>
              <w:sz w:val="52"/>
              <w:szCs w:val="52"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679CB9A0" wp14:editId="028A10C3">
                <wp:simplePos x="0" y="0"/>
                <wp:positionH relativeFrom="margin">
                  <wp:posOffset>3209925</wp:posOffset>
                </wp:positionH>
                <wp:positionV relativeFrom="paragraph">
                  <wp:posOffset>366395</wp:posOffset>
                </wp:positionV>
                <wp:extent cx="1856232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282" y="21420"/>
                    <wp:lineTo x="21282" y="0"/>
                    <wp:lineTo x="0" y="0"/>
                  </wp:wrapPolygon>
                </wp:wrapTight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 Guidebook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232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260FD8" w:rsidRDefault="00260FD8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6A6F39" w:rsidRPr="0065144A" w:rsidRDefault="00260FD8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Chapter 11</w:t>
          </w:r>
          <w:r w:rsidR="006A6F39" w:rsidRPr="0065144A">
            <w:rPr>
              <w:rStyle w:val="Strong"/>
              <w:b w:val="0"/>
              <w:color w:val="auto"/>
            </w:rPr>
            <w:t>:</w:t>
          </w:r>
        </w:p>
        <w:p w:rsidR="006A6F39" w:rsidRPr="0065144A" w:rsidRDefault="00260FD8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Data Integration</w:t>
          </w:r>
          <w:r w:rsidR="007344C2" w:rsidRPr="007344C2">
            <w:rPr>
              <w:rStyle w:val="Strong"/>
              <w:b w:val="0"/>
              <w:color w:val="auto"/>
            </w:rPr>
            <w:t xml:space="preserve"> Design </w:t>
          </w:r>
          <w:r w:rsidR="006A6F39" w:rsidRPr="0065144A">
            <w:rPr>
              <w:rStyle w:val="Strong"/>
              <w:b w:val="0"/>
              <w:color w:val="auto"/>
            </w:rPr>
            <w:t>Template</w:t>
          </w:r>
        </w:p>
        <w:p w:rsidR="00FB49DA" w:rsidRDefault="00DE752A">
          <w:pPr>
            <w:sectPr w:rsidR="00FB49DA" w:rsidSect="00260FD8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5840" w:h="12240" w:orient="landscape" w:code="1"/>
              <w:pgMar w:top="144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:rsidR="00DE752A" w:rsidRDefault="00DE752A"/>
        <w:p w:rsidR="006A6F39" w:rsidRDefault="0017431D"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Content>
              <w:r w:rsidR="00EB6EE4">
                <w:rPr>
                  <w:noProof/>
                  <w:lang w:eastAsia="en-US"/>
                </w:rPr>
                <w:drawing>
                  <wp:inline distT="0" distB="0" distL="0" distR="0" wp14:anchorId="71A46FB6" wp14:editId="4C5E8457">
                    <wp:extent cx="914399" cy="440870"/>
                    <wp:effectExtent l="0" t="0" r="635" b="0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9" cy="440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Company Name"/>
            <w:tag w:val="Insert Company Name"/>
            <w:id w:val="-1536801898"/>
            <w:placeholder>
              <w:docPart w:val="DefaultPlaceholder_1081868574"/>
            </w:placeholder>
            <w15:color w:val="FF0000"/>
            <w:text/>
          </w:sdtPr>
          <w:sdtContent>
            <w:p w:rsidR="006A6F39" w:rsidRDefault="00AD27BD"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[Company Name]</w:t>
              </w:r>
            </w:p>
          </w:sdtContent>
        </w:sdt>
        <w:p w:rsidR="006A6F39" w:rsidRDefault="006A6F39"/>
        <w:p w:rsidR="006A6F39" w:rsidRDefault="006A6F39"/>
        <w:p w:rsidR="006A6F39" w:rsidRPr="006A6F39" w:rsidRDefault="00260FD8" w:rsidP="006A6F39">
          <w:pP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</w:pPr>
          <w:r>
            <w:rPr>
              <w:rFonts w:ascii="Arial" w:hAnsi="Arial" w:cs="Arial"/>
              <w:color w:val="auto"/>
              <w:sz w:val="48"/>
              <w:szCs w:val="48"/>
            </w:rPr>
            <w:t>Data Integration</w:t>
          </w:r>
          <w:r w:rsidR="00362F6A">
            <w:rPr>
              <w:rFonts w:ascii="Arial" w:hAnsi="Arial" w:cs="Arial"/>
              <w:color w:val="auto"/>
              <w:sz w:val="48"/>
              <w:szCs w:val="48"/>
            </w:rPr>
            <w:t xml:space="preserve"> Design Template</w:t>
          </w:r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Project Name"/>
            <w:tag w:val="Insert Project Name"/>
            <w:id w:val="631214599"/>
            <w:placeholder>
              <w:docPart w:val="DefaultPlaceholder_1081868574"/>
            </w:placeholder>
            <w15:color w:val="FF0000"/>
            <w:text/>
          </w:sdtPr>
          <w:sdtContent>
            <w:p w:rsidR="006A6F39" w:rsidRPr="006A6F39" w:rsidRDefault="00AD27BD" w:rsidP="006A6F39">
              <w:pP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</w:pPr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[Project Name]</w:t>
              </w:r>
            </w:p>
          </w:sdtContent>
        </w:sdt>
        <w:p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:rsidR="006A6F39" w:rsidRPr="0065144A" w:rsidRDefault="006A6F39" w:rsidP="0065144A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5144A">
            <w:rPr>
              <w:rFonts w:ascii="Arial" w:hAnsi="Arial" w:cs="Arial"/>
              <w:noProof/>
              <w:sz w:val="28"/>
              <w:szCs w:val="28"/>
              <w:lang w:eastAsia="en-US"/>
            </w:rPr>
            <w:t>Date:</w:t>
          </w:r>
          <w:r w:rsidR="00471E66" w:rsidRPr="00471E66">
            <w:rPr>
              <w:rFonts w:ascii="Arial" w:hAnsi="Arial" w:cs="Arial"/>
              <w:noProof/>
              <w:sz w:val="28"/>
              <w:szCs w:val="28"/>
              <w:lang w:eastAsia="en-US"/>
            </w:rPr>
            <w:t xml:space="preserve"> </w:t>
          </w:r>
          <w:sdt>
            <w:sdtPr>
              <w:alias w:val="Select Date"/>
              <w:tag w:val=""/>
              <w:id w:val="-1597865646"/>
              <w:placeholder>
                <w:docPart w:val="78BAB64DA6CA406695CC759B71903394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15:color w:val="FF0000"/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Content>
              <w:r w:rsidR="00471E66" w:rsidRPr="00A86BC9">
                <w:rPr>
                  <w:rFonts w:ascii="Arial" w:hAnsi="Arial" w:cs="Arial"/>
                  <w:color w:val="auto"/>
                  <w:sz w:val="28"/>
                  <w:szCs w:val="28"/>
                </w:rPr>
                <w:t>[Select Date]</w:t>
              </w:r>
            </w:sdtContent>
          </w:sdt>
        </w:p>
        <w:p w:rsidR="006A6F39" w:rsidRP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Author(s):</w:t>
          </w:r>
        </w:p>
        <w:p w:rsidR="006700CE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Sponsor(s):</w:t>
          </w:r>
        </w:p>
        <w:p w:rsidR="006700CE" w:rsidRDefault="006700CE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>
            <w:rPr>
              <w:rFonts w:ascii="Arial" w:hAnsi="Arial" w:cs="Arial"/>
              <w:noProof/>
              <w:sz w:val="28"/>
              <w:szCs w:val="28"/>
              <w:lang w:eastAsia="en-US"/>
            </w:rPr>
            <w:br w:type="page"/>
          </w:r>
        </w:p>
        <w:p w:rsidR="006700CE" w:rsidRDefault="006700CE" w:rsidP="00ED50B2">
          <w:pPr>
            <w:pStyle w:val="TOCHeading"/>
          </w:pPr>
          <w:r>
            <w:lastRenderedPageBreak/>
            <w:t>Table of Contents</w:t>
          </w:r>
        </w:p>
        <w:p w:rsidR="00AF4A63" w:rsidRDefault="006700CE">
          <w:pPr>
            <w:pStyle w:val="TOC1"/>
            <w:tabs>
              <w:tab w:val="right" w:leader="dot" w:pos="1367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03934603" w:history="1">
            <w:r w:rsidR="00AF4A63" w:rsidRPr="00651A6D">
              <w:rPr>
                <w:rStyle w:val="Hyperlink"/>
                <w:noProof/>
              </w:rPr>
              <w:t>Data Intergation Design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_Toc403934603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4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04" w:history="1">
            <w:r w:rsidR="00AF4A63" w:rsidRPr="00651A6D">
              <w:rPr>
                <w:rStyle w:val="Hyperlink"/>
                <w:noProof/>
              </w:rPr>
              <w:t>Data Sources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_Toc403934604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4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05" w:history="1">
            <w:r w:rsidR="00AF4A63" w:rsidRPr="00651A6D">
              <w:rPr>
                <w:rStyle w:val="Hyperlink"/>
                <w:noProof/>
              </w:rPr>
              <w:t>SOR Tables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_Toc403934605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4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06" w:history="1">
            <w:r w:rsidR="00AF4A63" w:rsidRPr="00651A6D">
              <w:rPr>
                <w:rStyle w:val="Hyperlink"/>
                <w:noProof/>
              </w:rPr>
              <w:t>SOR Table - Queries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_Toc403934606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6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07" w:history="1">
            <w:r w:rsidR="00AF4A63" w:rsidRPr="00651A6D">
              <w:rPr>
                <w:rStyle w:val="Hyperlink"/>
                <w:noProof/>
              </w:rPr>
              <w:t>Source to Target (S2T) Mappings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_Toc403934607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7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3"/>
            <w:tabs>
              <w:tab w:val="left" w:pos="960"/>
              <w:tab w:val="right" w:leader="dot" w:pos="13670"/>
            </w:tabs>
            <w:rPr>
              <w:rFonts w:asciiTheme="minorHAnsi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03934608" w:history="1">
            <w:r w:rsidR="00AF4A63" w:rsidRPr="00651A6D">
              <w:rPr>
                <w:rStyle w:val="Hyperlink"/>
                <w:rFonts w:ascii="Symbol" w:hAnsi="Symbol"/>
                <w:noProof/>
              </w:rPr>
              <w:t></w:t>
            </w:r>
            <w:r w:rsidR="00AF4A63">
              <w:rPr>
                <w:rFonts w:asciiTheme="minorHAnsi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F4A63" w:rsidRPr="00651A6D">
              <w:rPr>
                <w:rStyle w:val="Hyperlink"/>
                <w:noProof/>
              </w:rPr>
              <w:t>S2T Mappings - Rows matching selection criteria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_Toc403934608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7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3"/>
            <w:tabs>
              <w:tab w:val="left" w:pos="960"/>
              <w:tab w:val="right" w:leader="dot" w:pos="13670"/>
            </w:tabs>
            <w:rPr>
              <w:rFonts w:asciiTheme="minorHAnsi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03934609" w:history="1">
            <w:r w:rsidR="00AF4A63" w:rsidRPr="00651A6D">
              <w:rPr>
                <w:rStyle w:val="Hyperlink"/>
                <w:rFonts w:ascii="Symbol" w:hAnsi="Symbol"/>
                <w:noProof/>
              </w:rPr>
              <w:t></w:t>
            </w:r>
            <w:r w:rsidR="00AF4A63">
              <w:rPr>
                <w:rFonts w:asciiTheme="minorHAnsi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F4A63" w:rsidRPr="00651A6D">
              <w:rPr>
                <w:rStyle w:val="Hyperlink"/>
                <w:noProof/>
              </w:rPr>
              <w:t>S2T Mappings – SOR Joins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_Toc403934609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7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3"/>
            <w:tabs>
              <w:tab w:val="left" w:pos="960"/>
              <w:tab w:val="right" w:leader="dot" w:pos="13670"/>
            </w:tabs>
            <w:rPr>
              <w:rFonts w:asciiTheme="minorHAnsi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03934610" w:history="1">
            <w:r w:rsidR="00AF4A63" w:rsidRPr="00651A6D">
              <w:rPr>
                <w:rStyle w:val="Hyperlink"/>
                <w:rFonts w:ascii="Symbol" w:hAnsi="Symbol"/>
                <w:noProof/>
              </w:rPr>
              <w:t></w:t>
            </w:r>
            <w:r w:rsidR="00AF4A63">
              <w:rPr>
                <w:rFonts w:asciiTheme="minorHAnsi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F4A63" w:rsidRPr="00651A6D">
              <w:rPr>
                <w:rStyle w:val="Hyperlink"/>
                <w:noProof/>
              </w:rPr>
              <w:t>S2T Mappings - Rows not matching selection criteria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_Toc403934610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8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11" w:history="1">
            <w:r w:rsidR="00AF4A63" w:rsidRPr="00651A6D">
              <w:rPr>
                <w:rStyle w:val="Hyperlink"/>
                <w:noProof/>
              </w:rPr>
              <w:t>Data Integration Workflow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_Toc403934611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9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1"/>
            <w:tabs>
              <w:tab w:val="right" w:leader="dot" w:pos="1367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34612" w:history="1">
            <w:r w:rsidR="00AF4A63" w:rsidRPr="00651A6D">
              <w:rPr>
                <w:rStyle w:val="Hyperlink"/>
                <w:noProof/>
              </w:rPr>
              <w:t>Approvals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_Toc403934612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10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1"/>
            <w:tabs>
              <w:tab w:val="right" w:leader="dot" w:pos="1367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34613" w:history="1">
            <w:r w:rsidR="00AF4A63" w:rsidRPr="00651A6D">
              <w:rPr>
                <w:rStyle w:val="Hyperlink"/>
                <w:noProof/>
              </w:rPr>
              <w:t>Appendix: Background Materials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_Toc403934613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11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AF4A63" w:rsidRDefault="0017431D">
          <w:pPr>
            <w:pStyle w:val="TOC2"/>
            <w:tabs>
              <w:tab w:val="right" w:leader="dot" w:pos="1367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34614" w:history="1">
            <w:r w:rsidR="00AF4A63" w:rsidRPr="00651A6D">
              <w:rPr>
                <w:rStyle w:val="Hyperlink"/>
                <w:noProof/>
              </w:rPr>
              <w:t>Authors and contributors</w:t>
            </w:r>
            <w:r w:rsidR="00AF4A63">
              <w:rPr>
                <w:noProof/>
                <w:webHidden/>
              </w:rPr>
              <w:tab/>
            </w:r>
            <w:r w:rsidR="00AF4A63">
              <w:rPr>
                <w:noProof/>
                <w:webHidden/>
              </w:rPr>
              <w:fldChar w:fldCharType="begin"/>
            </w:r>
            <w:r w:rsidR="00AF4A63">
              <w:rPr>
                <w:noProof/>
                <w:webHidden/>
              </w:rPr>
              <w:instrText xml:space="preserve"> PAGEREF _Toc403934614 \h </w:instrText>
            </w:r>
            <w:r w:rsidR="00AF4A63">
              <w:rPr>
                <w:noProof/>
                <w:webHidden/>
              </w:rPr>
            </w:r>
            <w:r w:rsidR="00AF4A63">
              <w:rPr>
                <w:noProof/>
                <w:webHidden/>
              </w:rPr>
              <w:fldChar w:fldCharType="separate"/>
            </w:r>
            <w:r w:rsidR="00AF4A63">
              <w:rPr>
                <w:noProof/>
                <w:webHidden/>
              </w:rPr>
              <w:t>11</w:t>
            </w:r>
            <w:r w:rsidR="00AF4A63">
              <w:rPr>
                <w:noProof/>
                <w:webHidden/>
              </w:rPr>
              <w:fldChar w:fldCharType="end"/>
            </w:r>
          </w:hyperlink>
        </w:p>
        <w:p w:rsidR="006700CE" w:rsidRDefault="006700CE" w:rsidP="006A6F39">
          <w:r>
            <w:rPr>
              <w:b/>
              <w:bCs/>
              <w:caps/>
            </w:rPr>
            <w:fldChar w:fldCharType="end"/>
          </w:r>
          <w:r w:rsidR="004A0166" w:rsidRPr="006A6F39">
            <w:br w:type="page"/>
          </w:r>
        </w:p>
      </w:sdtContent>
    </w:sdt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FC3DC9" w:rsidRPr="00A94D14" w:rsidTr="00FC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0" w:name="_Toc401403401"/>
          <w:p w:rsidR="00FC3DC9" w:rsidRPr="00A94D14" w:rsidRDefault="00FC3DC9" w:rsidP="00FC3DC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6107D4BF" wp14:editId="047986BF">
                      <wp:extent cx="228600" cy="228600"/>
                      <wp:effectExtent l="0" t="0" r="0" b="0"/>
                      <wp:docPr id="2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Oval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832E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mvsq64YFAADwEQAADgAAAAAAAAAAAAAAAAAuAgAAZHJzL2Uy&#10;b0RvYy54bWxQSwECLQAUAAYACAAAACEA+AwpmdgAAAADAQAADwAAAAAAAAAAAAAAAADgBwAAZHJz&#10;L2Rvd25yZXYueG1sUEsFBgAAAAAEAAQA8wAAAOUIAAAAAA==&#10;">
                      <v:oval id="Oval 2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+2L8A&#10;AADbAAAADwAAAGRycy9kb3ducmV2LnhtbERPzU4CMRC+m/gOzZhwk64cCK4UYjASLmBEH2CyHber&#10;22nTlmV5e+ZA4vHL979cj75XA6XcBTbwNK1AETfBdtwa+P56f1yAygXZYh+YDFwow3p1f7fE2oYz&#10;f9JwLK2SEM41GnClxFrr3DjymKchEgv3E5LHIjC12iY8S7jv9ayq5tpjx9LgMNLGUfN3PHkpcXF4&#10;i5tt97zw1P5+XObpsEdjJg/j6wuoQmP5F9/cO2tgJmPli/wAv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L7YvwAAANsAAAAPAAAAAAAAAAAAAAAAAJgCAABkcnMvZG93bnJl&#10;di54bWxQSwUGAAAAAAQABAD1AAAAhAMAAAAA&#10;" fillcolor="#f24f4f [3204]" stroked="f" strokeweight="0">
                        <v:stroke joinstyle="miter"/>
                        <o:lock v:ext="edit" aspectratio="t"/>
                      </v:oval>
                      <v:shape id="Freeform 2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8/cQA&#10;AADbAAAADwAAAGRycy9kb3ducmV2LnhtbESPQWvCQBSE74X+h+UVvNWNWqSmrlIKQk5CjcXra/Yl&#10;G8y+DbtrjP76bqHQ4zAz3zDr7Wg7MZAPrWMFs2kGgrhyuuVGwbHcPb+CCBFZY+eYFNwowHbz+LDG&#10;XLsrf9JwiI1IEA45KjAx9rmUoTJkMUxdT5y82nmLMUnfSO3xmuC2k/MsW0qLLacFgz19GKrOh4tV&#10;cLp/lcPFl2Zf+6J4WX2flr5eKDV5Gt/fQEQa43/4r11oBfM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/P3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3DC9" w:rsidRPr="00B60BCA" w:rsidRDefault="00FC3DC9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60BC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content of the template is what is important rather than how is presented or formatted. 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>If the project uses a data modeling tool then the contents of this document may be created and managed in that tool.</w:t>
            </w:r>
          </w:p>
          <w:p w:rsidR="00FC3DC9" w:rsidRPr="0017431D" w:rsidRDefault="00362F6A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17431D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Note: to delete any tip, such</w:t>
            </w:r>
            <w:r w:rsidR="00FC3DC9" w:rsidRPr="0017431D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 xml:space="preserve"> this one, just click the tip text and then press the spacebar.</w:t>
            </w:r>
          </w:p>
          <w:p w:rsidR="00ED50B2" w:rsidRPr="00A94D14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106C4" w:rsidRPr="00F56BE5" w:rsidRDefault="009106C4" w:rsidP="009106C4">
      <w:pPr>
        <w:rPr>
          <w:sz w:val="12"/>
          <w:szCs w:val="12"/>
        </w:rPr>
      </w:pPr>
      <w:bookmarkStart w:id="1" w:name="_Toc400277884"/>
      <w:bookmarkEnd w:id="0"/>
    </w:p>
    <w:p w:rsidR="009106C4" w:rsidRDefault="009106C4" w:rsidP="009106C4"/>
    <w:p w:rsidR="00D95BF0" w:rsidRDefault="00D95BF0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A86BC9" w:rsidRDefault="0017431D" w:rsidP="00F56BE5">
      <w:pPr>
        <w:pStyle w:val="Heading1"/>
      </w:pPr>
      <w:bookmarkStart w:id="2" w:name="_Toc403934603"/>
      <w:bookmarkEnd w:id="1"/>
      <w:r>
        <w:lastRenderedPageBreak/>
        <w:t>Data Inte</w:t>
      </w:r>
      <w:r w:rsidR="00260FD8">
        <w:t>g</w:t>
      </w:r>
      <w:r>
        <w:t>R</w:t>
      </w:r>
      <w:r w:rsidR="00260FD8">
        <w:t>ation</w:t>
      </w:r>
      <w:r w:rsidR="00362F6A">
        <w:t xml:space="preserve"> Design</w:t>
      </w:r>
      <w:bookmarkEnd w:id="2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752CFE" w:rsidRPr="00A94D14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752CFE" w:rsidRPr="00A94D14" w:rsidRDefault="00752CFE" w:rsidP="00B8767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80BC77B" wp14:editId="26F0B8EA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F0BA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40D6" w:rsidRPr="00991CA5" w:rsidRDefault="00E57698" w:rsidP="001743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See </w:t>
            </w:r>
            <w:r w:rsidR="0017431D">
              <w:rPr>
                <w:rFonts w:ascii="Times New Roman" w:hAnsi="Times New Roman" w:cs="Times New Roman"/>
                <w:i w:val="0"/>
                <w:sz w:val="24"/>
                <w:szCs w:val="24"/>
              </w:rPr>
              <w:t>C</w:t>
            </w:r>
            <w:r w:rsidR="00FB3868">
              <w:rPr>
                <w:rFonts w:ascii="Times New Roman" w:hAnsi="Times New Roman" w:cs="Times New Roman"/>
                <w:i w:val="0"/>
                <w:sz w:val="24"/>
                <w:szCs w:val="24"/>
              </w:rPr>
              <w:t>hapter 11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>“</w:t>
            </w:r>
            <w:r w:rsidR="00AF4A63">
              <w:rPr>
                <w:rFonts w:ascii="Times New Roman" w:hAnsi="Times New Roman" w:cs="Times New Roman"/>
                <w:i w:val="0"/>
                <w:sz w:val="24"/>
                <w:szCs w:val="24"/>
              </w:rPr>
              <w:t>Data Integration Design and Development</w:t>
            </w:r>
            <w:r w:rsidR="00362F6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of the </w:t>
            </w:r>
            <w:r w:rsidRPr="002438A3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 w:rsidR="0017431D" w:rsidRPr="0017431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before attempting to fill out this template</w:t>
            </w:r>
            <w:r w:rsidRPr="0017431D"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7344C2" w:rsidRPr="0017431D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</w:tc>
      </w:tr>
    </w:tbl>
    <w:p w:rsidR="00B71761" w:rsidRDefault="00B71761" w:rsidP="00E57698">
      <w:pPr>
        <w:pStyle w:val="NoSpacing"/>
      </w:pPr>
    </w:p>
    <w:p w:rsidR="00991CA5" w:rsidRDefault="004D5439" w:rsidP="00991CA5">
      <w:pPr>
        <w:pStyle w:val="Heading2"/>
      </w:pPr>
      <w:bookmarkStart w:id="3" w:name="_Toc403934604"/>
      <w:r>
        <w:t>Dat</w:t>
      </w:r>
      <w:r w:rsidR="006169BC">
        <w:t>a Sources</w:t>
      </w:r>
      <w:bookmarkEnd w:id="3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991CA5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991CA5" w:rsidRDefault="00991CA5" w:rsidP="007E24B9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060624C" wp14:editId="4CA7D4C0">
                      <wp:extent cx="228600" cy="228600"/>
                      <wp:effectExtent l="0" t="0" r="0" b="0"/>
                      <wp:docPr id="1" name="Group 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0356F" id="Group 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">
                      <v:oval id="Oval 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8OsAA&#10;AADaAAAADwAAAGRycy9kb3ducmV2LnhtbESPzWoCMRSF9wXfIVyhu5rRhdjRKKJU3NRS9QEuk+tk&#10;dHITknQc394UCl0ezs/HWax624qOQmwcKxiPChDEldMN1wrOp4+3GYiYkDW2jknBgyKsloOXBZba&#10;3fmbumOqRR7hWKICk5IvpYyVIYtx5Dxx9i4uWExZhlrqgPc8bls5KYqptNhwJhj0tDFU3Y4/NkOM&#10;77Z+s2veZ5bq69djGg6fqNTrsF/PQSTq03/4r73XCibweyXf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j8OsAAAADaAAAADwAAAAAAAAAAAAAAAACY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reeform 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xOcMA&#10;AADaAAAADwAAAGRycy9kb3ducmV2LnhtbESPQWvCQBSE70L/w/IKvenGVqRNXaUUCjkJmhavr9mX&#10;bDD7NuyuMfrrXaHQ4zAz3zCrzWg7MZAPrWMF81kGgrhyuuVGwXf5NX0FESKyxs4xKbhQgM36YbLC&#10;XLsz72jYx0YkCIccFZgY+1zKUBmyGGauJ05e7bzFmKRvpPZ4TnDbyecsW0qLLacFgz19GqqO+5NV&#10;cLj+lMPJl2Zb+6JYvP0elr5+Uerpcfx4BxFpjP/hv3ahFSzgfi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TxOc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91CA5" w:rsidRDefault="004D5439" w:rsidP="0084695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and describe the use of the </w:t>
            </w:r>
            <w:r w:rsidR="00846954">
              <w:rPr>
                <w:rFonts w:ascii="Times New Roman" w:hAnsi="Times New Roman" w:cs="Times New Roman"/>
                <w:sz w:val="24"/>
                <w:szCs w:val="24"/>
              </w:rPr>
              <w:t xml:space="preserve">proposed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stores </w:t>
            </w:r>
            <w:r w:rsidR="00846954">
              <w:rPr>
                <w:rFonts w:ascii="Times New Roman" w:hAnsi="Times New Roman" w:cs="Times New Roman"/>
                <w:sz w:val="24"/>
                <w:szCs w:val="24"/>
              </w:rPr>
              <w:t xml:space="preserve">to be used in </w:t>
            </w:r>
            <w:r w:rsidR="00020D00">
              <w:rPr>
                <w:rFonts w:ascii="Times New Roman" w:hAnsi="Times New Roman" w:cs="Times New Roman"/>
                <w:sz w:val="24"/>
                <w:szCs w:val="24"/>
              </w:rPr>
              <w:t>the BI data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rchitecture.</w:t>
            </w:r>
            <w:r w:rsidR="00CA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3CF1" w:rsidRDefault="00CA5277" w:rsidP="00FB38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="004D3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A5277" w:rsidRDefault="00FB3868" w:rsidP="004D3CF1">
            <w:pPr>
              <w:pStyle w:val="TipText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</w:t>
            </w:r>
            <w:r w:rsidR="00CA5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CF1">
              <w:rPr>
                <w:rFonts w:ascii="Times New Roman" w:hAnsi="Times New Roman" w:cs="Times New Roman"/>
                <w:sz w:val="24"/>
                <w:szCs w:val="24"/>
              </w:rPr>
              <w:t xml:space="preserve">source types: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business application (on-premise &amp;</w:t>
            </w:r>
            <w:r w:rsidR="004D3CF1">
              <w:rPr>
                <w:rFonts w:ascii="Times New Roman" w:hAnsi="Times New Roman" w:cs="Times New Roman"/>
                <w:sz w:val="24"/>
                <w:szCs w:val="24"/>
              </w:rPr>
              <w:t xml:space="preserve"> cloud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database (on-premise &amp;</w:t>
            </w:r>
            <w:r w:rsidR="00AF4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cloud), file extract (type of file), APIs (type of API), etc.</w:t>
            </w:r>
          </w:p>
          <w:p w:rsidR="004D3CF1" w:rsidRPr="006048AF" w:rsidRDefault="004D3CF1" w:rsidP="004D3CF1">
            <w:pPr>
              <w:pStyle w:val="TipText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Customize table to match attributes</w:t>
            </w:r>
            <w:r w:rsidR="00AF4A48">
              <w:rPr>
                <w:rFonts w:ascii="Times New Roman" w:hAnsi="Times New Roman" w:cs="Times New Roman"/>
                <w:sz w:val="24"/>
                <w:szCs w:val="24"/>
              </w:rPr>
              <w:t xml:space="preserve"> that are useful for identification, design and documentation purposes.</w:t>
            </w:r>
          </w:p>
        </w:tc>
      </w:tr>
    </w:tbl>
    <w:p w:rsidR="00E57698" w:rsidRDefault="00E57698" w:rsidP="00E57698">
      <w:pPr>
        <w:pStyle w:val="NoSpacing"/>
      </w:pPr>
    </w:p>
    <w:p w:rsidR="00E57698" w:rsidRPr="004D3CF1" w:rsidRDefault="00E57698" w:rsidP="004D3CF1">
      <w:pPr>
        <w:pStyle w:val="Caption"/>
      </w:pPr>
      <w:r w:rsidRPr="004D3CF1">
        <w:t xml:space="preserve">Table </w:t>
      </w:r>
      <w:fldSimple w:instr=" SEQ Table \* ARABIC ">
        <w:r w:rsidR="00AF4A63">
          <w:rPr>
            <w:noProof/>
          </w:rPr>
          <w:t>1</w:t>
        </w:r>
      </w:fldSimple>
      <w:r w:rsidRPr="004D3CF1">
        <w:t xml:space="preserve">: </w:t>
      </w:r>
      <w:r w:rsidR="006169BC" w:rsidRPr="004D3CF1">
        <w:t>Systems of Record (SOR) List</w:t>
      </w:r>
    </w:p>
    <w:tbl>
      <w:tblPr>
        <w:tblStyle w:val="GridTable4-Accent2"/>
        <w:tblW w:w="13670" w:type="dxa"/>
        <w:tblLook w:val="04A0" w:firstRow="1" w:lastRow="0" w:firstColumn="1" w:lastColumn="0" w:noHBand="0" w:noVBand="1"/>
      </w:tblPr>
      <w:tblGrid>
        <w:gridCol w:w="895"/>
        <w:gridCol w:w="1555"/>
        <w:gridCol w:w="1329"/>
        <w:gridCol w:w="1319"/>
        <w:gridCol w:w="3357"/>
        <w:gridCol w:w="1710"/>
        <w:gridCol w:w="1603"/>
        <w:gridCol w:w="1902"/>
      </w:tblGrid>
      <w:tr w:rsidR="004D3CF1" w:rsidRPr="00B71761" w:rsidTr="004D3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:rsidR="004D3CF1" w:rsidRPr="00846954" w:rsidRDefault="004D3CF1" w:rsidP="004D3CF1">
            <w:pP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SOR  ID </w:t>
            </w:r>
          </w:p>
        </w:tc>
        <w:tc>
          <w:tcPr>
            <w:tcW w:w="15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D3CF1" w:rsidRPr="00846954" w:rsidRDefault="004D3CF1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>SOR Name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D3CF1" w:rsidRDefault="004D3CF1" w:rsidP="004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  <w:t>SOR Module</w:t>
            </w:r>
          </w:p>
        </w:tc>
        <w:tc>
          <w:tcPr>
            <w:tcW w:w="13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D3CF1" w:rsidRPr="00846954" w:rsidRDefault="004D3CF1" w:rsidP="004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  <w:t>Source Type</w:t>
            </w:r>
          </w:p>
        </w:tc>
        <w:tc>
          <w:tcPr>
            <w:tcW w:w="33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:rsidR="004D3CF1" w:rsidRPr="00846954" w:rsidRDefault="004D3CF1" w:rsidP="00846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 w:rsidRPr="00846954"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Description </w:t>
            </w:r>
          </w:p>
        </w:tc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  <w:hideMark/>
          </w:tcPr>
          <w:p w:rsidR="004D3CF1" w:rsidRPr="00846954" w:rsidRDefault="004D3CF1" w:rsidP="004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  <w:t xml:space="preserve">Business Purpose </w:t>
            </w:r>
          </w:p>
        </w:tc>
        <w:tc>
          <w:tcPr>
            <w:tcW w:w="16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D3CF1" w:rsidRDefault="004D3CF1" w:rsidP="004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  <w:t xml:space="preserve">Data Subjects </w:t>
            </w:r>
          </w:p>
        </w:tc>
        <w:tc>
          <w:tcPr>
            <w:tcW w:w="1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4D3CF1" w:rsidRDefault="004D3CF1" w:rsidP="004D3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  <w:t>SOR SMEs</w:t>
            </w:r>
          </w:p>
        </w:tc>
      </w:tr>
      <w:tr w:rsidR="004D3CF1" w:rsidRPr="00B71761" w:rsidTr="004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FFFFFF" w:themeColor="background1"/>
            </w:tcBorders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  <w:tcBorders>
              <w:top w:val="single" w:sz="4" w:space="0" w:color="FFFFFF" w:themeColor="background1"/>
            </w:tcBorders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  <w:tcBorders>
              <w:top w:val="single" w:sz="4" w:space="0" w:color="FFFFFF" w:themeColor="background1"/>
            </w:tcBorders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single" w:sz="4" w:space="0" w:color="FFFFFF" w:themeColor="background1"/>
            </w:tcBorders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tcBorders>
              <w:top w:val="single" w:sz="4" w:space="0" w:color="FFFFFF" w:themeColor="background1"/>
            </w:tcBorders>
            <w:noWrap/>
            <w:hideMark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tcBorders>
              <w:top w:val="single" w:sz="4" w:space="0" w:color="FFFFFF" w:themeColor="background1"/>
            </w:tcBorders>
            <w:noWrap/>
            <w:vAlign w:val="bottom"/>
            <w:hideMark/>
          </w:tcPr>
          <w:p w:rsidR="004D3CF1" w:rsidRPr="00846954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/>
                <w:sz w:val="28"/>
                <w:szCs w:val="28"/>
                <w:lang w:eastAsia="en-US"/>
              </w:rPr>
            </w:pPr>
          </w:p>
        </w:tc>
        <w:tc>
          <w:tcPr>
            <w:tcW w:w="1603" w:type="dxa"/>
            <w:tcBorders>
              <w:top w:val="single" w:sz="4" w:space="0" w:color="FFFFFF" w:themeColor="background1"/>
            </w:tcBorders>
          </w:tcPr>
          <w:p w:rsidR="004D3CF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</w:pPr>
          </w:p>
        </w:tc>
        <w:tc>
          <w:tcPr>
            <w:tcW w:w="1902" w:type="dxa"/>
            <w:tcBorders>
              <w:top w:val="single" w:sz="4" w:space="0" w:color="FFFFFF" w:themeColor="background1"/>
            </w:tcBorders>
          </w:tcPr>
          <w:p w:rsidR="004D3CF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en-US"/>
              </w:rPr>
            </w:pPr>
          </w:p>
        </w:tc>
      </w:tr>
      <w:tr w:rsidR="004D3CF1" w:rsidRPr="00B71761" w:rsidTr="004D3C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03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2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D3CF1" w:rsidRPr="00B71761" w:rsidTr="004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noWrap/>
            <w:hideMark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noWrap/>
            <w:hideMark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03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2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D3CF1" w:rsidRPr="00B71761" w:rsidTr="004D3C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03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2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D3CF1" w:rsidRPr="00B71761" w:rsidTr="004D3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noWrap/>
            <w:hideMark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noWrap/>
            <w:hideMark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03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2" w:type="dxa"/>
          </w:tcPr>
          <w:p w:rsidR="004D3CF1" w:rsidRPr="00B71761" w:rsidRDefault="004D3CF1" w:rsidP="00FB3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4D3CF1" w:rsidRPr="00B71761" w:rsidTr="004D3C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noWrap/>
            <w:hideMark/>
          </w:tcPr>
          <w:p w:rsidR="004D3CF1" w:rsidRPr="00B71761" w:rsidRDefault="004D3CF1" w:rsidP="00FB386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555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2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7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noWrap/>
            <w:hideMark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03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02" w:type="dxa"/>
          </w:tcPr>
          <w:p w:rsidR="004D3CF1" w:rsidRPr="00B71761" w:rsidRDefault="004D3CF1" w:rsidP="00FB3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752CFE" w:rsidRDefault="00752CFE" w:rsidP="00E57698">
      <w:pPr>
        <w:pStyle w:val="NoSpacing"/>
      </w:pPr>
    </w:p>
    <w:p w:rsidR="00020D00" w:rsidRDefault="00020D00">
      <w:pPr>
        <w:rPr>
          <w:rFonts w:ascii="Arial" w:hAnsi="Arial"/>
          <w:bCs/>
          <w:color w:val="auto"/>
          <w:sz w:val="32"/>
          <w:szCs w:val="32"/>
        </w:rPr>
      </w:pPr>
      <w:bookmarkStart w:id="4" w:name="_Toc403934605"/>
      <w:r>
        <w:br w:type="page"/>
      </w:r>
    </w:p>
    <w:p w:rsidR="00846954" w:rsidRDefault="00210D0F" w:rsidP="00846954">
      <w:pPr>
        <w:pStyle w:val="Heading2"/>
      </w:pPr>
      <w:r>
        <w:lastRenderedPageBreak/>
        <w:t>SOR Tables</w:t>
      </w:r>
      <w:bookmarkEnd w:id="4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846954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846954" w:rsidRDefault="00846954" w:rsidP="007E24B9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6ACAF0EF" wp14:editId="0689F771">
                      <wp:extent cx="228600" cy="228600"/>
                      <wp:effectExtent l="0" t="0" r="0" b="0"/>
                      <wp:docPr id="10" name="Group 1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" name="Oval 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D8860F" id="Group 10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CUWUwAfwUAAPARAAAOAAAAAAAAAAAAAAAAAC4CAABkcnMvZTJvRG9jLnht&#10;bFBLAQItABQABgAIAAAAIQD4DCmZ2AAAAAMBAAAPAAAAAAAAAAAAAAAAANkHAABkcnMvZG93bnJl&#10;di54bWxQSwUGAAAAAAQABADzAAAA3ggAAAAA&#10;">
                      <v:oval id="Oval 1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mFMMA&#10;AADbAAAADwAAAGRycy9kb3ducmV2LnhtbESP3WoCMRCF7wu+QxihdzVrC6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DmFMMAAADb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846954" w:rsidRPr="006048AF" w:rsidRDefault="00846954" w:rsidP="00B9348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B9348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48F">
              <w:rPr>
                <w:rFonts w:ascii="Times New Roman" w:hAnsi="Times New Roman" w:cs="Times New Roman"/>
                <w:sz w:val="24"/>
                <w:szCs w:val="24"/>
              </w:rPr>
              <w:t>SOR tables and document their loading characteristics.</w:t>
            </w:r>
          </w:p>
        </w:tc>
      </w:tr>
    </w:tbl>
    <w:p w:rsidR="00E57698" w:rsidRDefault="00E57698" w:rsidP="00E57698">
      <w:pPr>
        <w:pStyle w:val="NoSpacing"/>
      </w:pPr>
    </w:p>
    <w:p w:rsidR="00AF4A48" w:rsidRDefault="00AF4A48" w:rsidP="00E57698">
      <w:pPr>
        <w:pStyle w:val="NoSpacing"/>
      </w:pPr>
    </w:p>
    <w:p w:rsidR="00B9348F" w:rsidRDefault="00B9348F" w:rsidP="00B9348F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2</w:t>
        </w:r>
      </w:fldSimple>
      <w:r>
        <w:t>: SOR Tables - Loading Attributes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46"/>
        <w:gridCol w:w="1268"/>
        <w:gridCol w:w="1364"/>
        <w:gridCol w:w="1264"/>
        <w:gridCol w:w="1321"/>
        <w:gridCol w:w="1333"/>
        <w:gridCol w:w="1621"/>
        <w:gridCol w:w="1621"/>
        <w:gridCol w:w="1017"/>
        <w:gridCol w:w="1615"/>
      </w:tblGrid>
      <w:tr w:rsidR="00B9348F" w:rsidTr="00B93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vAlign w:val="bottom"/>
          </w:tcPr>
          <w:p w:rsidR="00B9348F" w:rsidRPr="00B9348F" w:rsidRDefault="00B9348F" w:rsidP="00B9348F">
            <w:pP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SOR  ID </w:t>
            </w:r>
          </w:p>
        </w:tc>
        <w:tc>
          <w:tcPr>
            <w:tcW w:w="1268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SOR Table</w:t>
            </w:r>
            <w:r w:rsidR="008E1881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 Name</w:t>
            </w:r>
          </w:p>
        </w:tc>
        <w:tc>
          <w:tcPr>
            <w:tcW w:w="1364" w:type="dxa"/>
            <w:vAlign w:val="bottom"/>
          </w:tcPr>
          <w:p w:rsidR="00B9348F" w:rsidRPr="00B9348F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SOR </w:t>
            </w:r>
            <w:r w:rsidR="008E1881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Table ID</w:t>
            </w:r>
          </w:p>
        </w:tc>
        <w:tc>
          <w:tcPr>
            <w:tcW w:w="1264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Data Load Cycle</w:t>
            </w:r>
          </w:p>
        </w:tc>
        <w:tc>
          <w:tcPr>
            <w:tcW w:w="1321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Data Load</w:t>
            </w:r>
          </w:p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Volumes</w:t>
            </w:r>
          </w:p>
        </w:tc>
        <w:tc>
          <w:tcPr>
            <w:tcW w:w="1333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Historical Volume</w:t>
            </w:r>
          </w:p>
        </w:tc>
        <w:tc>
          <w:tcPr>
            <w:tcW w:w="1621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Data Dependencies</w:t>
            </w:r>
          </w:p>
        </w:tc>
        <w:tc>
          <w:tcPr>
            <w:tcW w:w="1621" w:type="dxa"/>
            <w:vAlign w:val="bottom"/>
          </w:tcPr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System Dependencies </w:t>
            </w:r>
          </w:p>
        </w:tc>
        <w:tc>
          <w:tcPr>
            <w:tcW w:w="1017" w:type="dxa"/>
            <w:vAlign w:val="bottom"/>
          </w:tcPr>
          <w:p w:rsid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DQ</w:t>
            </w:r>
          </w:p>
          <w:p w:rsidR="00B9348F" w:rsidRP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 Issues</w:t>
            </w:r>
          </w:p>
        </w:tc>
        <w:tc>
          <w:tcPr>
            <w:tcW w:w="1615" w:type="dxa"/>
            <w:vAlign w:val="bottom"/>
          </w:tcPr>
          <w:p w:rsidR="00B9348F" w:rsidRDefault="00B9348F" w:rsidP="00B93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Comments</w:t>
            </w: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268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9348F" w:rsidRDefault="00B9348F" w:rsidP="00E57698">
      <w:pPr>
        <w:pStyle w:val="NoSpacing"/>
      </w:pPr>
    </w:p>
    <w:p w:rsidR="00B9348F" w:rsidRDefault="00B9348F" w:rsidP="00E57698">
      <w:pPr>
        <w:pStyle w:val="NoSpacing"/>
      </w:pPr>
    </w:p>
    <w:p w:rsidR="00B9348F" w:rsidRDefault="00B9348F" w:rsidP="00B9348F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3</w:t>
        </w:r>
      </w:fldSimple>
      <w:r>
        <w:t xml:space="preserve">: SOR Tables - </w:t>
      </w:r>
      <w:r w:rsidRPr="000A5AF6">
        <w:t>Processing Attributes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100"/>
        <w:gridCol w:w="1140"/>
        <w:gridCol w:w="1217"/>
        <w:gridCol w:w="1856"/>
        <w:gridCol w:w="1292"/>
        <w:gridCol w:w="1235"/>
        <w:gridCol w:w="1449"/>
        <w:gridCol w:w="1536"/>
        <w:gridCol w:w="1310"/>
        <w:gridCol w:w="1535"/>
      </w:tblGrid>
      <w:tr w:rsidR="00B9348F" w:rsidTr="008E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Align w:val="bottom"/>
          </w:tcPr>
          <w:p w:rsidR="00B9348F" w:rsidRPr="008E1881" w:rsidRDefault="00B9348F" w:rsidP="008E1881">
            <w:pPr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 xml:space="preserve">SOR  ID </w:t>
            </w:r>
          </w:p>
        </w:tc>
        <w:tc>
          <w:tcPr>
            <w:tcW w:w="1140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>SOR Table</w:t>
            </w:r>
            <w:r w:rsidR="008E1881">
              <w:rPr>
                <w:rFonts w:ascii="Calibri Light" w:hAnsi="Calibri Light"/>
              </w:rPr>
              <w:t xml:space="preserve"> ID</w:t>
            </w:r>
          </w:p>
        </w:tc>
        <w:tc>
          <w:tcPr>
            <w:tcW w:w="1217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 xml:space="preserve">SCD </w:t>
            </w:r>
          </w:p>
        </w:tc>
        <w:tc>
          <w:tcPr>
            <w:tcW w:w="1856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>Transformation</w:t>
            </w:r>
          </w:p>
        </w:tc>
        <w:tc>
          <w:tcPr>
            <w:tcW w:w="1292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 xml:space="preserve">Error Handling </w:t>
            </w:r>
          </w:p>
        </w:tc>
        <w:tc>
          <w:tcPr>
            <w:tcW w:w="1235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>Restart &amp; Reload</w:t>
            </w:r>
          </w:p>
        </w:tc>
        <w:tc>
          <w:tcPr>
            <w:tcW w:w="1449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 xml:space="preserve">Data Quality </w:t>
            </w:r>
          </w:p>
        </w:tc>
        <w:tc>
          <w:tcPr>
            <w:tcW w:w="1536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>Pre-Processing</w:t>
            </w:r>
          </w:p>
        </w:tc>
        <w:tc>
          <w:tcPr>
            <w:tcW w:w="1310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>Post-Processing</w:t>
            </w:r>
          </w:p>
        </w:tc>
        <w:tc>
          <w:tcPr>
            <w:tcW w:w="1535" w:type="dxa"/>
            <w:vAlign w:val="bottom"/>
          </w:tcPr>
          <w:p w:rsidR="00B9348F" w:rsidRPr="008E1881" w:rsidRDefault="00B9348F" w:rsidP="008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 w:rsidRPr="008E1881">
              <w:rPr>
                <w:rFonts w:ascii="Calibri Light" w:hAnsi="Calibri Light"/>
              </w:rPr>
              <w:t xml:space="preserve">Comments </w:t>
            </w: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48F" w:rsidTr="00B9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348F" w:rsidTr="00B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B9348F" w:rsidRDefault="00B9348F" w:rsidP="00B9348F">
            <w:pPr>
              <w:pStyle w:val="NoSpacing"/>
            </w:pPr>
          </w:p>
        </w:tc>
        <w:tc>
          <w:tcPr>
            <w:tcW w:w="114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9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9348F" w:rsidRDefault="00B9348F" w:rsidP="00B934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348F" w:rsidRDefault="00B9348F" w:rsidP="00E57698">
      <w:pPr>
        <w:pStyle w:val="NoSpacing"/>
      </w:pPr>
    </w:p>
    <w:p w:rsidR="00B9348F" w:rsidRDefault="00B9348F" w:rsidP="00E57698">
      <w:pPr>
        <w:pStyle w:val="NoSpacing"/>
      </w:pPr>
    </w:p>
    <w:p w:rsidR="00B9348F" w:rsidRDefault="00B9348F" w:rsidP="00E57698">
      <w:pPr>
        <w:pStyle w:val="NoSpacing"/>
      </w:pPr>
    </w:p>
    <w:p w:rsidR="00B9348F" w:rsidRDefault="00B9348F" w:rsidP="00E57698">
      <w:pPr>
        <w:pStyle w:val="NoSpacing"/>
      </w:pPr>
    </w:p>
    <w:p w:rsidR="008E1881" w:rsidRDefault="008E1881">
      <w:pPr>
        <w:rPr>
          <w:rFonts w:ascii="Arial" w:hAnsi="Arial"/>
          <w:bCs/>
          <w:color w:val="auto"/>
          <w:sz w:val="32"/>
          <w:szCs w:val="32"/>
        </w:rPr>
      </w:pPr>
      <w:r>
        <w:br w:type="page"/>
      </w:r>
    </w:p>
    <w:p w:rsidR="008E1881" w:rsidRDefault="008E1881" w:rsidP="008E1881">
      <w:pPr>
        <w:pStyle w:val="Heading2"/>
      </w:pPr>
      <w:bookmarkStart w:id="5" w:name="_Toc403934606"/>
      <w:r>
        <w:lastRenderedPageBreak/>
        <w:t>SOR Table - Queries</w:t>
      </w:r>
      <w:bookmarkEnd w:id="5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8E1881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8E1881" w:rsidRDefault="008E1881" w:rsidP="007E24B9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13CB9734" wp14:editId="047464AF">
                      <wp:extent cx="228600" cy="228600"/>
                      <wp:effectExtent l="0" t="0" r="0" b="0"/>
                      <wp:docPr id="6" name="Group 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3F40F" id="Group 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Dz9+w6fwUAAOoRAAAOAAAAAAAAAAAAAAAAAC4CAABkcnMvZTJvRG9jLnht&#10;bFBLAQItABQABgAIAAAAIQD4DCmZ2AAAAAMBAAAPAAAAAAAAAAAAAAAAANkHAABkcnMvZG93bnJl&#10;di54bWxQSwUGAAAAAAQABADzAAAA3ggAAAAA&#10;">
                      <v:oval id="Oval 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L0L4A&#10;AADaAAAADwAAAGRycy9kb3ducmV2LnhtbERPzU4CMRC+k/AOzZh4k64cCK4UYiAYL0oAH2CyHber&#10;22nT1mV5e+dgwvHL97/ajL5XA6XcBTbwOKtAETfBdtwa+DzvH5agckG22AcmA1fKsFlPJyusbbjw&#10;kYZTaZWEcK7RgCsl1lrnxpHHPAuRWLivkDwWganVNuFFwn2v51W10B47lgaHkbaOmp/Tr5cSF4dd&#10;3L52T0tP7ffhukgf72jM/d348gyq0Fhu4n/3mzUgW+WK3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Qy9C+AAAA2gAAAA8AAAAAAAAAAAAAAAAAmAIAAGRycy9kb3ducmV2&#10;LnhtbFBLBQYAAAAABAAEAPUAAACDAwAAAAA=&#10;" fillcolor="#f24f4f [3204]" stroked="f" strokeweight="0">
                        <v:stroke joinstyle="miter"/>
                        <o:lock v:ext="edit" aspectratio="t"/>
                      </v:oval>
                      <v:shape id="Freeform 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ep8MA&#10;AADaAAAADwAAAGRycy9kb3ducmV2LnhtbESPQWvCQBSE74X+h+UVequbVpEaXaUUhJyEmhavr9mX&#10;bDD7NuyuMfXXdwXB4zAz3zCrzWg7MZAPrWMFr5MMBHHldMuNgu9y+/IOIkRkjZ1jUvBHATbrx4cV&#10;5tqd+YuGfWxEgnDIUYGJsc+lDJUhi2HieuLk1c5bjEn6RmqP5wS3nXzLsrm02HJaMNjTp6HquD9Z&#10;BYfLTzmcfGl2tS+K2eL3MPf1VKnnp/FjCSLSGO/hW7vQChZwvZ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ep8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8E1881" w:rsidRPr="006048AF" w:rsidRDefault="008E1881" w:rsidP="008E188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the queries used to select the data from the SOR tables.</w:t>
            </w:r>
          </w:p>
        </w:tc>
      </w:tr>
    </w:tbl>
    <w:p w:rsidR="008E1881" w:rsidRDefault="008E1881" w:rsidP="008E1881">
      <w:pPr>
        <w:pStyle w:val="NoSpacing"/>
      </w:pPr>
    </w:p>
    <w:p w:rsidR="008E1881" w:rsidRDefault="008E1881" w:rsidP="008E1881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4</w:t>
        </w:r>
      </w:fldSimple>
      <w:r>
        <w:t>: SOR Tables - Queries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46"/>
        <w:gridCol w:w="1268"/>
        <w:gridCol w:w="1364"/>
        <w:gridCol w:w="887"/>
        <w:gridCol w:w="1260"/>
        <w:gridCol w:w="1771"/>
        <w:gridCol w:w="1621"/>
        <w:gridCol w:w="1288"/>
        <w:gridCol w:w="1350"/>
        <w:gridCol w:w="1615"/>
      </w:tblGrid>
      <w:tr w:rsidR="008E1881" w:rsidTr="008E1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  <w:vAlign w:val="bottom"/>
          </w:tcPr>
          <w:p w:rsidR="008E1881" w:rsidRPr="00B9348F" w:rsidRDefault="008E1881" w:rsidP="007E24B9">
            <w:pP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SOR  ID </w:t>
            </w:r>
          </w:p>
        </w:tc>
        <w:tc>
          <w:tcPr>
            <w:tcW w:w="1268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SOR Table</w:t>
            </w: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 ID</w:t>
            </w:r>
          </w:p>
        </w:tc>
        <w:tc>
          <w:tcPr>
            <w:tcW w:w="1364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SOR Data Connection</w:t>
            </w:r>
          </w:p>
        </w:tc>
        <w:tc>
          <w:tcPr>
            <w:tcW w:w="887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Query ID</w:t>
            </w:r>
          </w:p>
        </w:tc>
        <w:tc>
          <w:tcPr>
            <w:tcW w:w="1260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Query Name</w:t>
            </w:r>
          </w:p>
        </w:tc>
        <w:tc>
          <w:tcPr>
            <w:tcW w:w="1771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Query Syntax</w:t>
            </w:r>
          </w:p>
        </w:tc>
        <w:tc>
          <w:tcPr>
            <w:tcW w:w="1621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Filters</w:t>
            </w:r>
          </w:p>
        </w:tc>
        <w:tc>
          <w:tcPr>
            <w:tcW w:w="1288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Look-up (Y/N)</w:t>
            </w: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 xml:space="preserve"> </w:t>
            </w:r>
          </w:p>
        </w:tc>
        <w:tc>
          <w:tcPr>
            <w:tcW w:w="1350" w:type="dxa"/>
            <w:vAlign w:val="bottom"/>
          </w:tcPr>
          <w:p w:rsidR="008E1881" w:rsidRPr="00B9348F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Match Conditions</w:t>
            </w:r>
          </w:p>
        </w:tc>
        <w:tc>
          <w:tcPr>
            <w:tcW w:w="1615" w:type="dxa"/>
            <w:vAlign w:val="bottom"/>
          </w:tcPr>
          <w:p w:rsidR="008E1881" w:rsidRDefault="008E1881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48F">
              <w:rPr>
                <w:rFonts w:ascii="Calibri" w:eastAsia="Times New Roman" w:hAnsi="Calibri" w:cs="Times New Roman"/>
                <w:bCs w:val="0"/>
                <w:color w:val="FFFFFF"/>
                <w:szCs w:val="24"/>
                <w:lang w:eastAsia="en-US"/>
              </w:rPr>
              <w:t>Comments</w:t>
            </w: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881" w:rsidTr="008E1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881" w:rsidTr="008E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dxa"/>
          </w:tcPr>
          <w:p w:rsidR="008E1881" w:rsidRDefault="008E1881" w:rsidP="007E24B9">
            <w:pPr>
              <w:pStyle w:val="NoSpacing"/>
            </w:pPr>
          </w:p>
        </w:tc>
        <w:tc>
          <w:tcPr>
            <w:tcW w:w="126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4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7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1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8E1881" w:rsidRDefault="008E1881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881" w:rsidRDefault="008E1881" w:rsidP="008E1881"/>
    <w:p w:rsidR="008E1881" w:rsidRDefault="008E1881">
      <w:pPr>
        <w:rPr>
          <w:rFonts w:ascii="Arial" w:hAnsi="Arial"/>
          <w:bCs/>
          <w:color w:val="auto"/>
          <w:sz w:val="32"/>
          <w:szCs w:val="32"/>
        </w:rPr>
      </w:pPr>
      <w:r>
        <w:br w:type="page"/>
      </w:r>
    </w:p>
    <w:p w:rsidR="008E1881" w:rsidRDefault="007E24B9" w:rsidP="008E1881">
      <w:pPr>
        <w:pStyle w:val="Heading2"/>
      </w:pPr>
      <w:bookmarkStart w:id="6" w:name="_Toc403934607"/>
      <w:r>
        <w:lastRenderedPageBreak/>
        <w:t>Source to Target (S2T) Mappings</w:t>
      </w:r>
      <w:bookmarkEnd w:id="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8E1881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8E1881" w:rsidRDefault="008E1881" w:rsidP="007E24B9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0249DC38" wp14:editId="66920923">
                      <wp:extent cx="228600" cy="228600"/>
                      <wp:effectExtent l="0" t="0" r="0" b="0"/>
                      <wp:docPr id="32" name="Group 3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" name="Oval 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E704D" id="Group 32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FBFmq6BBQAA8BEAAA4AAAAAAAAAAAAAAAAALgIAAGRycy9lMm9Eb2Mu&#10;eG1sUEsBAi0AFAAGAAgAAAAhAPgMKZnYAAAAAwEAAA8AAAAAAAAAAAAAAAAA2wcAAGRycy9kb3du&#10;cmV2LnhtbFBLBQYAAAAABAAEAPMAAADgCAAAAAA=&#10;">
                      <v:oval id="Oval 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6dMEA&#10;AADbAAAADwAAAGRycy9kb3ducmV2LnhtbESP3WoCMRCF7wu+QxjBu5pVQexqFFEqvWlL1QcYNuNm&#10;dTMJSbqub98UCr08nJ+Ps9r0thUdhdg4VjAZFyCIK6cbrhWcT6/PCxAxIWtsHZOCB0XYrAdPKyy1&#10;u/MXdcdUizzCsUQFJiVfShkrQxbj2Hni7F1csJiyDLXUAe953LZyWhRzabHhTDDoaWeouh2/bYYY&#10;3+397tC8LCzV18/HPHy8o1KjYb9dgkjUp//wX/tNK5jN4PdL/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unT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FvsQA&#10;AADbAAAADwAAAGRycy9kb3ducmV2LnhtbESPQWvCQBSE74X+h+UVvNVNq0ibukopCDkVNBavr9mX&#10;bGj2bdhdY+qvdwXB4zAz3zDL9Wg7MZAPrWMFL9MMBHHldMuNgn25eX4DESKyxs4xKfinAOvV48MS&#10;c+1OvKVhFxuRIBxyVGBi7HMpQ2XIYpi6njh5tfMWY5K+kdrjKcFtJ1+zbCEttpwWDPb0Zaj62x2t&#10;gsP5pxyOvjTftS+K+fvvYeHrmVKTp/HzA0SkMd7Dt3ahFczmcP2Sfo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Mxb7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8E1881" w:rsidRPr="006048AF" w:rsidRDefault="008E1881" w:rsidP="0098293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 the </w:t>
            </w:r>
            <w:r w:rsidR="0098293B">
              <w:rPr>
                <w:rFonts w:ascii="Times New Roman" w:hAnsi="Times New Roman" w:cs="Times New Roman"/>
                <w:sz w:val="24"/>
                <w:szCs w:val="24"/>
              </w:rPr>
              <w:t>source-to-target (S2T) mappings.</w:t>
            </w:r>
          </w:p>
        </w:tc>
      </w:tr>
    </w:tbl>
    <w:p w:rsidR="008C79D6" w:rsidRDefault="008C79D6" w:rsidP="008C79D6">
      <w:pPr>
        <w:pStyle w:val="NoSpacing"/>
      </w:pPr>
    </w:p>
    <w:p w:rsidR="008C79D6" w:rsidRPr="008C79D6" w:rsidRDefault="008C79D6" w:rsidP="008C79D6">
      <w:pPr>
        <w:pStyle w:val="Heading3"/>
      </w:pPr>
      <w:bookmarkStart w:id="7" w:name="_Toc403934608"/>
      <w:r w:rsidRPr="008C79D6">
        <w:t>S2T Mappings - Rows matching selection criteria</w:t>
      </w:r>
      <w:bookmarkEnd w:id="7"/>
    </w:p>
    <w:p w:rsidR="008E1881" w:rsidRDefault="008E1881" w:rsidP="008E1881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5</w:t>
        </w:r>
      </w:fldSimple>
      <w:r>
        <w:t xml:space="preserve">: </w:t>
      </w:r>
      <w:r w:rsidR="007E24B9">
        <w:t>S2T Mappings</w:t>
      </w:r>
      <w:r w:rsidR="0098293B">
        <w:t xml:space="preserve"> – Successful Rows</w:t>
      </w:r>
    </w:p>
    <w:tbl>
      <w:tblPr>
        <w:tblStyle w:val="GridTable4-Accent2"/>
        <w:tblW w:w="1376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080"/>
        <w:gridCol w:w="1080"/>
        <w:gridCol w:w="1350"/>
        <w:gridCol w:w="900"/>
        <w:gridCol w:w="1080"/>
        <w:gridCol w:w="1260"/>
        <w:gridCol w:w="1350"/>
        <w:gridCol w:w="1080"/>
        <w:gridCol w:w="900"/>
        <w:gridCol w:w="810"/>
        <w:gridCol w:w="1260"/>
      </w:tblGrid>
      <w:tr w:rsidR="007E24B9" w:rsidTr="00982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7E24B9" w:rsidRPr="007E24B9" w:rsidRDefault="007E24B9" w:rsidP="007E24B9">
            <w:pP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S2T ID </w:t>
            </w:r>
          </w:p>
        </w:tc>
        <w:tc>
          <w:tcPr>
            <w:tcW w:w="99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S2T Name</w:t>
            </w:r>
          </w:p>
        </w:tc>
        <w:tc>
          <w:tcPr>
            <w:tcW w:w="108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Table</w:t>
            </w:r>
          </w:p>
        </w:tc>
        <w:tc>
          <w:tcPr>
            <w:tcW w:w="108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</w:t>
            </w:r>
          </w:p>
        </w:tc>
        <w:tc>
          <w:tcPr>
            <w:tcW w:w="135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 Data Type</w:t>
            </w:r>
          </w:p>
        </w:tc>
        <w:tc>
          <w:tcPr>
            <w:tcW w:w="90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</w:t>
            </w:r>
          </w:p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 Table</w:t>
            </w:r>
          </w:p>
        </w:tc>
        <w:tc>
          <w:tcPr>
            <w:tcW w:w="108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</w:t>
            </w:r>
          </w:p>
        </w:tc>
        <w:tc>
          <w:tcPr>
            <w:tcW w:w="126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 Data Type</w:t>
            </w:r>
          </w:p>
        </w:tc>
        <w:tc>
          <w:tcPr>
            <w:tcW w:w="135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Expression Applied</w:t>
            </w:r>
          </w:p>
        </w:tc>
        <w:tc>
          <w:tcPr>
            <w:tcW w:w="108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Filter Applied</w:t>
            </w:r>
          </w:p>
        </w:tc>
        <w:tc>
          <w:tcPr>
            <w:tcW w:w="90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Default Value If Null</w:t>
            </w:r>
          </w:p>
        </w:tc>
        <w:tc>
          <w:tcPr>
            <w:tcW w:w="81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DQ Issues</w:t>
            </w:r>
          </w:p>
        </w:tc>
        <w:tc>
          <w:tcPr>
            <w:tcW w:w="1260" w:type="dxa"/>
            <w:vAlign w:val="bottom"/>
          </w:tcPr>
          <w:p w:rsidR="007E24B9" w:rsidRPr="007E24B9" w:rsidRDefault="007E24B9" w:rsidP="007E2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Comments</w:t>
            </w:r>
          </w:p>
        </w:tc>
      </w:tr>
      <w:tr w:rsidR="007E24B9" w:rsidTr="0098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4B9" w:rsidTr="0098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4B9" w:rsidTr="0098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4B9" w:rsidTr="0098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4B9" w:rsidTr="0098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4B9" w:rsidTr="0098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4B9" w:rsidTr="0098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4B9" w:rsidTr="00982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4B9" w:rsidTr="00982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7E24B9" w:rsidRDefault="007E24B9" w:rsidP="007E24B9">
            <w:pPr>
              <w:pStyle w:val="NoSpacing"/>
            </w:pPr>
          </w:p>
        </w:tc>
        <w:tc>
          <w:tcPr>
            <w:tcW w:w="99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E24B9" w:rsidRDefault="007E24B9" w:rsidP="007E24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E1881" w:rsidRDefault="008E1881" w:rsidP="008C79D6">
      <w:pPr>
        <w:pStyle w:val="NoSpacing"/>
      </w:pPr>
    </w:p>
    <w:p w:rsidR="008C79D6" w:rsidRPr="008C79D6" w:rsidRDefault="008C79D6" w:rsidP="008C79D6">
      <w:pPr>
        <w:pStyle w:val="Heading3"/>
      </w:pPr>
      <w:bookmarkStart w:id="8" w:name="_Toc403934609"/>
      <w:r>
        <w:t>S2T Mappings – SOR Joins</w:t>
      </w:r>
      <w:bookmarkEnd w:id="8"/>
      <w:r>
        <w:t xml:space="preserve"> </w:t>
      </w:r>
    </w:p>
    <w:p w:rsidR="008C79D6" w:rsidRDefault="008C79D6" w:rsidP="008C79D6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6</w:t>
        </w:r>
      </w:fldSimple>
      <w:r>
        <w:t>: S2T Mappings – Successful Rows</w:t>
      </w:r>
    </w:p>
    <w:tbl>
      <w:tblPr>
        <w:tblStyle w:val="GridTable4-Accent2"/>
        <w:tblW w:w="1376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080"/>
        <w:gridCol w:w="1080"/>
        <w:gridCol w:w="1350"/>
        <w:gridCol w:w="900"/>
        <w:gridCol w:w="1080"/>
        <w:gridCol w:w="1260"/>
        <w:gridCol w:w="1350"/>
        <w:gridCol w:w="810"/>
        <w:gridCol w:w="990"/>
        <w:gridCol w:w="990"/>
        <w:gridCol w:w="1260"/>
      </w:tblGrid>
      <w:tr w:rsidR="008C79D6" w:rsidTr="008C7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8C79D6" w:rsidRPr="007E24B9" w:rsidRDefault="008C79D6" w:rsidP="0017431D">
            <w:pP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S2T ID </w:t>
            </w:r>
          </w:p>
        </w:tc>
        <w:tc>
          <w:tcPr>
            <w:tcW w:w="99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S2T Name</w:t>
            </w:r>
          </w:p>
        </w:tc>
        <w:tc>
          <w:tcPr>
            <w:tcW w:w="108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Table</w:t>
            </w:r>
          </w:p>
        </w:tc>
        <w:tc>
          <w:tcPr>
            <w:tcW w:w="108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</w:t>
            </w:r>
          </w:p>
        </w:tc>
        <w:tc>
          <w:tcPr>
            <w:tcW w:w="135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 Data Type</w:t>
            </w:r>
          </w:p>
        </w:tc>
        <w:tc>
          <w:tcPr>
            <w:tcW w:w="90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</w:t>
            </w:r>
          </w:p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 Table</w:t>
            </w:r>
          </w:p>
        </w:tc>
        <w:tc>
          <w:tcPr>
            <w:tcW w:w="108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</w:t>
            </w:r>
          </w:p>
        </w:tc>
        <w:tc>
          <w:tcPr>
            <w:tcW w:w="126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 Data Type</w:t>
            </w:r>
          </w:p>
        </w:tc>
        <w:tc>
          <w:tcPr>
            <w:tcW w:w="135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Join Criteria</w:t>
            </w:r>
          </w:p>
        </w:tc>
        <w:tc>
          <w:tcPr>
            <w:tcW w:w="81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Join Type</w:t>
            </w:r>
          </w:p>
        </w:tc>
        <w:tc>
          <w:tcPr>
            <w:tcW w:w="99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Join Process</w:t>
            </w:r>
          </w:p>
        </w:tc>
        <w:tc>
          <w:tcPr>
            <w:tcW w:w="99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Filter Applied</w:t>
            </w:r>
          </w:p>
        </w:tc>
        <w:tc>
          <w:tcPr>
            <w:tcW w:w="1260" w:type="dxa"/>
            <w:vAlign w:val="bottom"/>
          </w:tcPr>
          <w:p w:rsidR="008C79D6" w:rsidRPr="007E24B9" w:rsidRDefault="008C79D6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Comments</w:t>
            </w:r>
          </w:p>
        </w:tc>
      </w:tr>
      <w:tr w:rsidR="008C79D6" w:rsidTr="008C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C79D6" w:rsidRDefault="008C79D6" w:rsidP="0017431D">
            <w:pPr>
              <w:pStyle w:val="NoSpacing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9D6" w:rsidTr="008C7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C79D6" w:rsidRDefault="008C79D6" w:rsidP="0017431D">
            <w:pPr>
              <w:pStyle w:val="NoSpacing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9D6" w:rsidTr="008C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C79D6" w:rsidRDefault="008C79D6" w:rsidP="0017431D">
            <w:pPr>
              <w:pStyle w:val="NoSpacing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9D6" w:rsidTr="008C7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C79D6" w:rsidRDefault="008C79D6" w:rsidP="0017431D">
            <w:pPr>
              <w:pStyle w:val="NoSpacing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9D6" w:rsidTr="008C7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C79D6" w:rsidRDefault="008C79D6" w:rsidP="0017431D">
            <w:pPr>
              <w:pStyle w:val="NoSpacing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C79D6" w:rsidRDefault="008C79D6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C79D6" w:rsidRDefault="008C79D6" w:rsidP="008E1881"/>
    <w:p w:rsidR="008C79D6" w:rsidRPr="008C79D6" w:rsidRDefault="008C79D6" w:rsidP="008C79D6">
      <w:pPr>
        <w:pStyle w:val="Heading3"/>
      </w:pPr>
      <w:bookmarkStart w:id="9" w:name="_Toc403934610"/>
      <w:r>
        <w:lastRenderedPageBreak/>
        <w:t>S2T Mappings - Rows not matching selection criteria</w:t>
      </w:r>
      <w:bookmarkEnd w:id="9"/>
    </w:p>
    <w:p w:rsidR="0098293B" w:rsidRDefault="0098293B" w:rsidP="0098293B">
      <w:pPr>
        <w:pStyle w:val="Caption"/>
      </w:pPr>
      <w:r>
        <w:t xml:space="preserve">Table </w:t>
      </w:r>
      <w:fldSimple w:instr=" SEQ Table \* ARABIC ">
        <w:r w:rsidR="00AF4A63">
          <w:rPr>
            <w:noProof/>
          </w:rPr>
          <w:t>7</w:t>
        </w:r>
      </w:fldSimple>
      <w:r>
        <w:t xml:space="preserve">: S2T Mappings – Rejection Rows </w:t>
      </w:r>
    </w:p>
    <w:tbl>
      <w:tblPr>
        <w:tblStyle w:val="GridTable4-Accent2"/>
        <w:tblW w:w="13765" w:type="dxa"/>
        <w:tblLayout w:type="fixed"/>
        <w:tblLook w:val="04A0" w:firstRow="1" w:lastRow="0" w:firstColumn="1" w:lastColumn="0" w:noHBand="0" w:noVBand="1"/>
      </w:tblPr>
      <w:tblGrid>
        <w:gridCol w:w="625"/>
        <w:gridCol w:w="990"/>
        <w:gridCol w:w="1080"/>
        <w:gridCol w:w="1080"/>
        <w:gridCol w:w="1350"/>
        <w:gridCol w:w="900"/>
        <w:gridCol w:w="1080"/>
        <w:gridCol w:w="1260"/>
        <w:gridCol w:w="1170"/>
        <w:gridCol w:w="1260"/>
        <w:gridCol w:w="900"/>
        <w:gridCol w:w="810"/>
        <w:gridCol w:w="1260"/>
      </w:tblGrid>
      <w:tr w:rsidR="0098293B" w:rsidTr="0017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bottom"/>
          </w:tcPr>
          <w:p w:rsidR="0098293B" w:rsidRPr="007E24B9" w:rsidRDefault="0098293B" w:rsidP="0017431D">
            <w:pP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S2T ID </w:t>
            </w:r>
          </w:p>
        </w:tc>
        <w:tc>
          <w:tcPr>
            <w:tcW w:w="99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S2T Name</w:t>
            </w:r>
          </w:p>
        </w:tc>
        <w:tc>
          <w:tcPr>
            <w:tcW w:w="108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Table</w:t>
            </w:r>
          </w:p>
        </w:tc>
        <w:tc>
          <w:tcPr>
            <w:tcW w:w="108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</w:t>
            </w:r>
          </w:p>
        </w:tc>
        <w:tc>
          <w:tcPr>
            <w:tcW w:w="135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Target Column Data Type</w:t>
            </w:r>
          </w:p>
        </w:tc>
        <w:tc>
          <w:tcPr>
            <w:tcW w:w="90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</w:t>
            </w:r>
          </w:p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 Table</w:t>
            </w:r>
          </w:p>
        </w:tc>
        <w:tc>
          <w:tcPr>
            <w:tcW w:w="108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</w:t>
            </w:r>
          </w:p>
        </w:tc>
        <w:tc>
          <w:tcPr>
            <w:tcW w:w="126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Source Column Data Type</w:t>
            </w:r>
          </w:p>
        </w:tc>
        <w:tc>
          <w:tcPr>
            <w:tcW w:w="117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Reason for Rejection</w:t>
            </w:r>
          </w:p>
        </w:tc>
        <w:tc>
          <w:tcPr>
            <w:tcW w:w="126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Rejection Logic</w:t>
            </w:r>
            <w:r w:rsidRPr="007E24B9"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 xml:space="preserve"> Applied</w:t>
            </w:r>
          </w:p>
        </w:tc>
        <w:tc>
          <w:tcPr>
            <w:tcW w:w="90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Default Value If Null</w:t>
            </w:r>
          </w:p>
        </w:tc>
        <w:tc>
          <w:tcPr>
            <w:tcW w:w="81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DQ Issues</w:t>
            </w:r>
          </w:p>
        </w:tc>
        <w:tc>
          <w:tcPr>
            <w:tcW w:w="1260" w:type="dxa"/>
            <w:vAlign w:val="bottom"/>
          </w:tcPr>
          <w:p w:rsidR="0098293B" w:rsidRPr="007E24B9" w:rsidRDefault="0098293B" w:rsidP="001743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FFFFFF"/>
                <w:sz w:val="22"/>
                <w:szCs w:val="22"/>
                <w:lang w:eastAsia="en-US"/>
              </w:rPr>
              <w:t>Comments</w:t>
            </w:r>
          </w:p>
        </w:tc>
      </w:tr>
      <w:tr w:rsidR="0098293B" w:rsidTr="0017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93B" w:rsidTr="0017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93B" w:rsidTr="0017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93B" w:rsidTr="0017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93B" w:rsidTr="0017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93B" w:rsidTr="0017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93B" w:rsidTr="0017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293B" w:rsidTr="00174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293B" w:rsidTr="0017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293B" w:rsidRDefault="0098293B" w:rsidP="0017431D">
            <w:pPr>
              <w:pStyle w:val="NoSpacing"/>
            </w:pPr>
          </w:p>
        </w:tc>
        <w:tc>
          <w:tcPr>
            <w:tcW w:w="99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8293B" w:rsidRDefault="0098293B" w:rsidP="0017431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293B" w:rsidRPr="008E1881" w:rsidRDefault="0098293B" w:rsidP="008E1881"/>
    <w:p w:rsidR="00846954" w:rsidRDefault="00846954" w:rsidP="00846954">
      <w:pPr>
        <w:pStyle w:val="NoSpacing"/>
      </w:pPr>
    </w:p>
    <w:p w:rsidR="008C79D6" w:rsidRDefault="008C79D6">
      <w:pPr>
        <w:rPr>
          <w:rFonts w:ascii="Arial" w:hAnsi="Arial"/>
          <w:bCs/>
          <w:color w:val="auto"/>
          <w:sz w:val="32"/>
          <w:szCs w:val="32"/>
        </w:rPr>
      </w:pPr>
      <w:r>
        <w:br w:type="page"/>
      </w:r>
    </w:p>
    <w:p w:rsidR="00022CFC" w:rsidRDefault="0098293B" w:rsidP="00022CFC">
      <w:pPr>
        <w:pStyle w:val="Heading2"/>
      </w:pPr>
      <w:bookmarkStart w:id="10" w:name="_Toc403934611"/>
      <w:r>
        <w:lastRenderedPageBreak/>
        <w:t>Data Integration Workflow</w:t>
      </w:r>
      <w:bookmarkEnd w:id="10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022CFC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022CFC" w:rsidRDefault="00022CFC" w:rsidP="007E24B9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11878A07" wp14:editId="17C6E82A">
                      <wp:extent cx="228600" cy="228600"/>
                      <wp:effectExtent l="0" t="0" r="0" b="0"/>
                      <wp:docPr id="1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B07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QdBw/4AFAADwEQAADgAAAAAAAAAAAAAAAAAuAgAAZHJzL2Uyb0RvYy54&#10;bWxQSwECLQAUAAYACAAAACEA+AwpmdgAAAADAQAADwAAAAAAAAAAAAAAAADaBwAAZHJzL2Rvd25y&#10;ZXYueG1sUEsFBgAAAAAEAAQA8wAAAN8IAAAAAA==&#10;">
                      <v:oval id="Oval 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XRcEA&#10;AADbAAAADwAAAGRycy9kb3ducmV2LnhtbESPzWoCMRSF94LvEG7BnWZ0IXZqlKJU3Gip+gCXye1k&#10;dHITknQc394UCl0ezs/HWa5724qOQmwcK5hOChDEldMN1wou54/xAkRMyBpbx6TgQRHWq+FgiaV2&#10;d/6i7pRqkUc4lqjApORLKWNlyGKcOE+cvW8XLKYsQy11wHset62cFcVcWmw4Ewx62hiqbqcfmyHG&#10;d1u/2TWvC0v19fMxD8cDKjV66d/fQCTq03/4r73XCmZT+P2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CF0X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ujMQA&#10;AADbAAAADwAAAGRycy9kb3ducmV2LnhtbESPwWrDMBBE74X+g9hCb40ct4TEiRJKoeBToHFLrhtr&#10;bZlYKyMpjpuvrwqFHoeZecNsdpPtxUg+dI4VzGcZCOLa6Y5bBZ/V+9MSRIjIGnvHpOCbAuy293cb&#10;LLS78geNh9iKBOFQoAIT41BIGWpDFsPMDcTJa5y3GJP0rdQerwlue5ln2UJa7DgtGBzozVB9Plys&#10;guPtqxovvjL7xpfly+p0XPjmWanHh+l1DSLSFP/Df+1SK8hz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boz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022CFC" w:rsidRPr="006048AF" w:rsidRDefault="00AF4A63" w:rsidP="00022C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workflow of the source-to-target mappings.</w:t>
            </w:r>
          </w:p>
        </w:tc>
      </w:tr>
    </w:tbl>
    <w:p w:rsidR="00022CFC" w:rsidRDefault="00022CFC" w:rsidP="00022CFC">
      <w:pPr>
        <w:pStyle w:val="NoSpacing"/>
      </w:pPr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022CFC" w:rsidRPr="00A94D14" w:rsidTr="007E2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022CFC" w:rsidRPr="00A94D14" w:rsidRDefault="00022CFC" w:rsidP="007E24B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44C560E2" wp14:editId="63229ED5">
                      <wp:extent cx="228600" cy="228600"/>
                      <wp:effectExtent l="0" t="0" r="0" b="0"/>
                      <wp:docPr id="2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" name="Oval 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2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F875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9MNYlhQUAAPARAAAOAAAAAAAAAAAAAAAAAC4CAABkcnMvZTJv&#10;RG9jLnhtbFBLAQItABQABgAIAAAAIQD4DCmZ2AAAAAMBAAAPAAAAAAAAAAAAAAAAAN8HAABkcnMv&#10;ZG93bnJldi54bWxQSwUGAAAAAAQABADzAAAA5AgAAAAA&#10;">
                      <v:oval id="Oval 2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RRsIA&#10;AADbAAAADwAAAGRycy9kb3ducmV2LnhtbESP3WoCMRCF7wXfIYzQO80qVOxqFLG09MZKt32AYTNu&#10;tt1MQpKu69s3QsHLw/n5OJvdYDvRU4itYwXzWQGCuHa65UbB1+fLdAUiJmSNnWNScKUIu+14tMFS&#10;uwt/UF+lRuQRjiUqMCn5UspYG7IYZ84TZ+/sgsWUZWikDnjJ47aTi6JYSostZ4JBTwdD9U/1azPE&#10;+P7ZH17bp5Wl5vt0XYb3Iyr1MBn2axCJhnQP/7fftILFI9y+5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eRFG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2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oj8QA&#10;AADbAAAADwAAAGRycy9kb3ducmV2LnhtbESPwWrDMBBE74X8g9hAbo3cpJjWjRJCIOBToXFLrltr&#10;bZlaKyMpjtOvrwqFHoeZecNsdpPtxUg+dI4VPCwzEMS10x23Ct6r4/0TiBCRNfaOScGNAuy2s7sN&#10;Ftpd+Y3GU2xFgnAoUIGJcSikDLUhi2HpBuLkNc5bjEn6VmqP1wS3vVxlWS4tdpwWDA50MFR/nS5W&#10;wfn7oxovvjKvjS/Lx+fPc+6btVKL+bR/ARFpiv/hv3apFaxy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aI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022CFC" w:rsidRPr="00991CA5" w:rsidRDefault="00020D00" w:rsidP="00CB3A9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In the </w:t>
            </w:r>
            <w:r w:rsidRPr="00020D00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, s</w:t>
            </w:r>
            <w:r w:rsidR="00AF4A63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ee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</w:t>
            </w:r>
            <w:r w:rsidR="00AF4A63">
              <w:rPr>
                <w:rFonts w:ascii="Times New Roman" w:hAnsi="Times New Roman" w:cs="Times New Roman"/>
                <w:i w:val="0"/>
                <w:sz w:val="24"/>
                <w:szCs w:val="24"/>
              </w:rPr>
              <w:t>sectio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n “Data Integration Design” in C</w:t>
            </w:r>
            <w:r w:rsidR="00AF4A63">
              <w:rPr>
                <w:rFonts w:ascii="Times New Roman" w:hAnsi="Times New Roman" w:cs="Times New Roman"/>
                <w:i w:val="0"/>
                <w:sz w:val="24"/>
                <w:szCs w:val="24"/>
              </w:rPr>
              <w:t>hapter 11 “Data Integration Design and Development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” to fully understands the facets of this workflow.</w:t>
            </w:r>
          </w:p>
        </w:tc>
      </w:tr>
    </w:tbl>
    <w:p w:rsidR="00022CFC" w:rsidRDefault="00022CFC" w:rsidP="00022CFC">
      <w:pPr>
        <w:pStyle w:val="NoSpacing"/>
      </w:pPr>
    </w:p>
    <w:p w:rsidR="00022CFC" w:rsidRDefault="00022CFC" w:rsidP="00022CFC">
      <w:pPr>
        <w:pStyle w:val="NoSpacing"/>
      </w:pPr>
    </w:p>
    <w:p w:rsidR="00AF4A63" w:rsidRDefault="00AF4A63" w:rsidP="00AF4A63">
      <w:pPr>
        <w:pStyle w:val="NoSpacing"/>
        <w:keepNext/>
      </w:pPr>
      <w:r>
        <w:rPr>
          <w:noProof/>
          <w:lang w:eastAsia="en-US"/>
        </w:rPr>
        <w:drawing>
          <wp:inline distT="0" distB="0" distL="0" distR="0" wp14:anchorId="1C909D38" wp14:editId="72EC380B">
            <wp:extent cx="4599432" cy="3182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 11-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63" w:rsidRDefault="00AF4A63" w:rsidP="00AF4A6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9738D">
        <w:t>Source-to-Target Mapping Workflow Example</w:t>
      </w:r>
    </w:p>
    <w:p w:rsidR="00022CFC" w:rsidRDefault="00022CFC" w:rsidP="00022CFC">
      <w:pPr>
        <w:pStyle w:val="NoSpacing"/>
        <w:keepNext/>
      </w:pPr>
    </w:p>
    <w:p w:rsidR="00AF4A63" w:rsidRDefault="00AF4A63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C70B36" w:rsidRDefault="00AF0E7C" w:rsidP="00ED50B2">
      <w:pPr>
        <w:pStyle w:val="Heading1"/>
      </w:pPr>
      <w:bookmarkStart w:id="11" w:name="_Toc403934612"/>
      <w:r>
        <w:lastRenderedPageBreak/>
        <w:t>Approvals</w:t>
      </w:r>
      <w:bookmarkEnd w:id="11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947"/>
        <w:gridCol w:w="12771"/>
      </w:tblGrid>
      <w:tr w:rsidR="00D00323" w:rsidRPr="00A94D14" w:rsidTr="0067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12" w:name="ThisText"/>
          <w:bookmarkEnd w:id="12"/>
          <w:p w:rsidR="00D00323" w:rsidRPr="00A94D14" w:rsidRDefault="00D00323" w:rsidP="006700CE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039E4DF7" wp14:editId="6B21B766">
                      <wp:extent cx="228600" cy="228600"/>
                      <wp:effectExtent l="0" t="0" r="0" b="0"/>
                      <wp:docPr id="3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" name="Oval 3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8E76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FsCx0oMFAADwEQAADgAAAAAAAAAAAAAAAAAuAgAAZHJzL2Uyb0Rv&#10;Yy54bWxQSwECLQAUAAYACAAAACEA+AwpmdgAAAADAQAADwAAAAAAAAAAAAAAAADdBwAAZHJzL2Rv&#10;d25yZXYueG1sUEsFBgAAAAAEAAQA8wAAAOIIAAAAAA==&#10;">
                      <v:oval id="Oval 3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BmMEA&#10;AADb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yN4e9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bgZj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gJcQA&#10;AADbAAAADwAAAGRycy9kb3ducmV2LnhtbESPQWvCQBSE74X+h+UVvNVNq5U2dZUiCDkJNS1eX7Mv&#10;2dDs27C7xuivdwsFj8PMfMMs16PtxEA+tI4VPE0zEMSV0y03Cr7K7eMriBCRNXaOScGZAqxX93dL&#10;zLU78ScN+9iIBOGQowITY59LGSpDFsPU9cTJq523GJP0jdQeTwluO/mcZQtpseW0YLCnjaHqd3+0&#10;Cg6X73I4+tLsal8U87efw8LXM6UmD+PHO4hIY7yF/9uFVjB7gb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YC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D00323" w:rsidRPr="00B87679" w:rsidRDefault="00D00323" w:rsidP="00020D0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It is a best practice to obtain sign-off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approval of </w:t>
            </w:r>
            <w:r w:rsid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each project milestone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. An organization’s policies and culture will dictate who the approvers will be</w:t>
            </w:r>
            <w:r w:rsidR="00020D00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typically the sponsors </w:t>
            </w:r>
            <w:r w:rsidR="00020D00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bookmarkStart w:id="13" w:name="_GoBack"/>
            <w:bookmarkEnd w:id="13"/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key stakeholders are included.</w:t>
            </w:r>
          </w:p>
        </w:tc>
      </w:tr>
    </w:tbl>
    <w:tbl>
      <w:tblPr>
        <w:tblStyle w:val="GridTable6Colorful"/>
        <w:tblpPr w:leftFromText="180" w:rightFromText="180" w:vertAnchor="text" w:tblpY="640"/>
        <w:tblW w:w="4955" w:type="pct"/>
        <w:tblLook w:val="04A0" w:firstRow="1" w:lastRow="0" w:firstColumn="1" w:lastColumn="0" w:noHBand="0" w:noVBand="1"/>
        <w:tblDescription w:val="Cash flow table"/>
      </w:tblPr>
      <w:tblGrid>
        <w:gridCol w:w="5257"/>
        <w:gridCol w:w="6448"/>
        <w:gridCol w:w="1842"/>
      </w:tblGrid>
      <w:tr w:rsidR="00D00323" w:rsidRPr="00E73FCF" w:rsidTr="00D0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D00323" w:rsidRDefault="00D00323" w:rsidP="00D00323">
            <w:pPr>
              <w:rPr>
                <w:szCs w:val="24"/>
              </w:rPr>
            </w:pPr>
            <w:r w:rsidRPr="00D00323">
              <w:rPr>
                <w:szCs w:val="24"/>
              </w:rPr>
              <w:t>Title</w:t>
            </w:r>
          </w:p>
        </w:tc>
        <w:tc>
          <w:tcPr>
            <w:tcW w:w="2380" w:type="pct"/>
          </w:tcPr>
          <w:p w:rsidR="00D00323" w:rsidRPr="00D00323" w:rsidRDefault="00D00323" w:rsidP="00D00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Name</w:t>
            </w:r>
          </w:p>
        </w:tc>
        <w:tc>
          <w:tcPr>
            <w:tcW w:w="680" w:type="pct"/>
          </w:tcPr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Approval</w:t>
            </w:r>
          </w:p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Date</w:t>
            </w: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14" w:name="ApprovalDate"/>
            <w:bookmarkEnd w:id="14"/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  <w:vAlign w:val="bottom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pStyle w:val="ListParagraph"/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83272" w:rsidRDefault="00B83272" w:rsidP="005C3EA1"/>
    <w:p w:rsidR="00B83272" w:rsidRPr="00B83272" w:rsidRDefault="00B83272" w:rsidP="00B83272"/>
    <w:p w:rsidR="00B83272" w:rsidRDefault="00B83272" w:rsidP="00B83272">
      <w:pPr>
        <w:tabs>
          <w:tab w:val="left" w:pos="945"/>
        </w:tabs>
      </w:pPr>
      <w:r>
        <w:tab/>
      </w:r>
    </w:p>
    <w:p w:rsidR="00B83272" w:rsidRDefault="00B83272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B83272" w:rsidRDefault="00B83272" w:rsidP="00ED50B2">
      <w:pPr>
        <w:pStyle w:val="Heading1"/>
      </w:pPr>
      <w:bookmarkStart w:id="15" w:name="_Toc403934613"/>
      <w:r>
        <w:lastRenderedPageBreak/>
        <w:t>Appendix</w:t>
      </w:r>
      <w:r w:rsidR="00FC40D6">
        <w:t>:</w:t>
      </w:r>
      <w:r w:rsidR="00BA6A25">
        <w:t xml:space="preserve"> Background Materials</w:t>
      </w:r>
      <w:bookmarkEnd w:id="15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947"/>
        <w:gridCol w:w="12771"/>
      </w:tblGrid>
      <w:tr w:rsidR="006A28E9" w:rsidRPr="00A94D14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6A28E9" w:rsidRPr="00A94D14" w:rsidRDefault="006A28E9" w:rsidP="009704A4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FFC0E3E" wp14:editId="33BB4168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5CF1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B71761" w:rsidRDefault="00060E6F" w:rsidP="009704A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This section includes all background or s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upporting materials for the BI Milestone Plan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These materials may include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:rsidR="00B71761" w:rsidRDefault="00E57698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 m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ilestone plan assumptions such as resources, funding, etc.</w:t>
            </w:r>
          </w:p>
          <w:p w:rsidR="006A28E9" w:rsidRDefault="00B71761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 more </w:t>
            </w:r>
            <w:r w:rsidR="00060E6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detailed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project plan if defined </w:t>
            </w:r>
          </w:p>
          <w:p w:rsidR="00060E6F" w:rsidRPr="00B71761" w:rsidRDefault="00060E6F" w:rsidP="00B71761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8B0F1F" w:rsidRDefault="008B0F1F" w:rsidP="004A3CDF">
      <w:pPr>
        <w:pStyle w:val="NoSpacing"/>
        <w:rPr>
          <w:rFonts w:ascii="Times New Roman" w:hAnsi="Times New Roman"/>
          <w:sz w:val="24"/>
        </w:rPr>
      </w:pPr>
    </w:p>
    <w:p w:rsidR="00060E6F" w:rsidRDefault="00060E6F" w:rsidP="004A3CDF">
      <w:pPr>
        <w:pStyle w:val="NoSpacing"/>
      </w:pPr>
    </w:p>
    <w:p w:rsidR="00FC40D6" w:rsidRDefault="00FC40D6" w:rsidP="00B87679">
      <w:pPr>
        <w:pStyle w:val="Heading2"/>
      </w:pPr>
      <w:bookmarkStart w:id="16" w:name="_Toc403934614"/>
      <w:r>
        <w:t>Authors and contributors</w:t>
      </w:r>
      <w:bookmarkEnd w:id="1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947"/>
        <w:gridCol w:w="12771"/>
      </w:tblGrid>
      <w:tr w:rsidR="006A28E9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6A28E9" w:rsidRDefault="006A28E9" w:rsidP="009704A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525C483" wp14:editId="24F0B1AE">
                      <wp:extent cx="228600" cy="228600"/>
                      <wp:effectExtent l="0" t="0" r="0" b="0"/>
                      <wp:docPr id="156" name="Group 15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7" name="Oval 1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5109B" id="Group 15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93cgyHBQAA9hEAAA4AAAAAAAAAAAAAAAAALgIAAGRycy9l&#10;Mm9Eb2MueG1sUEsBAi0AFAAGAAgAAAAhAPgMKZnYAAAAAwEAAA8AAAAAAAAAAAAAAAAA4QcAAGRy&#10;cy9kb3ducmV2LnhtbFBLBQYAAAAABAAEAPMAAADmCAAAAAA=&#10;">
                      <v:oval id="Oval 15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QccQA&#10;AADcAAAADwAAAGRycy9kb3ducmV2LnhtbESP0WoCMRBF3wv+QxihbzWroNX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UHH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5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pisUA&#10;AADcAAAADwAAAGRycy9kb3ducmV2LnhtbESPT0vDQBDF74LfYRnBm934r9jYbRFByEmwqfQ6zU6y&#10;wexs2N2m0U/vHARvM7w37/1mvZ39oCaKqQ9s4HZRgCJugu25M7Cv326eQKWMbHEITAa+KcF2c3mx&#10;xtKGM3/QtMudkhBOJRpwOY+l1qlx5DEtwkgsWhuixyxr7LSNeJZwP+i7olhqjz1Lg8ORXh01X7uT&#10;N3D4+aynU6zdexur6mF1PCxje2/M9dX88gwq05z/zX/XlRX8R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qmK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6A28E9" w:rsidRPr="00701654" w:rsidRDefault="006A28E9" w:rsidP="006A28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13A8A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the people involved in obtaining and analyzing the requirements along with the authors of this deliverable.</w:t>
            </w:r>
          </w:p>
        </w:tc>
      </w:tr>
    </w:tbl>
    <w:p w:rsidR="006A28E9" w:rsidRDefault="006A28E9" w:rsidP="00FC40D6"/>
    <w:sectPr w:rsidR="006A28E9" w:rsidSect="004D3CF1">
      <w:headerReference w:type="first" r:id="rId16"/>
      <w:footerReference w:type="first" r:id="rId17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E1" w:rsidRDefault="00FF6DE1">
      <w:pPr>
        <w:spacing w:after="0" w:line="240" w:lineRule="auto"/>
      </w:pPr>
      <w:r>
        <w:separator/>
      </w:r>
    </w:p>
    <w:p w:rsidR="00FF6DE1" w:rsidRDefault="00FF6DE1"/>
  </w:endnote>
  <w:endnote w:type="continuationSeparator" w:id="0">
    <w:p w:rsidR="00FF6DE1" w:rsidRDefault="00FF6DE1">
      <w:pPr>
        <w:spacing w:after="0" w:line="240" w:lineRule="auto"/>
      </w:pPr>
      <w:r>
        <w:continuationSeparator/>
      </w:r>
    </w:p>
    <w:p w:rsidR="00FF6DE1" w:rsidRDefault="00FF6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Default="0017431D" w:rsidP="004D3CF1">
    <w:pPr>
      <w:pStyle w:val="Header"/>
      <w:tabs>
        <w:tab w:val="clear" w:pos="4680"/>
        <w:tab w:val="clear" w:pos="9360"/>
        <w:tab w:val="left" w:pos="4650"/>
      </w:tabs>
      <w:rPr>
        <w:noProof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E404754" wp14:editId="42FD4279">
              <wp:simplePos x="0" y="0"/>
              <wp:positionH relativeFrom="margin">
                <wp:posOffset>-66675</wp:posOffset>
              </wp:positionH>
              <wp:positionV relativeFrom="paragraph">
                <wp:posOffset>138430</wp:posOffset>
              </wp:positionV>
              <wp:extent cx="8115300" cy="0"/>
              <wp:effectExtent l="0" t="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153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FD96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25pt,10.9pt" to="633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" strokecolor="black [3213]" strokeweight=".25pt">
              <w10:wrap anchorx="margin"/>
            </v:line>
          </w:pict>
        </mc:Fallback>
      </mc:AlternateContent>
    </w:r>
    <w:r>
      <w:rPr>
        <w:noProof/>
      </w:rPr>
      <w:tab/>
    </w:r>
  </w:p>
  <w:p w:rsidR="0017431D" w:rsidRPr="00F566F9" w:rsidRDefault="0017431D" w:rsidP="00F566F9">
    <w:pPr>
      <w:pStyle w:val="Header"/>
      <w:rPr>
        <w:rFonts w:ascii="Arial" w:hAnsi="Arial" w:cs="Arial"/>
        <w:sz w:val="20"/>
      </w:rPr>
    </w:pPr>
    <w:r w:rsidRPr="00F566F9">
      <w:rPr>
        <w:rFonts w:ascii="Arial" w:hAnsi="Arial" w:cs="Arial"/>
        <w:sz w:val="20"/>
      </w:rPr>
      <w:t xml:space="preserve">Business Intelligence Guidebook: From Data Integration to Analytics           </w:t>
    </w:r>
    <w:r>
      <w:rPr>
        <w:rFonts w:ascii="Arial" w:hAnsi="Arial" w:cs="Arial"/>
        <w:sz w:val="20"/>
      </w:rPr>
      <w:t xml:space="preserve">                                                                            </w:t>
    </w:r>
    <w:r w:rsidRPr="00F566F9">
      <w:rPr>
        <w:rFonts w:ascii="Arial" w:hAnsi="Arial" w:cs="Arial"/>
        <w:sz w:val="20"/>
      </w:rPr>
      <w:t xml:space="preserve">Page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PAGE   \* MERGEFORMAT </w:instrText>
    </w:r>
    <w:r w:rsidRPr="00F566F9">
      <w:rPr>
        <w:rFonts w:ascii="Arial" w:hAnsi="Arial" w:cs="Arial"/>
        <w:sz w:val="20"/>
      </w:rPr>
      <w:fldChar w:fldCharType="separate"/>
    </w:r>
    <w:r w:rsidR="00020D00">
      <w:rPr>
        <w:rFonts w:ascii="Arial" w:hAnsi="Arial" w:cs="Arial"/>
        <w:noProof/>
        <w:sz w:val="20"/>
      </w:rPr>
      <w:t>11</w:t>
    </w:r>
    <w:r w:rsidRPr="00F566F9">
      <w:rPr>
        <w:rFonts w:ascii="Arial" w:hAnsi="Arial" w:cs="Arial"/>
        <w:sz w:val="20"/>
      </w:rPr>
      <w:fldChar w:fldCharType="end"/>
    </w:r>
    <w:r w:rsidRPr="00F566F9">
      <w:rPr>
        <w:rFonts w:ascii="Arial" w:hAnsi="Arial" w:cs="Arial"/>
        <w:sz w:val="20"/>
      </w:rPr>
      <w:t xml:space="preserve"> of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NUMPAGES   \* MERGEFORMAT </w:instrText>
    </w:r>
    <w:r w:rsidRPr="00F566F9">
      <w:rPr>
        <w:rFonts w:ascii="Arial" w:hAnsi="Arial" w:cs="Arial"/>
        <w:sz w:val="20"/>
      </w:rPr>
      <w:fldChar w:fldCharType="separate"/>
    </w:r>
    <w:r w:rsidR="00020D00">
      <w:rPr>
        <w:rFonts w:ascii="Arial" w:hAnsi="Arial" w:cs="Arial"/>
        <w:noProof/>
        <w:sz w:val="20"/>
      </w:rPr>
      <w:t>11</w:t>
    </w:r>
    <w:r w:rsidRPr="00F566F9">
      <w:rPr>
        <w:rFonts w:ascii="Arial" w:hAnsi="Arial" w:cs="Arial"/>
        <w:sz w:val="20"/>
      </w:rPr>
      <w:fldChar w:fldCharType="end"/>
    </w:r>
  </w:p>
  <w:p w:rsidR="0017431D" w:rsidRPr="00007FFE" w:rsidRDefault="0017431D" w:rsidP="00F566F9">
    <w:pPr>
      <w:pStyle w:val="Header"/>
      <w:rPr>
        <w:rFonts w:ascii="Arial" w:hAnsi="Arial" w:cs="Arial"/>
      </w:rPr>
    </w:pPr>
    <w:r w:rsidRPr="00F566F9">
      <w:rPr>
        <w:rFonts w:ascii="Arial" w:hAnsi="Arial" w:cs="Arial"/>
        <w:i/>
        <w:sz w:val="20"/>
      </w:rPr>
      <w:t>© Athena IT Solutions, All Rights Reserved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17431D" w:rsidRDefault="001743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Default="0017431D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595648" wp14:editId="614FDCC0">
              <wp:simplePos x="0" y="0"/>
              <wp:positionH relativeFrom="margin">
                <wp:posOffset>-66675</wp:posOffset>
              </wp:positionH>
              <wp:positionV relativeFrom="paragraph">
                <wp:posOffset>-36830</wp:posOffset>
              </wp:positionV>
              <wp:extent cx="718185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107E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25pt,-2.9pt" to="560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" strokecolor="black [3213]" strokeweight=".25pt">
              <w10:wrap anchorx="margin"/>
            </v:line>
          </w:pict>
        </mc:Fallback>
      </mc:AlternateContent>
    </w:r>
    <w:r>
      <w:rPr>
        <w:b/>
        <w:i/>
        <w:noProof/>
        <w:sz w:val="32"/>
        <w:lang w:eastAsia="en-US"/>
      </w:rPr>
      <w:drawing>
        <wp:anchor distT="0" distB="0" distL="114300" distR="114300" simplePos="0" relativeHeight="251674624" behindDoc="0" locked="0" layoutInCell="1" allowOverlap="1" wp14:anchorId="4D2940F0" wp14:editId="42AD1E10">
          <wp:simplePos x="0" y="0"/>
          <wp:positionH relativeFrom="column">
            <wp:posOffset>6896100</wp:posOffset>
          </wp:positionH>
          <wp:positionV relativeFrom="paragraph">
            <wp:posOffset>-198755</wp:posOffset>
          </wp:positionV>
          <wp:extent cx="1323975" cy="352425"/>
          <wp:effectExtent l="0" t="0" r="9525" b="9525"/>
          <wp:wrapThrough wrapText="bothSides">
            <wp:wrapPolygon edited="0">
              <wp:start x="0" y="0"/>
              <wp:lineTo x="0" y="21016"/>
              <wp:lineTo x="21445" y="21016"/>
              <wp:lineTo x="21445" y="0"/>
              <wp:lineTo x="0" y="0"/>
            </wp:wrapPolygon>
          </wp:wrapThrough>
          <wp:docPr id="7" name="Picture 4" descr="athena-it-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hena-it-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:rsidR="0017431D" w:rsidRPr="00F566F9" w:rsidRDefault="0017431D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 xml:space="preserve">© </w:t>
    </w:r>
    <w:r>
      <w:rPr>
        <w:rFonts w:ascii="Arial" w:hAnsi="Arial" w:cs="Arial"/>
        <w:i/>
        <w:sz w:val="20"/>
      </w:rPr>
      <w:t xml:space="preserve">2014, </w:t>
    </w:r>
    <w:r w:rsidRPr="00F566F9">
      <w:rPr>
        <w:rFonts w:ascii="Arial" w:hAnsi="Arial" w:cs="Arial"/>
        <w:i/>
        <w:sz w:val="20"/>
      </w:rPr>
      <w:t>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Default="0017431D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120A91" wp14:editId="5E2C4BA5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198F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Cxa9jkbAgAANQ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:rsidR="0017431D" w:rsidRPr="00F566F9" w:rsidRDefault="0017431D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>© 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E1" w:rsidRDefault="00FF6DE1">
      <w:pPr>
        <w:spacing w:after="0" w:line="240" w:lineRule="auto"/>
      </w:pPr>
      <w:r>
        <w:separator/>
      </w:r>
    </w:p>
    <w:p w:rsidR="00FF6DE1" w:rsidRDefault="00FF6DE1"/>
  </w:footnote>
  <w:footnote w:type="continuationSeparator" w:id="0">
    <w:p w:rsidR="00FF6DE1" w:rsidRDefault="00FF6DE1">
      <w:pPr>
        <w:spacing w:after="0" w:line="240" w:lineRule="auto"/>
      </w:pPr>
      <w:r>
        <w:continuationSeparator/>
      </w:r>
    </w:p>
    <w:p w:rsidR="00FF6DE1" w:rsidRDefault="00FF6D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Pr="00007FFE" w:rsidRDefault="0017431D" w:rsidP="00260FD8">
    <w:pPr>
      <w:pStyle w:val="Header"/>
      <w:rPr>
        <w:rFonts w:ascii="Arial" w:hAnsi="Arial" w:cs="Arial"/>
      </w:rPr>
    </w:pPr>
    <w:r w:rsidRPr="00007FFE">
      <w:rPr>
        <w:rFonts w:ascii="Arial" w:hAnsi="Arial" w:cs="Arial"/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0D7EF7" wp14:editId="2ECCAD03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8362950" cy="0"/>
              <wp:effectExtent l="0" t="0" r="19050" b="1905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629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AFD34" id="Straight Connector 6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64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>
      <w:rPr>
        <w:rFonts w:ascii="Arial" w:hAnsi="Arial" w:cs="Arial"/>
      </w:rPr>
      <w:t>Data Integration Design, [Project Name]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sdt>
      <w:sdtPr>
        <w:alias w:val="Select Document Date"/>
        <w:tag w:val=""/>
        <w:id w:val="518508380"/>
        <w:placeholder>
          <w:docPart w:val="8DB694BB2D874C19AD097C302101E3A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color w:val="FF0000"/>
        <w:date>
          <w:dateFormat w:val="MMMM yyyy"/>
          <w:lid w:val="en-US"/>
          <w:storeMappedDataAs w:val="dateTime"/>
          <w:calendar w:val="gregorian"/>
        </w:date>
      </w:sdtPr>
      <w:sdtContent>
        <w:r>
          <w:t>[Select Date]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Default="0017431D">
    <w:pPr>
      <w:pStyle w:val="Header"/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A67B499" wp14:editId="278842CD">
              <wp:simplePos x="0" y="0"/>
              <wp:positionH relativeFrom="margin">
                <wp:posOffset>-1</wp:posOffset>
              </wp:positionH>
              <wp:positionV relativeFrom="paragraph">
                <wp:posOffset>209550</wp:posOffset>
              </wp:positionV>
              <wp:extent cx="8239125" cy="0"/>
              <wp:effectExtent l="0" t="0" r="2857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3912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38B7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6.5pt" to="648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" strokecolor="black [3213]" strokeweight="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1D" w:rsidRPr="00E40D50" w:rsidRDefault="0017431D" w:rsidP="00EB6EE4">
    <w:pPr>
      <w:pStyle w:val="Header"/>
      <w:rPr>
        <w:rFonts w:ascii="Arial" w:hAnsi="Arial" w:cs="Arial"/>
      </w:rPr>
    </w:pPr>
    <w:r w:rsidRPr="00E40D50">
      <w:rPr>
        <w:rFonts w:ascii="Arial" w:hAnsi="Arial" w:cs="Arial"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768209" wp14:editId="73674013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4254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E40D50">
      <w:rPr>
        <w:rFonts w:ascii="Arial" w:hAnsi="Arial" w:cs="Arial"/>
      </w:rPr>
      <w:t>Business Requirements Template</w:t>
    </w:r>
    <w:r w:rsidRPr="00E40D50">
      <w:rPr>
        <w:rFonts w:ascii="Arial" w:hAnsi="Arial" w:cs="Arial"/>
      </w:rPr>
      <w:tab/>
    </w:r>
    <w:r w:rsidRPr="00E40D50">
      <w:rPr>
        <w:rFonts w:ascii="Arial" w:hAnsi="Arial" w:cs="Arial"/>
      </w:rPr>
      <w:tab/>
    </w:r>
  </w:p>
  <w:p w:rsidR="0017431D" w:rsidRDefault="00174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CF6"/>
    <w:multiLevelType w:val="hybridMultilevel"/>
    <w:tmpl w:val="3FA6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1133"/>
    <w:multiLevelType w:val="hybridMultilevel"/>
    <w:tmpl w:val="5CE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47CD"/>
    <w:multiLevelType w:val="hybridMultilevel"/>
    <w:tmpl w:val="68AE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D4234"/>
    <w:multiLevelType w:val="hybridMultilevel"/>
    <w:tmpl w:val="0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F5D68"/>
    <w:multiLevelType w:val="hybridMultilevel"/>
    <w:tmpl w:val="4E0C99B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66A85"/>
    <w:multiLevelType w:val="hybridMultilevel"/>
    <w:tmpl w:val="906C2C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ED249D3"/>
    <w:multiLevelType w:val="hybridMultilevel"/>
    <w:tmpl w:val="D2385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9B6C94"/>
    <w:multiLevelType w:val="hybridMultilevel"/>
    <w:tmpl w:val="B8B0B3AA"/>
    <w:lvl w:ilvl="0" w:tplc="0862F0E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8B5F96"/>
    <w:multiLevelType w:val="hybridMultilevel"/>
    <w:tmpl w:val="B25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573BF"/>
    <w:multiLevelType w:val="hybridMultilevel"/>
    <w:tmpl w:val="5C1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502EF"/>
    <w:multiLevelType w:val="hybridMultilevel"/>
    <w:tmpl w:val="80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B20B80"/>
    <w:multiLevelType w:val="hybridMultilevel"/>
    <w:tmpl w:val="DE94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F3810"/>
    <w:multiLevelType w:val="hybridMultilevel"/>
    <w:tmpl w:val="D9E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91A3E"/>
    <w:multiLevelType w:val="hybridMultilevel"/>
    <w:tmpl w:val="CCB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4E4639"/>
    <w:multiLevelType w:val="hybridMultilevel"/>
    <w:tmpl w:val="727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080383"/>
    <w:multiLevelType w:val="hybridMultilevel"/>
    <w:tmpl w:val="DF22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47E98"/>
    <w:multiLevelType w:val="hybridMultilevel"/>
    <w:tmpl w:val="E67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C745C"/>
    <w:multiLevelType w:val="hybridMultilevel"/>
    <w:tmpl w:val="4270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971B86"/>
    <w:multiLevelType w:val="hybridMultilevel"/>
    <w:tmpl w:val="426C9E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2A4D7EE4"/>
    <w:multiLevelType w:val="hybridMultilevel"/>
    <w:tmpl w:val="836C3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3805B9"/>
    <w:multiLevelType w:val="hybridMultilevel"/>
    <w:tmpl w:val="92A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0296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467A3B"/>
    <w:multiLevelType w:val="hybridMultilevel"/>
    <w:tmpl w:val="ECD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230300"/>
    <w:multiLevelType w:val="hybridMultilevel"/>
    <w:tmpl w:val="75F4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14289B"/>
    <w:multiLevelType w:val="hybridMultilevel"/>
    <w:tmpl w:val="168C62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392874C6"/>
    <w:multiLevelType w:val="hybridMultilevel"/>
    <w:tmpl w:val="53C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BA26CB"/>
    <w:multiLevelType w:val="hybridMultilevel"/>
    <w:tmpl w:val="C8C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133E82"/>
    <w:multiLevelType w:val="hybridMultilevel"/>
    <w:tmpl w:val="6E62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CA4AE3"/>
    <w:multiLevelType w:val="hybridMultilevel"/>
    <w:tmpl w:val="EBC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61989"/>
    <w:multiLevelType w:val="hybridMultilevel"/>
    <w:tmpl w:val="931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EF08CE"/>
    <w:multiLevelType w:val="hybridMultilevel"/>
    <w:tmpl w:val="ECE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8601B"/>
    <w:multiLevelType w:val="hybridMultilevel"/>
    <w:tmpl w:val="4AC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AD1AE4"/>
    <w:multiLevelType w:val="hybridMultilevel"/>
    <w:tmpl w:val="9578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1240CD"/>
    <w:multiLevelType w:val="hybridMultilevel"/>
    <w:tmpl w:val="7A0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4B2D3D"/>
    <w:multiLevelType w:val="hybridMultilevel"/>
    <w:tmpl w:val="84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116D8F"/>
    <w:multiLevelType w:val="hybridMultilevel"/>
    <w:tmpl w:val="BA3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3C69B8"/>
    <w:multiLevelType w:val="hybridMultilevel"/>
    <w:tmpl w:val="16C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7155E8"/>
    <w:multiLevelType w:val="hybridMultilevel"/>
    <w:tmpl w:val="D718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850D03"/>
    <w:multiLevelType w:val="hybridMultilevel"/>
    <w:tmpl w:val="98C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283B42"/>
    <w:multiLevelType w:val="hybridMultilevel"/>
    <w:tmpl w:val="1C6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64428"/>
    <w:multiLevelType w:val="hybridMultilevel"/>
    <w:tmpl w:val="E12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B2AFD"/>
    <w:multiLevelType w:val="hybridMultilevel"/>
    <w:tmpl w:val="AEC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261F4"/>
    <w:multiLevelType w:val="hybridMultilevel"/>
    <w:tmpl w:val="AA2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0AEA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5C793C"/>
    <w:multiLevelType w:val="hybridMultilevel"/>
    <w:tmpl w:val="047ED236"/>
    <w:lvl w:ilvl="0" w:tplc="456A5B74">
      <w:numFmt w:val="bullet"/>
      <w:lvlText w:val="•"/>
      <w:lvlJc w:val="left"/>
      <w:pPr>
        <w:ind w:left="1080" w:hanging="720"/>
      </w:pPr>
      <w:rPr>
        <w:rFonts w:ascii="Century Gothic" w:eastAsiaTheme="majorEastAsia" w:hAnsi="Century Gothic" w:cstheme="majorBidi" w:hint="default"/>
      </w:rPr>
    </w:lvl>
    <w:lvl w:ilvl="1" w:tplc="F2902260">
      <w:numFmt w:val="bullet"/>
      <w:lvlText w:val=""/>
      <w:lvlJc w:val="left"/>
      <w:pPr>
        <w:ind w:left="1800" w:hanging="72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00507"/>
    <w:multiLevelType w:val="hybridMultilevel"/>
    <w:tmpl w:val="3F3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A4998"/>
    <w:multiLevelType w:val="hybridMultilevel"/>
    <w:tmpl w:val="2DD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C7EFA"/>
    <w:multiLevelType w:val="hybridMultilevel"/>
    <w:tmpl w:val="124092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21"/>
  </w:num>
  <w:num w:numId="4">
    <w:abstractNumId w:val="24"/>
  </w:num>
  <w:num w:numId="5">
    <w:abstractNumId w:val="8"/>
  </w:num>
  <w:num w:numId="6">
    <w:abstractNumId w:val="45"/>
  </w:num>
  <w:num w:numId="7">
    <w:abstractNumId w:val="38"/>
  </w:num>
  <w:num w:numId="8">
    <w:abstractNumId w:val="23"/>
  </w:num>
  <w:num w:numId="9">
    <w:abstractNumId w:val="3"/>
  </w:num>
  <w:num w:numId="10">
    <w:abstractNumId w:val="22"/>
  </w:num>
  <w:num w:numId="11">
    <w:abstractNumId w:val="35"/>
  </w:num>
  <w:num w:numId="12">
    <w:abstractNumId w:val="28"/>
  </w:num>
  <w:num w:numId="13">
    <w:abstractNumId w:val="44"/>
  </w:num>
  <w:num w:numId="14">
    <w:abstractNumId w:val="36"/>
  </w:num>
  <w:num w:numId="15">
    <w:abstractNumId w:val="1"/>
  </w:num>
  <w:num w:numId="16">
    <w:abstractNumId w:val="20"/>
  </w:num>
  <w:num w:numId="17">
    <w:abstractNumId w:val="41"/>
  </w:num>
  <w:num w:numId="18">
    <w:abstractNumId w:val="18"/>
  </w:num>
  <w:num w:numId="19">
    <w:abstractNumId w:val="2"/>
  </w:num>
  <w:num w:numId="20">
    <w:abstractNumId w:val="47"/>
  </w:num>
  <w:num w:numId="21">
    <w:abstractNumId w:val="14"/>
  </w:num>
  <w:num w:numId="22">
    <w:abstractNumId w:val="27"/>
  </w:num>
  <w:num w:numId="23">
    <w:abstractNumId w:val="0"/>
  </w:num>
  <w:num w:numId="24">
    <w:abstractNumId w:val="9"/>
  </w:num>
  <w:num w:numId="25">
    <w:abstractNumId w:val="12"/>
  </w:num>
  <w:num w:numId="26">
    <w:abstractNumId w:val="33"/>
  </w:num>
  <w:num w:numId="27">
    <w:abstractNumId w:val="6"/>
  </w:num>
  <w:num w:numId="28">
    <w:abstractNumId w:val="7"/>
  </w:num>
  <w:num w:numId="29">
    <w:abstractNumId w:val="46"/>
  </w:num>
  <w:num w:numId="30">
    <w:abstractNumId w:val="42"/>
  </w:num>
  <w:num w:numId="31">
    <w:abstractNumId w:val="30"/>
  </w:num>
  <w:num w:numId="32">
    <w:abstractNumId w:val="17"/>
  </w:num>
  <w:num w:numId="33">
    <w:abstractNumId w:val="13"/>
  </w:num>
  <w:num w:numId="34">
    <w:abstractNumId w:val="43"/>
  </w:num>
  <w:num w:numId="35">
    <w:abstractNumId w:val="32"/>
  </w:num>
  <w:num w:numId="36">
    <w:abstractNumId w:val="29"/>
  </w:num>
  <w:num w:numId="37">
    <w:abstractNumId w:val="5"/>
  </w:num>
  <w:num w:numId="38">
    <w:abstractNumId w:val="39"/>
  </w:num>
  <w:num w:numId="39">
    <w:abstractNumId w:val="34"/>
  </w:num>
  <w:num w:numId="40">
    <w:abstractNumId w:val="37"/>
  </w:num>
  <w:num w:numId="41">
    <w:abstractNumId w:val="16"/>
  </w:num>
  <w:num w:numId="42">
    <w:abstractNumId w:val="26"/>
  </w:num>
  <w:num w:numId="43">
    <w:abstractNumId w:val="25"/>
  </w:num>
  <w:num w:numId="44">
    <w:abstractNumId w:val="4"/>
  </w:num>
  <w:num w:numId="45">
    <w:abstractNumId w:val="48"/>
  </w:num>
  <w:num w:numId="46">
    <w:abstractNumId w:val="40"/>
  </w:num>
  <w:num w:numId="47">
    <w:abstractNumId w:val="10"/>
  </w:num>
  <w:num w:numId="48">
    <w:abstractNumId w:val="11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007FFE"/>
    <w:rsid w:val="000114A0"/>
    <w:rsid w:val="000177C7"/>
    <w:rsid w:val="00020D00"/>
    <w:rsid w:val="00022CFC"/>
    <w:rsid w:val="00036A53"/>
    <w:rsid w:val="00060E6F"/>
    <w:rsid w:val="000727C0"/>
    <w:rsid w:val="00075AF2"/>
    <w:rsid w:val="000A599B"/>
    <w:rsid w:val="000D44DF"/>
    <w:rsid w:val="000F0342"/>
    <w:rsid w:val="00131CBC"/>
    <w:rsid w:val="00135DBD"/>
    <w:rsid w:val="00145E2D"/>
    <w:rsid w:val="00167784"/>
    <w:rsid w:val="0017431D"/>
    <w:rsid w:val="00192DC3"/>
    <w:rsid w:val="00193B43"/>
    <w:rsid w:val="001A0611"/>
    <w:rsid w:val="001B36DE"/>
    <w:rsid w:val="002001C2"/>
    <w:rsid w:val="002021D3"/>
    <w:rsid w:val="00207161"/>
    <w:rsid w:val="00210D0F"/>
    <w:rsid w:val="002148C1"/>
    <w:rsid w:val="0021669E"/>
    <w:rsid w:val="00222BD8"/>
    <w:rsid w:val="00236197"/>
    <w:rsid w:val="00244369"/>
    <w:rsid w:val="00260FD8"/>
    <w:rsid w:val="0026556D"/>
    <w:rsid w:val="0027703C"/>
    <w:rsid w:val="00285836"/>
    <w:rsid w:val="002A4B2C"/>
    <w:rsid w:val="002C0AA5"/>
    <w:rsid w:val="003215EB"/>
    <w:rsid w:val="00326143"/>
    <w:rsid w:val="00347D2A"/>
    <w:rsid w:val="003568CF"/>
    <w:rsid w:val="00361BF8"/>
    <w:rsid w:val="00362F6A"/>
    <w:rsid w:val="00387BF8"/>
    <w:rsid w:val="003B5239"/>
    <w:rsid w:val="003C68B5"/>
    <w:rsid w:val="003E62D2"/>
    <w:rsid w:val="003F67EE"/>
    <w:rsid w:val="00420E5F"/>
    <w:rsid w:val="0042793D"/>
    <w:rsid w:val="0043659D"/>
    <w:rsid w:val="00471E66"/>
    <w:rsid w:val="00477085"/>
    <w:rsid w:val="004A0166"/>
    <w:rsid w:val="004A3CDF"/>
    <w:rsid w:val="004D3CF1"/>
    <w:rsid w:val="004D5439"/>
    <w:rsid w:val="004E3C1F"/>
    <w:rsid w:val="004F09E7"/>
    <w:rsid w:val="00500E01"/>
    <w:rsid w:val="00501508"/>
    <w:rsid w:val="00522307"/>
    <w:rsid w:val="00555775"/>
    <w:rsid w:val="00582A9C"/>
    <w:rsid w:val="00595AA8"/>
    <w:rsid w:val="005A0CC4"/>
    <w:rsid w:val="005A2E48"/>
    <w:rsid w:val="005C3EA1"/>
    <w:rsid w:val="006048AF"/>
    <w:rsid w:val="006169BC"/>
    <w:rsid w:val="00636967"/>
    <w:rsid w:val="0065144A"/>
    <w:rsid w:val="006700CE"/>
    <w:rsid w:val="006A28E9"/>
    <w:rsid w:val="006A641B"/>
    <w:rsid w:val="006A6F39"/>
    <w:rsid w:val="006C31BF"/>
    <w:rsid w:val="006D7A37"/>
    <w:rsid w:val="00701654"/>
    <w:rsid w:val="007100DE"/>
    <w:rsid w:val="00725ADF"/>
    <w:rsid w:val="007344C2"/>
    <w:rsid w:val="00747792"/>
    <w:rsid w:val="00752CFE"/>
    <w:rsid w:val="00765D5A"/>
    <w:rsid w:val="00775229"/>
    <w:rsid w:val="007A5143"/>
    <w:rsid w:val="007E24B9"/>
    <w:rsid w:val="007E4BE0"/>
    <w:rsid w:val="00846954"/>
    <w:rsid w:val="00855159"/>
    <w:rsid w:val="00856527"/>
    <w:rsid w:val="008629B2"/>
    <w:rsid w:val="00891659"/>
    <w:rsid w:val="008A532F"/>
    <w:rsid w:val="008B0F1F"/>
    <w:rsid w:val="008B44BA"/>
    <w:rsid w:val="008B79DC"/>
    <w:rsid w:val="008C79D6"/>
    <w:rsid w:val="008E1881"/>
    <w:rsid w:val="008E47AF"/>
    <w:rsid w:val="008E601A"/>
    <w:rsid w:val="009038FC"/>
    <w:rsid w:val="0090465D"/>
    <w:rsid w:val="009106C4"/>
    <w:rsid w:val="00937B9F"/>
    <w:rsid w:val="009704A4"/>
    <w:rsid w:val="00972062"/>
    <w:rsid w:val="0098293B"/>
    <w:rsid w:val="00991CA5"/>
    <w:rsid w:val="009C6E85"/>
    <w:rsid w:val="009D3167"/>
    <w:rsid w:val="009E526F"/>
    <w:rsid w:val="00A01E36"/>
    <w:rsid w:val="00A206DF"/>
    <w:rsid w:val="00A27B0E"/>
    <w:rsid w:val="00A30577"/>
    <w:rsid w:val="00A47A64"/>
    <w:rsid w:val="00A5714C"/>
    <w:rsid w:val="00A830D5"/>
    <w:rsid w:val="00A86BC9"/>
    <w:rsid w:val="00A94D14"/>
    <w:rsid w:val="00A96A07"/>
    <w:rsid w:val="00A97F35"/>
    <w:rsid w:val="00AA44B7"/>
    <w:rsid w:val="00AC1220"/>
    <w:rsid w:val="00AD27BD"/>
    <w:rsid w:val="00AF0E7C"/>
    <w:rsid w:val="00AF4A48"/>
    <w:rsid w:val="00AF4A63"/>
    <w:rsid w:val="00B03FEE"/>
    <w:rsid w:val="00B42915"/>
    <w:rsid w:val="00B53CE1"/>
    <w:rsid w:val="00B60BB4"/>
    <w:rsid w:val="00B60BCA"/>
    <w:rsid w:val="00B71761"/>
    <w:rsid w:val="00B83272"/>
    <w:rsid w:val="00B87679"/>
    <w:rsid w:val="00B9348F"/>
    <w:rsid w:val="00BA6A25"/>
    <w:rsid w:val="00BA76EA"/>
    <w:rsid w:val="00BA7B7E"/>
    <w:rsid w:val="00BC3709"/>
    <w:rsid w:val="00BC6E28"/>
    <w:rsid w:val="00BC734E"/>
    <w:rsid w:val="00BE2DE8"/>
    <w:rsid w:val="00C02E52"/>
    <w:rsid w:val="00C10C6A"/>
    <w:rsid w:val="00C350CB"/>
    <w:rsid w:val="00C44755"/>
    <w:rsid w:val="00C70B36"/>
    <w:rsid w:val="00C8714D"/>
    <w:rsid w:val="00CA4D34"/>
    <w:rsid w:val="00CA5277"/>
    <w:rsid w:val="00CA6A46"/>
    <w:rsid w:val="00CB3A9E"/>
    <w:rsid w:val="00D00323"/>
    <w:rsid w:val="00D13A8A"/>
    <w:rsid w:val="00D639DB"/>
    <w:rsid w:val="00D7407F"/>
    <w:rsid w:val="00D74FDD"/>
    <w:rsid w:val="00D80093"/>
    <w:rsid w:val="00D95BF0"/>
    <w:rsid w:val="00D9673A"/>
    <w:rsid w:val="00DB1B81"/>
    <w:rsid w:val="00DC3F06"/>
    <w:rsid w:val="00DD5AAB"/>
    <w:rsid w:val="00DE752A"/>
    <w:rsid w:val="00E33504"/>
    <w:rsid w:val="00E40D50"/>
    <w:rsid w:val="00E57698"/>
    <w:rsid w:val="00E73D93"/>
    <w:rsid w:val="00EA12DA"/>
    <w:rsid w:val="00EB6EE4"/>
    <w:rsid w:val="00ED50B2"/>
    <w:rsid w:val="00EF0BDC"/>
    <w:rsid w:val="00F566F9"/>
    <w:rsid w:val="00F56BE5"/>
    <w:rsid w:val="00F733CA"/>
    <w:rsid w:val="00FA62F2"/>
    <w:rsid w:val="00FB1586"/>
    <w:rsid w:val="00FB3868"/>
    <w:rsid w:val="00FB49DA"/>
    <w:rsid w:val="00FC2333"/>
    <w:rsid w:val="00FC3DC9"/>
    <w:rsid w:val="00FC40D6"/>
    <w:rsid w:val="00FD156E"/>
    <w:rsid w:val="00FE577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B6087-D210-4EC0-B778-8B5ACD5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50B2"/>
    <w:pPr>
      <w:keepNext/>
      <w:keepLines/>
      <w:pBdr>
        <w:bottom w:val="single" w:sz="8" w:space="0" w:color="FCDBDB" w:themeColor="accent1" w:themeTint="33"/>
      </w:pBdr>
      <w:spacing w:before="100" w:beforeAutospacing="1" w:after="100" w:afterAutospacing="1" w:line="240" w:lineRule="auto"/>
      <w:outlineLvl w:val="0"/>
    </w:pPr>
    <w:rPr>
      <w:rFonts w:ascii="Arial" w:eastAsiaTheme="majorEastAsia" w:hAnsi="Arial" w:cstheme="majorBidi"/>
      <w:b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967"/>
    <w:pPr>
      <w:keepLines/>
      <w:spacing w:before="120" w:after="120" w:line="240" w:lineRule="auto"/>
      <w:outlineLvl w:val="1"/>
    </w:pPr>
    <w:rPr>
      <w:rFonts w:ascii="Arial" w:hAnsi="Arial"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85"/>
    <w:pPr>
      <w:keepNext/>
      <w:keepLines/>
      <w:numPr>
        <w:numId w:val="28"/>
      </w:numPr>
      <w:spacing w:before="40" w:after="0"/>
      <w:outlineLvl w:val="2"/>
    </w:pPr>
    <w:rPr>
      <w:bCs/>
      <w:iC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6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41B"/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50B2"/>
    <w:rPr>
      <w:rFonts w:ascii="Arial" w:eastAsiaTheme="majorEastAsia" w:hAnsi="Arial" w:cstheme="majorBidi"/>
      <w:b/>
      <w:caps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67"/>
    <w:rPr>
      <w:rFonts w:ascii="Arial" w:hAnsi="Arial"/>
      <w:bCs/>
      <w:color w:val="auto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641B"/>
    <w:pPr>
      <w:pBdr>
        <w:bottom w:val="none" w:sz="0" w:space="0" w:color="auto"/>
      </w:pBdr>
      <w:spacing w:after="400"/>
      <w:outlineLvl w:val="9"/>
    </w:pPr>
    <w:rPr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00CE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700CE"/>
    <w:pPr>
      <w:spacing w:after="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7085"/>
    <w:rPr>
      <w:rFonts w:ascii="Times New Roman" w:hAnsi="Times New Roman"/>
      <w:bCs/>
      <w:iCs/>
      <w:color w:val="auto"/>
      <w:sz w:val="28"/>
      <w:szCs w:val="28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6700CE"/>
    <w:rPr>
      <w:rFonts w:asciiTheme="majorHAnsi" w:eastAsiaTheme="majorEastAsia" w:hAnsiTheme="majorHAnsi" w:cstheme="majorBidi"/>
      <w:i/>
      <w:iCs/>
      <w:color w:val="808080" w:themeColor="background1" w:themeShade="80"/>
      <w:sz w:val="24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0CE"/>
    <w:pPr>
      <w:spacing w:after="0"/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700CE"/>
    <w:pPr>
      <w:spacing w:after="0"/>
      <w:ind w:left="720"/>
    </w:pPr>
    <w:rPr>
      <w:sz w:val="20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A6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F39"/>
    <w:rPr>
      <w:rFonts w:ascii="Arial" w:hAnsi="Arial" w:cs="Arial"/>
      <w:b/>
      <w:bCs/>
      <w:sz w:val="36"/>
      <w:szCs w:val="36"/>
    </w:rPr>
  </w:style>
  <w:style w:type="table" w:styleId="ListTable4">
    <w:name w:val="List Table 4"/>
    <w:basedOn w:val="TableNormal"/>
    <w:uiPriority w:val="49"/>
    <w:rsid w:val="00CA6A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A6A4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D3CF1"/>
    <w:pPr>
      <w:keepNext/>
      <w:spacing w:before="100" w:beforeAutospacing="1" w:after="0" w:line="240" w:lineRule="auto"/>
    </w:pPr>
    <w:rPr>
      <w:b/>
      <w:i/>
      <w:i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DE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AF0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F0E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700C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00C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00C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00C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00CE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GridTable4">
    <w:name w:val="Grid Table 4"/>
    <w:basedOn w:val="TableNormal"/>
    <w:uiPriority w:val="49"/>
    <w:rsid w:val="000A5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paragraph" w:customStyle="1" w:styleId="InsetTextHere">
    <w:name w:val="Inset Text Here"/>
    <w:basedOn w:val="NoSpacing"/>
    <w:link w:val="InsetTextHereChar"/>
    <w:qFormat/>
    <w:rsid w:val="00701654"/>
    <w:pPr>
      <w:jc w:val="center"/>
    </w:pPr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654"/>
  </w:style>
  <w:style w:type="character" w:customStyle="1" w:styleId="InsetTextHereChar">
    <w:name w:val="Inset Text Here Char"/>
    <w:basedOn w:val="NoSpacingChar"/>
    <w:link w:val="InsetTextHere"/>
    <w:rsid w:val="00701654"/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table" w:styleId="GridTable4-Accent6">
    <w:name w:val="Grid Table 4 Accent 6"/>
    <w:basedOn w:val="TableNormal"/>
    <w:uiPriority w:val="49"/>
    <w:rsid w:val="00AF4A48"/>
    <w:pPr>
      <w:spacing w:after="0" w:line="240" w:lineRule="auto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210D0F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s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B694BB2D874C19AD097C30210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E775-0E6C-4B2B-8BB8-680AD1C4E231}"/>
      </w:docPartPr>
      <w:docPartBody>
        <w:p w:rsidR="00B523BB" w:rsidRDefault="003131F1" w:rsidP="00EB1357">
          <w:pPr>
            <w:pStyle w:val="8DB694BB2D874C19AD097C302101E3AC"/>
          </w:pPr>
          <w:r>
            <w:t>[Select Date]</w:t>
          </w:r>
        </w:p>
      </w:docPartBody>
    </w:docPart>
    <w:docPart>
      <w:docPartPr>
        <w:name w:val="78BAB64DA6CA406695CC759B7190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C5E3-ED5E-4663-AC21-6A10CEF5041E}"/>
      </w:docPartPr>
      <w:docPartBody>
        <w:p w:rsidR="00B523BB" w:rsidRDefault="003131F1" w:rsidP="003131F1">
          <w:pPr>
            <w:pStyle w:val="78BAB64DA6CA406695CC759B719033941"/>
          </w:pPr>
          <w:r w:rsidRPr="00471E66">
            <w:rPr>
              <w:rFonts w:ascii="Arial" w:hAnsi="Arial" w:cs="Arial"/>
              <w:color w:val="C00000"/>
              <w:sz w:val="28"/>
              <w:szCs w:val="28"/>
            </w:rPr>
            <w:t>[Select Date]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22D0-650D-4CC1-8EF7-F6FC9CA3AF76}"/>
      </w:docPartPr>
      <w:docPartBody>
        <w:p w:rsidR="004E1565" w:rsidRDefault="003131F1">
          <w:r w:rsidRPr="00867A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7"/>
    <w:rsid w:val="000C59C8"/>
    <w:rsid w:val="001973F0"/>
    <w:rsid w:val="00224E5A"/>
    <w:rsid w:val="002779BD"/>
    <w:rsid w:val="002D2533"/>
    <w:rsid w:val="003131F1"/>
    <w:rsid w:val="003F1861"/>
    <w:rsid w:val="00463036"/>
    <w:rsid w:val="004E1565"/>
    <w:rsid w:val="004E658D"/>
    <w:rsid w:val="005366F7"/>
    <w:rsid w:val="006068C0"/>
    <w:rsid w:val="0085451B"/>
    <w:rsid w:val="00861C0A"/>
    <w:rsid w:val="008A4352"/>
    <w:rsid w:val="00975C9E"/>
    <w:rsid w:val="00AA06C1"/>
    <w:rsid w:val="00B523BB"/>
    <w:rsid w:val="00BA4A38"/>
    <w:rsid w:val="00C30409"/>
    <w:rsid w:val="00C57465"/>
    <w:rsid w:val="00CE4A31"/>
    <w:rsid w:val="00D130F2"/>
    <w:rsid w:val="00E7089B"/>
    <w:rsid w:val="00EB1357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465"/>
    <w:rPr>
      <w:color w:val="808080"/>
    </w:rPr>
  </w:style>
  <w:style w:type="paragraph" w:customStyle="1" w:styleId="649350F1EB964B6287A6EA9D0813F198">
    <w:name w:val="649350F1EB964B6287A6EA9D0813F198"/>
  </w:style>
  <w:style w:type="paragraph" w:customStyle="1" w:styleId="78373116592C49B085C036D8915C4292">
    <w:name w:val="78373116592C49B085C036D8915C4292"/>
  </w:style>
  <w:style w:type="paragraph" w:customStyle="1" w:styleId="EDF33C8166AF4177AC1123C6E518B70C">
    <w:name w:val="EDF33C8166AF4177AC1123C6E518B70C"/>
  </w:style>
  <w:style w:type="paragraph" w:customStyle="1" w:styleId="1A5A6CAEBA4845389E283572D210743A">
    <w:name w:val="1A5A6CAEBA4845389E283572D210743A"/>
  </w:style>
  <w:style w:type="paragraph" w:customStyle="1" w:styleId="51274A4C35624741A1372A6A2655F390">
    <w:name w:val="51274A4C35624741A1372A6A2655F390"/>
  </w:style>
  <w:style w:type="paragraph" w:customStyle="1" w:styleId="BD1DE544E81543D2B4C45C1A0F7E4505">
    <w:name w:val="BD1DE544E81543D2B4C45C1A0F7E4505"/>
  </w:style>
  <w:style w:type="paragraph" w:customStyle="1" w:styleId="F7AC258C383147539CC92C8A3EC9DA39">
    <w:name w:val="F7AC258C383147539CC92C8A3EC9DA39"/>
  </w:style>
  <w:style w:type="paragraph" w:customStyle="1" w:styleId="F1F8C5E267A241CCBFF0CF1130C486AB">
    <w:name w:val="F1F8C5E267A241CCBFF0CF1130C486AB"/>
  </w:style>
  <w:style w:type="paragraph" w:customStyle="1" w:styleId="B569AE6ED2344363A0A6DA85B0702D32">
    <w:name w:val="B569AE6ED2344363A0A6DA85B0702D32"/>
  </w:style>
  <w:style w:type="paragraph" w:customStyle="1" w:styleId="F1F686FD1CA3406AA6858D07B182191A">
    <w:name w:val="F1F686FD1CA3406AA6858D07B182191A"/>
  </w:style>
  <w:style w:type="paragraph" w:customStyle="1" w:styleId="1E18E882294E4832AA3F25F283048F60">
    <w:name w:val="1E18E882294E4832AA3F25F283048F60"/>
    <w:rsid w:val="00EB1357"/>
  </w:style>
  <w:style w:type="paragraph" w:customStyle="1" w:styleId="4DC774E49EF04AC089F535C76C6FD926">
    <w:name w:val="4DC774E49EF04AC089F535C76C6FD926"/>
    <w:rsid w:val="00EB1357"/>
  </w:style>
  <w:style w:type="paragraph" w:customStyle="1" w:styleId="C419404139394E1F9D925161FC766BBA">
    <w:name w:val="C419404139394E1F9D925161FC766BBA"/>
    <w:rsid w:val="00EB1357"/>
  </w:style>
  <w:style w:type="paragraph" w:customStyle="1" w:styleId="075D71DE864B49949DFF602EBF88A60C">
    <w:name w:val="075D71DE864B49949DFF602EBF88A60C"/>
    <w:rsid w:val="00EB1357"/>
  </w:style>
  <w:style w:type="paragraph" w:customStyle="1" w:styleId="A27F22D7E0004274A73C7FCFBA730F83">
    <w:name w:val="A27F22D7E0004274A73C7FCFBA730F83"/>
    <w:rsid w:val="00EB1357"/>
  </w:style>
  <w:style w:type="paragraph" w:customStyle="1" w:styleId="864DDA77075B48C9ABF66B3E17DC1E12">
    <w:name w:val="864DDA77075B48C9ABF66B3E17DC1E12"/>
    <w:rsid w:val="00EB1357"/>
  </w:style>
  <w:style w:type="paragraph" w:customStyle="1" w:styleId="8368337DDF024DF38271150C2D4FEDA3">
    <w:name w:val="8368337DDF024DF38271150C2D4FEDA3"/>
    <w:rsid w:val="00EB1357"/>
  </w:style>
  <w:style w:type="paragraph" w:customStyle="1" w:styleId="8DB694BB2D874C19AD097C302101E3AC">
    <w:name w:val="8DB694BB2D874C19AD097C302101E3AC"/>
    <w:rsid w:val="00EB1357"/>
  </w:style>
  <w:style w:type="paragraph" w:customStyle="1" w:styleId="78BAB64DA6CA406695CC759B71903394">
    <w:name w:val="78BAB64DA6CA406695CC759B71903394"/>
    <w:rsid w:val="00EB1357"/>
  </w:style>
  <w:style w:type="paragraph" w:customStyle="1" w:styleId="93149B67C76A4898A87C997B8623DBB6">
    <w:name w:val="93149B67C76A4898A87C997B8623DBB6"/>
    <w:rsid w:val="00EB1357"/>
  </w:style>
  <w:style w:type="paragraph" w:customStyle="1" w:styleId="4B1EDFA13E344FC48584DE81AE521A85">
    <w:name w:val="4B1EDFA13E344FC48584DE81AE521A85"/>
    <w:rsid w:val="00EB1357"/>
  </w:style>
  <w:style w:type="paragraph" w:customStyle="1" w:styleId="E0943C2C552845B199D3C61E836F5498">
    <w:name w:val="E0943C2C552845B199D3C61E836F5498"/>
    <w:rsid w:val="00EB1357"/>
  </w:style>
  <w:style w:type="paragraph" w:customStyle="1" w:styleId="85CF9CE397564C709F4249EE8D8B253C">
    <w:name w:val="85CF9CE397564C709F4249EE8D8B253C"/>
    <w:rsid w:val="00EB1357"/>
  </w:style>
  <w:style w:type="paragraph" w:customStyle="1" w:styleId="598B815F264A49BAA3330307465D7F8D">
    <w:name w:val="598B815F264A49BAA3330307465D7F8D"/>
    <w:rsid w:val="00EB1357"/>
  </w:style>
  <w:style w:type="paragraph" w:customStyle="1" w:styleId="B2CA72A0A519410FA260E0DA6AF90317">
    <w:name w:val="B2CA72A0A519410FA260E0DA6AF90317"/>
    <w:rsid w:val="00EB1357"/>
  </w:style>
  <w:style w:type="paragraph" w:customStyle="1" w:styleId="1B569739A30E409383C65C38C8C37451">
    <w:name w:val="1B569739A30E409383C65C38C8C37451"/>
    <w:rsid w:val="00EB1357"/>
  </w:style>
  <w:style w:type="paragraph" w:customStyle="1" w:styleId="A5DB09FE43024C678C13D4C793F07898">
    <w:name w:val="A5DB09FE43024C678C13D4C793F07898"/>
    <w:rsid w:val="00EB1357"/>
  </w:style>
  <w:style w:type="paragraph" w:customStyle="1" w:styleId="7B0148B2D6DC4AFE9DE546E1E349AE26">
    <w:name w:val="7B0148B2D6DC4AFE9DE546E1E349AE26"/>
    <w:rsid w:val="006068C0"/>
  </w:style>
  <w:style w:type="paragraph" w:customStyle="1" w:styleId="B1846F22722C47388E78B48DF2032FE2">
    <w:name w:val="B1846F22722C47388E78B48DF2032FE2"/>
    <w:rsid w:val="003131F1"/>
  </w:style>
  <w:style w:type="paragraph" w:customStyle="1" w:styleId="7FB153D694414A7D8FB9DA102AA4365A">
    <w:name w:val="7FB153D694414A7D8FB9DA102AA4365A"/>
    <w:rsid w:val="003131F1"/>
  </w:style>
  <w:style w:type="paragraph" w:customStyle="1" w:styleId="FEAB1AC63240480C9DE2AC736FCA8220">
    <w:name w:val="FEAB1AC63240480C9DE2AC736FCA8220"/>
    <w:rsid w:val="003131F1"/>
  </w:style>
  <w:style w:type="paragraph" w:customStyle="1" w:styleId="0BA03F6CF24045C9A11B6A2968C3ECC0">
    <w:name w:val="0BA03F6CF24045C9A11B6A2968C3ECC0"/>
    <w:rsid w:val="003131F1"/>
  </w:style>
  <w:style w:type="paragraph" w:customStyle="1" w:styleId="999C6920301A437FA67FAE83FFFA8F21">
    <w:name w:val="999C6920301A437FA67FAE83FFFA8F21"/>
    <w:rsid w:val="003131F1"/>
  </w:style>
  <w:style w:type="paragraph" w:customStyle="1" w:styleId="69894E03221A447DA2F20B885E400161">
    <w:name w:val="69894E03221A447DA2F20B885E400161"/>
    <w:rsid w:val="003131F1"/>
  </w:style>
  <w:style w:type="paragraph" w:customStyle="1" w:styleId="2F14587B9D6444E6B6733C866B7F0FE7">
    <w:name w:val="2F14587B9D6444E6B6733C866B7F0FE7"/>
    <w:rsid w:val="003131F1"/>
  </w:style>
  <w:style w:type="paragraph" w:customStyle="1" w:styleId="78BAB64DA6CA406695CC759B719033941">
    <w:name w:val="78BAB64DA6CA406695CC759B719033941"/>
    <w:rsid w:val="003131F1"/>
    <w:pPr>
      <w:spacing w:after="320" w:line="300" w:lineRule="auto"/>
    </w:pPr>
    <w:rPr>
      <w:rFonts w:ascii="Times New Roman" w:hAnsi="Times New Roman"/>
      <w:color w:val="44546A" w:themeColor="text2"/>
      <w:sz w:val="24"/>
      <w:szCs w:val="20"/>
      <w:lang w:eastAsia="ja-JP"/>
    </w:rPr>
  </w:style>
  <w:style w:type="paragraph" w:customStyle="1" w:styleId="D2598E05ED9A4AC7942C9B547B933077">
    <w:name w:val="D2598E05ED9A4AC7942C9B547B933077"/>
    <w:rsid w:val="004E658D"/>
  </w:style>
  <w:style w:type="paragraph" w:customStyle="1" w:styleId="F47AB507F34A4A2BB46F86527F161DD1">
    <w:name w:val="F47AB507F34A4A2BB46F86527F161DD1"/>
    <w:rsid w:val="004E658D"/>
  </w:style>
  <w:style w:type="paragraph" w:customStyle="1" w:styleId="0A98BE5D98834818B7F9C7335AAD2741">
    <w:name w:val="0A98BE5D98834818B7F9C7335AAD2741"/>
    <w:rsid w:val="004E658D"/>
  </w:style>
  <w:style w:type="paragraph" w:customStyle="1" w:styleId="434E17EFDC9C4C5F88FCD5E563C48C69">
    <w:name w:val="434E17EFDC9C4C5F88FCD5E563C48C69"/>
    <w:rsid w:val="003F1861"/>
  </w:style>
  <w:style w:type="paragraph" w:customStyle="1" w:styleId="8E2D72CA9A174D798FA246E59BD3A2F6">
    <w:name w:val="8E2D72CA9A174D798FA246E59BD3A2F6"/>
    <w:rsid w:val="00C5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017D7-3378-48F4-A51F-4ADA158C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774</TotalTime>
  <Pages>12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Project Milestone Plan</vt:lpstr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Project Milestone Plan</dc:title>
  <dc:subject>Company: BI Project</dc:subject>
  <dc:creator>rick sherman</dc:creator>
  <cp:keywords/>
  <dc:description/>
  <cp:lastModifiedBy>andrea harris</cp:lastModifiedBy>
  <cp:revision>19</cp:revision>
  <cp:lastPrinted>2014-11-08T16:24:00Z</cp:lastPrinted>
  <dcterms:created xsi:type="dcterms:W3CDTF">2014-11-14T14:27:00Z</dcterms:created>
  <dcterms:modified xsi:type="dcterms:W3CDTF">2014-11-17T17:34:00Z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