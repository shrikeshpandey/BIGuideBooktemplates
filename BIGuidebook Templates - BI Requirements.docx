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7362B643" w14:textId="77777777" w:rsidR="006A6F39" w:rsidRPr="0065144A" w:rsidRDefault="006A6F39" w:rsidP="0065144A">
          <w:pPr>
            <w:pStyle w:val="Logo"/>
            <w:jc w:val="center"/>
            <w:rPr>
              <w:rStyle w:val="Strong"/>
              <w:rFonts w:asciiTheme="minorHAnsi" w:hAnsiTheme="minorHAnsi" w:cstheme="minorBidi"/>
              <w:b w:val="0"/>
              <w:bCs w:val="0"/>
              <w:sz w:val="20"/>
              <w:szCs w:val="20"/>
            </w:rPr>
          </w:pPr>
          <w:r w:rsidRPr="0065144A">
            <w:rPr>
              <w:rStyle w:val="Strong"/>
              <w:b w:val="0"/>
              <w:sz w:val="52"/>
              <w:szCs w:val="52"/>
            </w:rPr>
            <w:t>Business Intelligence Guidebook</w:t>
          </w:r>
        </w:p>
        <w:p w14:paraId="2CF7288B" w14:textId="77777777" w:rsidR="006A6F39" w:rsidRPr="0065144A" w:rsidRDefault="006A6F39" w:rsidP="0065144A">
          <w:pPr>
            <w:spacing w:after="160" w:line="259" w:lineRule="auto"/>
            <w:jc w:val="center"/>
            <w:rPr>
              <w:rStyle w:val="Strong"/>
              <w:b w:val="0"/>
              <w:sz w:val="52"/>
              <w:szCs w:val="52"/>
            </w:rPr>
          </w:pPr>
          <w:r w:rsidRPr="0065144A">
            <w:rPr>
              <w:rStyle w:val="Strong"/>
              <w:b w:val="0"/>
              <w:sz w:val="52"/>
              <w:szCs w:val="52"/>
            </w:rPr>
            <w:t>Templates</w:t>
          </w:r>
        </w:p>
        <w:p w14:paraId="20DB2E3F" w14:textId="77777777" w:rsidR="006A6F39" w:rsidRDefault="006A6F39" w:rsidP="006A6F39">
          <w:pPr>
            <w:spacing w:after="160" w:line="259" w:lineRule="auto"/>
            <w:rPr>
              <w:rStyle w:val="Strong"/>
            </w:rPr>
          </w:pPr>
          <w:r w:rsidRPr="0025032F">
            <w:rPr>
              <w:noProof/>
              <w:sz w:val="52"/>
              <w:szCs w:val="52"/>
              <w:lang w:eastAsia="en-US"/>
            </w:rPr>
            <w:drawing>
              <wp:anchor distT="0" distB="0" distL="114300" distR="114300" simplePos="0" relativeHeight="251662336" behindDoc="1" locked="0" layoutInCell="1" allowOverlap="1" wp14:anchorId="31BF2493" wp14:editId="0CEADCE5">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9">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14:paraId="1389E0E2" w14:textId="77777777" w:rsidR="006A6F39" w:rsidRDefault="006A6F39" w:rsidP="006A6F39">
          <w:pPr>
            <w:spacing w:after="160" w:line="259" w:lineRule="auto"/>
            <w:rPr>
              <w:rStyle w:val="Strong"/>
            </w:rPr>
          </w:pPr>
        </w:p>
        <w:p w14:paraId="2B850835" w14:textId="77777777" w:rsidR="006A6F39" w:rsidRDefault="006A6F39" w:rsidP="006A6F39">
          <w:pPr>
            <w:spacing w:after="160" w:line="259" w:lineRule="auto"/>
            <w:rPr>
              <w:rStyle w:val="Strong"/>
            </w:rPr>
          </w:pPr>
        </w:p>
        <w:p w14:paraId="2998A562" w14:textId="77777777" w:rsidR="006A6F39" w:rsidRDefault="006A6F39" w:rsidP="006A6F39">
          <w:pPr>
            <w:spacing w:after="160" w:line="259" w:lineRule="auto"/>
            <w:rPr>
              <w:rStyle w:val="Strong"/>
            </w:rPr>
          </w:pPr>
        </w:p>
        <w:p w14:paraId="600D690E" w14:textId="77777777" w:rsidR="006A6F39" w:rsidRDefault="006A6F39" w:rsidP="006A6F39">
          <w:pPr>
            <w:spacing w:after="160" w:line="259" w:lineRule="auto"/>
            <w:rPr>
              <w:rStyle w:val="Strong"/>
            </w:rPr>
          </w:pPr>
        </w:p>
        <w:p w14:paraId="7D8430B9" w14:textId="77777777" w:rsidR="006A6F39" w:rsidRDefault="006A6F39" w:rsidP="006A6F39">
          <w:pPr>
            <w:spacing w:after="160" w:line="259" w:lineRule="auto"/>
            <w:rPr>
              <w:rStyle w:val="Strong"/>
            </w:rPr>
          </w:pPr>
        </w:p>
        <w:p w14:paraId="534E25F6" w14:textId="77777777" w:rsidR="006A6F39" w:rsidRDefault="006A6F39" w:rsidP="006A6F39">
          <w:pPr>
            <w:spacing w:after="160" w:line="259" w:lineRule="auto"/>
            <w:rPr>
              <w:rStyle w:val="Strong"/>
            </w:rPr>
          </w:pPr>
        </w:p>
        <w:p w14:paraId="781338D6" w14:textId="77777777" w:rsidR="006A6F39" w:rsidRDefault="006A6F39" w:rsidP="006A6F39">
          <w:pPr>
            <w:spacing w:after="160" w:line="259" w:lineRule="auto"/>
            <w:rPr>
              <w:rStyle w:val="Strong"/>
            </w:rPr>
          </w:pPr>
        </w:p>
        <w:p w14:paraId="14786E38" w14:textId="77777777" w:rsidR="0065144A" w:rsidRDefault="0065144A" w:rsidP="006A6F39">
          <w:pPr>
            <w:spacing w:after="160" w:line="259" w:lineRule="auto"/>
            <w:rPr>
              <w:rStyle w:val="Strong"/>
              <w:b w:val="0"/>
              <w:color w:val="auto"/>
            </w:rPr>
          </w:pPr>
        </w:p>
        <w:p w14:paraId="6B291336" w14:textId="77777777" w:rsidR="00E40D50" w:rsidRDefault="00E40D50" w:rsidP="006A6F39">
          <w:pPr>
            <w:spacing w:after="160" w:line="259" w:lineRule="auto"/>
            <w:rPr>
              <w:rStyle w:val="Strong"/>
              <w:b w:val="0"/>
              <w:color w:val="auto"/>
            </w:rPr>
          </w:pPr>
        </w:p>
        <w:p w14:paraId="21D2F9A7" w14:textId="77777777" w:rsidR="00E40D50" w:rsidRDefault="00E40D50" w:rsidP="006A6F39">
          <w:pPr>
            <w:spacing w:after="160" w:line="259" w:lineRule="auto"/>
            <w:rPr>
              <w:rStyle w:val="Strong"/>
              <w:b w:val="0"/>
              <w:color w:val="auto"/>
            </w:rPr>
          </w:pPr>
        </w:p>
        <w:p w14:paraId="35C03909" w14:textId="77777777" w:rsidR="006A6F39" w:rsidRPr="0065144A" w:rsidRDefault="000D44DF" w:rsidP="006A6F39">
          <w:pPr>
            <w:spacing w:after="160" w:line="259" w:lineRule="auto"/>
            <w:rPr>
              <w:rStyle w:val="Strong"/>
              <w:b w:val="0"/>
              <w:color w:val="auto"/>
            </w:rPr>
          </w:pPr>
          <w:r>
            <w:rPr>
              <w:rStyle w:val="Strong"/>
              <w:b w:val="0"/>
              <w:color w:val="auto"/>
            </w:rPr>
            <w:t>Chapter 3</w:t>
          </w:r>
          <w:r w:rsidR="006A6F39" w:rsidRPr="0065144A">
            <w:rPr>
              <w:rStyle w:val="Strong"/>
              <w:b w:val="0"/>
              <w:color w:val="auto"/>
            </w:rPr>
            <w:t>:</w:t>
          </w:r>
        </w:p>
        <w:p w14:paraId="2A58DF0B" w14:textId="77777777" w:rsidR="006A6F39" w:rsidRPr="0065144A" w:rsidRDefault="006A6F39" w:rsidP="006A6F39">
          <w:pPr>
            <w:spacing w:after="160" w:line="259" w:lineRule="auto"/>
            <w:rPr>
              <w:rStyle w:val="Strong"/>
              <w:b w:val="0"/>
              <w:color w:val="auto"/>
            </w:rPr>
          </w:pPr>
          <w:r w:rsidRPr="0065144A">
            <w:rPr>
              <w:rStyle w:val="Strong"/>
              <w:b w:val="0"/>
              <w:color w:val="auto"/>
            </w:rPr>
            <w:t>Business Requirements Template</w:t>
          </w:r>
        </w:p>
        <w:p w14:paraId="2E717B7E" w14:textId="77777777" w:rsidR="00FB49DA" w:rsidRDefault="00DE752A">
          <w:pPr>
            <w:sectPr w:rsidR="00FB49DA">
              <w:headerReference w:type="default" r:id="rId10"/>
              <w:footerReference w:type="default" r:id="rId11"/>
              <w:headerReference w:type="first" r:id="rId12"/>
              <w:footerReference w:type="first" r:id="rId13"/>
              <w:pgSz w:w="12240" w:h="15840" w:code="1"/>
              <w:pgMar w:top="1080" w:right="1440" w:bottom="1080" w:left="1440" w:header="720" w:footer="576" w:gutter="0"/>
              <w:pgNumType w:start="0"/>
              <w:cols w:space="720"/>
              <w:titlePg/>
              <w:docGrid w:linePitch="360"/>
            </w:sectPr>
          </w:pPr>
          <w:r>
            <w:br w:type="page"/>
          </w:r>
        </w:p>
        <w:p w14:paraId="529B6A16" w14:textId="77777777" w:rsidR="00DE752A" w:rsidRDefault="00DE752A"/>
        <w:p w14:paraId="2F41BB9D" w14:textId="77777777" w:rsidR="006A6F39" w:rsidRDefault="00D534D9">
          <w:sdt>
            <w:sdtPr>
              <w:alias w:val="Click icon at right to replace logo"/>
              <w:tag w:val="Click icon at right to replace logo"/>
              <w:id w:val="-2090688503"/>
              <w:picture/>
            </w:sdtPr>
            <w:sdtEndPr/>
            <w:sdtContent>
              <w:r w:rsidR="00EB6EE4">
                <w:rPr>
                  <w:noProof/>
                  <w:lang w:eastAsia="en-US"/>
                </w:rPr>
                <w:drawing>
                  <wp:inline distT="0" distB="0" distL="0" distR="0" wp14:anchorId="2928E73A" wp14:editId="213B7217">
                    <wp:extent cx="914400" cy="440871"/>
                    <wp:effectExtent l="0" t="0" r="0" b="0"/>
                    <wp:docPr id="14" name="Picture 14"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p>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EndPr/>
          <w:sdtContent>
            <w:p w14:paraId="07C745EA" w14:textId="77777777" w:rsidR="006A6F39" w:rsidRDefault="005C3EA1">
              <w:r w:rsidRPr="005C3EA1">
                <w:rPr>
                  <w:rFonts w:ascii="Arial" w:hAnsi="Arial" w:cs="Arial"/>
                  <w:noProof/>
                  <w:color w:val="auto"/>
                  <w:sz w:val="36"/>
                  <w:szCs w:val="36"/>
                  <w:lang w:eastAsia="en-US"/>
                </w:rPr>
                <w:t>[Company Name]</w:t>
              </w:r>
            </w:p>
          </w:sdtContent>
        </w:sdt>
        <w:p w14:paraId="02D1C740" w14:textId="77777777" w:rsidR="006A6F39" w:rsidRDefault="006A6F39"/>
        <w:p w14:paraId="44D5A04A" w14:textId="77777777" w:rsidR="006A6F39" w:rsidRDefault="006A6F39"/>
        <w:p w14:paraId="52732002" w14:textId="77777777" w:rsidR="006A6F39" w:rsidRPr="006A6F39" w:rsidRDefault="00D534D9" w:rsidP="006A6F39">
          <w:pPr>
            <w:rPr>
              <w:rFonts w:ascii="Arial" w:hAnsi="Arial" w:cs="Arial"/>
              <w:noProof/>
              <w:color w:val="auto"/>
              <w:sz w:val="48"/>
              <w:szCs w:val="48"/>
              <w:lang w:eastAsia="en-US"/>
            </w:rPr>
          </w:pPr>
          <w:sdt>
            <w:sdtPr>
              <w:rPr>
                <w:rFonts w:ascii="Arial" w:hAnsi="Arial" w:cs="Arial"/>
                <w:color w:val="auto"/>
                <w:sz w:val="48"/>
                <w:szCs w:val="48"/>
              </w:rPr>
              <w:alias w:val="Title"/>
              <w:tag w:val=""/>
              <w:id w:val="-2113114199"/>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A6A46" w:rsidRPr="00B03C4D">
                <w:rPr>
                  <w:rFonts w:ascii="Arial" w:hAnsi="Arial" w:cs="Arial"/>
                  <w:color w:val="auto"/>
                  <w:sz w:val="48"/>
                  <w:szCs w:val="48"/>
                </w:rPr>
                <w:t xml:space="preserve">BI </w:t>
              </w:r>
              <w:r w:rsidR="00752CFE">
                <w:rPr>
                  <w:rFonts w:ascii="Arial" w:hAnsi="Arial" w:cs="Arial"/>
                  <w:color w:val="auto"/>
                  <w:sz w:val="48"/>
                  <w:szCs w:val="48"/>
                </w:rPr>
                <w:t>Requirements</w:t>
              </w:r>
            </w:sdtContent>
          </w:sdt>
          <w:r w:rsidR="006A6F39" w:rsidRPr="006A6F39">
            <w:rPr>
              <w:rFonts w:ascii="Arial" w:hAnsi="Arial" w:cs="Arial"/>
              <w:noProof/>
              <w:color w:val="auto"/>
              <w:sz w:val="48"/>
              <w:szCs w:val="48"/>
              <w:lang w:eastAsia="en-US"/>
            </w:rPr>
            <w:t xml:space="preserve"> </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EndPr/>
          <w:sdtContent>
            <w:p w14:paraId="259FD780" w14:textId="77777777" w:rsidR="006A6F39" w:rsidRPr="006A6F39" w:rsidRDefault="00193B43" w:rsidP="006A6F39">
              <w:pPr>
                <w:rPr>
                  <w:rFonts w:ascii="Arial" w:hAnsi="Arial" w:cs="Arial"/>
                  <w:noProof/>
                  <w:color w:val="auto"/>
                  <w:sz w:val="36"/>
                  <w:szCs w:val="36"/>
                  <w:lang w:eastAsia="en-US"/>
                </w:rPr>
              </w:pPr>
              <w:r>
                <w:rPr>
                  <w:rFonts w:ascii="Arial" w:hAnsi="Arial" w:cs="Arial"/>
                  <w:noProof/>
                  <w:color w:val="auto"/>
                  <w:sz w:val="36"/>
                  <w:szCs w:val="36"/>
                  <w:lang w:eastAsia="en-US"/>
                </w:rPr>
                <w:t>[Project Name]</w:t>
              </w:r>
            </w:p>
          </w:sdtContent>
        </w:sdt>
        <w:p w14:paraId="001B1D20" w14:textId="77777777" w:rsidR="006A6F39" w:rsidRDefault="006A6F39" w:rsidP="006A6F39">
          <w:pPr>
            <w:rPr>
              <w:rFonts w:ascii="Arial" w:hAnsi="Arial" w:cs="Arial"/>
              <w:noProof/>
              <w:sz w:val="28"/>
              <w:szCs w:val="28"/>
              <w:lang w:eastAsia="en-US"/>
            </w:rPr>
          </w:pPr>
        </w:p>
        <w:p w14:paraId="2B38FD03" w14:textId="77777777" w:rsidR="006A6F39" w:rsidRDefault="006A6F39" w:rsidP="006A6F39">
          <w:pPr>
            <w:rPr>
              <w:rFonts w:ascii="Arial" w:hAnsi="Arial" w:cs="Arial"/>
              <w:noProof/>
              <w:sz w:val="28"/>
              <w:szCs w:val="28"/>
              <w:lang w:eastAsia="en-US"/>
            </w:rPr>
          </w:pPr>
        </w:p>
        <w:p w14:paraId="444F3242" w14:textId="77777777"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rsidR="00471E66" w:rsidRPr="00A86BC9">
                <w:rPr>
                  <w:rFonts w:ascii="Arial" w:hAnsi="Arial" w:cs="Arial"/>
                  <w:color w:val="auto"/>
                  <w:sz w:val="28"/>
                  <w:szCs w:val="28"/>
                </w:rPr>
                <w:t>[Select Date]</w:t>
              </w:r>
            </w:sdtContent>
          </w:sdt>
        </w:p>
        <w:p w14:paraId="2D47F1DC" w14:textId="77777777" w:rsidR="006A6F39"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p>
        <w:p w14:paraId="3C163D45" w14:textId="77777777" w:rsidR="006700CE" w:rsidRDefault="006A6F39" w:rsidP="006A6F39">
          <w:pPr>
            <w:rPr>
              <w:rFonts w:ascii="Arial" w:hAnsi="Arial" w:cs="Arial"/>
              <w:noProof/>
              <w:sz w:val="28"/>
              <w:szCs w:val="28"/>
              <w:lang w:eastAsia="en-US"/>
            </w:rPr>
          </w:pPr>
          <w:r w:rsidRPr="006A6F39">
            <w:rPr>
              <w:rFonts w:ascii="Arial" w:hAnsi="Arial" w:cs="Arial"/>
              <w:noProof/>
              <w:sz w:val="28"/>
              <w:szCs w:val="28"/>
              <w:lang w:eastAsia="en-US"/>
            </w:rPr>
            <w:t>Sponsor(s):</w:t>
          </w:r>
        </w:p>
        <w:p w14:paraId="3C394A52" w14:textId="77777777" w:rsidR="006700CE" w:rsidRDefault="006700CE">
          <w:pPr>
            <w:rPr>
              <w:rFonts w:ascii="Arial" w:hAnsi="Arial" w:cs="Arial"/>
              <w:noProof/>
              <w:sz w:val="28"/>
              <w:szCs w:val="28"/>
              <w:lang w:eastAsia="en-US"/>
            </w:rPr>
          </w:pPr>
          <w:r>
            <w:rPr>
              <w:rFonts w:ascii="Arial" w:hAnsi="Arial" w:cs="Arial"/>
              <w:noProof/>
              <w:sz w:val="28"/>
              <w:szCs w:val="28"/>
              <w:lang w:eastAsia="en-US"/>
            </w:rPr>
            <w:br w:type="page"/>
          </w:r>
        </w:p>
        <w:p w14:paraId="7CE505D9" w14:textId="77777777" w:rsidR="006700CE" w:rsidRDefault="006700CE" w:rsidP="00F92E4D">
          <w:pPr>
            <w:pStyle w:val="TOCHeading"/>
            <w:spacing w:after="100"/>
          </w:pPr>
          <w:r>
            <w:lastRenderedPageBreak/>
            <w:t>Table of Contents</w:t>
          </w:r>
        </w:p>
        <w:p w14:paraId="3DF47460" w14:textId="77777777" w:rsidR="002438A3" w:rsidRDefault="006700CE">
          <w:pPr>
            <w:pStyle w:val="TOC1"/>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3032741" w:history="1">
            <w:r w:rsidR="002438A3" w:rsidRPr="00126FF4">
              <w:rPr>
                <w:rStyle w:val="Hyperlink"/>
                <w:noProof/>
              </w:rPr>
              <w:t>Executive Summary</w:t>
            </w:r>
            <w:r w:rsidR="002438A3">
              <w:rPr>
                <w:noProof/>
                <w:webHidden/>
              </w:rPr>
              <w:tab/>
            </w:r>
            <w:r w:rsidR="002438A3">
              <w:rPr>
                <w:noProof/>
                <w:webHidden/>
              </w:rPr>
              <w:fldChar w:fldCharType="begin"/>
            </w:r>
            <w:r w:rsidR="002438A3">
              <w:rPr>
                <w:noProof/>
                <w:webHidden/>
              </w:rPr>
              <w:instrText xml:space="preserve"> PAGEREF _Toc403032741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662167E8"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42" w:history="1">
            <w:r w:rsidR="002438A3" w:rsidRPr="00126FF4">
              <w:rPr>
                <w:rStyle w:val="Hyperlink"/>
                <w:noProof/>
              </w:rPr>
              <w:t>Project description</w:t>
            </w:r>
            <w:r w:rsidR="002438A3">
              <w:rPr>
                <w:noProof/>
                <w:webHidden/>
              </w:rPr>
              <w:tab/>
            </w:r>
            <w:r w:rsidR="002438A3">
              <w:rPr>
                <w:noProof/>
                <w:webHidden/>
              </w:rPr>
              <w:fldChar w:fldCharType="begin"/>
            </w:r>
            <w:r w:rsidR="002438A3">
              <w:rPr>
                <w:noProof/>
                <w:webHidden/>
              </w:rPr>
              <w:instrText xml:space="preserve"> PAGEREF _Toc403032742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2A9C11BD"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43" w:history="1">
            <w:r w:rsidR="002438A3" w:rsidRPr="00126FF4">
              <w:rPr>
                <w:rStyle w:val="Hyperlink"/>
                <w:noProof/>
              </w:rPr>
              <w:t>Key Deliverables</w:t>
            </w:r>
            <w:r w:rsidR="002438A3">
              <w:rPr>
                <w:noProof/>
                <w:webHidden/>
              </w:rPr>
              <w:tab/>
            </w:r>
            <w:r w:rsidR="002438A3">
              <w:rPr>
                <w:noProof/>
                <w:webHidden/>
              </w:rPr>
              <w:fldChar w:fldCharType="begin"/>
            </w:r>
            <w:r w:rsidR="002438A3">
              <w:rPr>
                <w:noProof/>
                <w:webHidden/>
              </w:rPr>
              <w:instrText xml:space="preserve"> PAGEREF _Toc403032743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40614D10"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44" w:history="1">
            <w:r w:rsidR="002438A3" w:rsidRPr="00126FF4">
              <w:rPr>
                <w:rStyle w:val="Hyperlink"/>
                <w:noProof/>
              </w:rPr>
              <w:t>Critical Success Factors</w:t>
            </w:r>
            <w:r w:rsidR="002438A3">
              <w:rPr>
                <w:noProof/>
                <w:webHidden/>
              </w:rPr>
              <w:tab/>
            </w:r>
            <w:r w:rsidR="002438A3">
              <w:rPr>
                <w:noProof/>
                <w:webHidden/>
              </w:rPr>
              <w:fldChar w:fldCharType="begin"/>
            </w:r>
            <w:r w:rsidR="002438A3">
              <w:rPr>
                <w:noProof/>
                <w:webHidden/>
              </w:rPr>
              <w:instrText xml:space="preserve"> PAGEREF _Toc403032744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6FD62AA3"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45" w:history="1">
            <w:r w:rsidR="002438A3" w:rsidRPr="00126FF4">
              <w:rPr>
                <w:rStyle w:val="Hyperlink"/>
                <w:noProof/>
              </w:rPr>
              <w:t>Risks and Concerns</w:t>
            </w:r>
            <w:r w:rsidR="002438A3">
              <w:rPr>
                <w:noProof/>
                <w:webHidden/>
              </w:rPr>
              <w:tab/>
            </w:r>
            <w:r w:rsidR="002438A3">
              <w:rPr>
                <w:noProof/>
                <w:webHidden/>
              </w:rPr>
              <w:fldChar w:fldCharType="begin"/>
            </w:r>
            <w:r w:rsidR="002438A3">
              <w:rPr>
                <w:noProof/>
                <w:webHidden/>
              </w:rPr>
              <w:instrText xml:space="preserve"> PAGEREF _Toc403032745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062EA887"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46" w:history="1">
            <w:r w:rsidR="002438A3" w:rsidRPr="00126FF4">
              <w:rPr>
                <w:rStyle w:val="Hyperlink"/>
                <w:noProof/>
              </w:rPr>
              <w:t>Business Requirements</w:t>
            </w:r>
            <w:r w:rsidR="002438A3">
              <w:rPr>
                <w:noProof/>
                <w:webHidden/>
              </w:rPr>
              <w:tab/>
            </w:r>
            <w:r w:rsidR="002438A3">
              <w:rPr>
                <w:noProof/>
                <w:webHidden/>
              </w:rPr>
              <w:fldChar w:fldCharType="begin"/>
            </w:r>
            <w:r w:rsidR="002438A3">
              <w:rPr>
                <w:noProof/>
                <w:webHidden/>
              </w:rPr>
              <w:instrText xml:space="preserve"> PAGEREF _Toc403032746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4703F984"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47" w:history="1">
            <w:r w:rsidR="002438A3" w:rsidRPr="00126FF4">
              <w:rPr>
                <w:rStyle w:val="Hyperlink"/>
                <w:noProof/>
              </w:rPr>
              <w:t>[Requirement Name]</w:t>
            </w:r>
            <w:r w:rsidR="002438A3">
              <w:rPr>
                <w:noProof/>
                <w:webHidden/>
              </w:rPr>
              <w:tab/>
            </w:r>
            <w:r w:rsidR="002438A3">
              <w:rPr>
                <w:noProof/>
                <w:webHidden/>
              </w:rPr>
              <w:fldChar w:fldCharType="begin"/>
            </w:r>
            <w:r w:rsidR="002438A3">
              <w:rPr>
                <w:noProof/>
                <w:webHidden/>
              </w:rPr>
              <w:instrText xml:space="preserve"> PAGEREF _Toc403032747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7E8818D0"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48"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Requirement description</w:t>
            </w:r>
            <w:r w:rsidR="002438A3">
              <w:rPr>
                <w:noProof/>
                <w:webHidden/>
              </w:rPr>
              <w:tab/>
            </w:r>
            <w:r w:rsidR="002438A3">
              <w:rPr>
                <w:noProof/>
                <w:webHidden/>
              </w:rPr>
              <w:fldChar w:fldCharType="begin"/>
            </w:r>
            <w:r w:rsidR="002438A3">
              <w:rPr>
                <w:noProof/>
                <w:webHidden/>
              </w:rPr>
              <w:instrText xml:space="preserve"> PAGEREF _Toc403032748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462CD7ED"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49"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Data sources</w:t>
            </w:r>
            <w:r w:rsidR="002438A3">
              <w:rPr>
                <w:noProof/>
                <w:webHidden/>
              </w:rPr>
              <w:tab/>
            </w:r>
            <w:r w:rsidR="002438A3">
              <w:rPr>
                <w:noProof/>
                <w:webHidden/>
              </w:rPr>
              <w:fldChar w:fldCharType="begin"/>
            </w:r>
            <w:r w:rsidR="002438A3">
              <w:rPr>
                <w:noProof/>
                <w:webHidden/>
              </w:rPr>
              <w:instrText xml:space="preserve"> PAGEREF _Toc403032749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41647C62"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50"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Business and data transformations</w:t>
            </w:r>
            <w:r w:rsidR="002438A3">
              <w:rPr>
                <w:noProof/>
                <w:webHidden/>
              </w:rPr>
              <w:tab/>
            </w:r>
            <w:r w:rsidR="002438A3">
              <w:rPr>
                <w:noProof/>
                <w:webHidden/>
              </w:rPr>
              <w:fldChar w:fldCharType="begin"/>
            </w:r>
            <w:r w:rsidR="002438A3">
              <w:rPr>
                <w:noProof/>
                <w:webHidden/>
              </w:rPr>
              <w:instrText xml:space="preserve"> PAGEREF _Toc403032750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47049AE9"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51"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Business metrics or Key Performance Indicators (KPIs)</w:t>
            </w:r>
            <w:r w:rsidR="002438A3">
              <w:rPr>
                <w:noProof/>
                <w:webHidden/>
              </w:rPr>
              <w:tab/>
            </w:r>
            <w:r w:rsidR="002438A3">
              <w:rPr>
                <w:noProof/>
                <w:webHidden/>
              </w:rPr>
              <w:fldChar w:fldCharType="begin"/>
            </w:r>
            <w:r w:rsidR="002438A3">
              <w:rPr>
                <w:noProof/>
                <w:webHidden/>
              </w:rPr>
              <w:instrText xml:space="preserve"> PAGEREF _Toc403032751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16B7B849"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52"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Business processes</w:t>
            </w:r>
            <w:r w:rsidR="002438A3">
              <w:rPr>
                <w:noProof/>
                <w:webHidden/>
              </w:rPr>
              <w:tab/>
            </w:r>
            <w:r w:rsidR="002438A3">
              <w:rPr>
                <w:noProof/>
                <w:webHidden/>
              </w:rPr>
              <w:fldChar w:fldCharType="begin"/>
            </w:r>
            <w:r w:rsidR="002438A3">
              <w:rPr>
                <w:noProof/>
                <w:webHidden/>
              </w:rPr>
              <w:instrText xml:space="preserve"> PAGEREF _Toc403032752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2125819E"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53"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List business groups involved and describe type of involvement</w:t>
            </w:r>
            <w:r w:rsidR="002438A3">
              <w:rPr>
                <w:noProof/>
                <w:webHidden/>
              </w:rPr>
              <w:tab/>
            </w:r>
            <w:r w:rsidR="002438A3">
              <w:rPr>
                <w:noProof/>
                <w:webHidden/>
              </w:rPr>
              <w:fldChar w:fldCharType="begin"/>
            </w:r>
            <w:r w:rsidR="002438A3">
              <w:rPr>
                <w:noProof/>
                <w:webHidden/>
              </w:rPr>
              <w:instrText xml:space="preserve"> PAGEREF _Toc403032753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36EA4D9C"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54"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List business owner(s)</w:t>
            </w:r>
            <w:r w:rsidR="002438A3">
              <w:rPr>
                <w:noProof/>
                <w:webHidden/>
              </w:rPr>
              <w:tab/>
            </w:r>
            <w:r w:rsidR="002438A3">
              <w:rPr>
                <w:noProof/>
                <w:webHidden/>
              </w:rPr>
              <w:fldChar w:fldCharType="begin"/>
            </w:r>
            <w:r w:rsidR="002438A3">
              <w:rPr>
                <w:noProof/>
                <w:webHidden/>
              </w:rPr>
              <w:instrText xml:space="preserve"> PAGEREF _Toc403032754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55B030E3" w14:textId="77777777" w:rsidR="002438A3" w:rsidRDefault="00D534D9">
          <w:pPr>
            <w:pStyle w:val="TOC3"/>
            <w:tabs>
              <w:tab w:val="left" w:pos="960"/>
              <w:tab w:val="right" w:leader="dot" w:pos="9350"/>
            </w:tabs>
            <w:rPr>
              <w:rFonts w:asciiTheme="minorHAnsi" w:hAnsiTheme="minorHAnsi"/>
              <w:i w:val="0"/>
              <w:iCs w:val="0"/>
              <w:noProof/>
              <w:color w:val="auto"/>
              <w:sz w:val="22"/>
              <w:szCs w:val="22"/>
              <w:lang w:eastAsia="en-US"/>
            </w:rPr>
          </w:pPr>
          <w:hyperlink w:anchor="_Toc403032755"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List subject matter expert(s)</w:t>
            </w:r>
            <w:r w:rsidR="002438A3">
              <w:rPr>
                <w:noProof/>
                <w:webHidden/>
              </w:rPr>
              <w:tab/>
            </w:r>
            <w:r w:rsidR="002438A3">
              <w:rPr>
                <w:noProof/>
                <w:webHidden/>
              </w:rPr>
              <w:fldChar w:fldCharType="begin"/>
            </w:r>
            <w:r w:rsidR="002438A3">
              <w:rPr>
                <w:noProof/>
                <w:webHidden/>
              </w:rPr>
              <w:instrText xml:space="preserve"> PAGEREF _Toc403032755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63505EC9"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56" w:history="1">
            <w:r w:rsidR="002438A3" w:rsidRPr="00126FF4">
              <w:rPr>
                <w:rStyle w:val="Hyperlink"/>
                <w:noProof/>
              </w:rPr>
              <w:t>Data and Data Quality requirements</w:t>
            </w:r>
            <w:r w:rsidR="002438A3">
              <w:rPr>
                <w:noProof/>
                <w:webHidden/>
              </w:rPr>
              <w:tab/>
            </w:r>
            <w:r w:rsidR="002438A3">
              <w:rPr>
                <w:noProof/>
                <w:webHidden/>
              </w:rPr>
              <w:fldChar w:fldCharType="begin"/>
            </w:r>
            <w:r w:rsidR="002438A3">
              <w:rPr>
                <w:noProof/>
                <w:webHidden/>
              </w:rPr>
              <w:instrText xml:space="preserve"> PAGEREF _Toc403032756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1D513B8F"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57" w:history="1">
            <w:r w:rsidR="002438A3" w:rsidRPr="00126FF4">
              <w:rPr>
                <w:rStyle w:val="Hyperlink"/>
                <w:noProof/>
              </w:rPr>
              <w:t>Data sources</w:t>
            </w:r>
            <w:r w:rsidR="002438A3">
              <w:rPr>
                <w:noProof/>
                <w:webHidden/>
              </w:rPr>
              <w:tab/>
            </w:r>
            <w:r w:rsidR="002438A3">
              <w:rPr>
                <w:noProof/>
                <w:webHidden/>
              </w:rPr>
              <w:fldChar w:fldCharType="begin"/>
            </w:r>
            <w:r w:rsidR="002438A3">
              <w:rPr>
                <w:noProof/>
                <w:webHidden/>
              </w:rPr>
              <w:instrText xml:space="preserve"> PAGEREF _Toc403032757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50669E10"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58" w:history="1">
            <w:r w:rsidR="002438A3" w:rsidRPr="00126FF4">
              <w:rPr>
                <w:rStyle w:val="Hyperlink"/>
                <w:noProof/>
              </w:rPr>
              <w:t>Data cleansing</w:t>
            </w:r>
            <w:r w:rsidR="002438A3">
              <w:rPr>
                <w:noProof/>
                <w:webHidden/>
              </w:rPr>
              <w:tab/>
            </w:r>
            <w:r w:rsidR="002438A3">
              <w:rPr>
                <w:noProof/>
                <w:webHidden/>
              </w:rPr>
              <w:fldChar w:fldCharType="begin"/>
            </w:r>
            <w:r w:rsidR="002438A3">
              <w:rPr>
                <w:noProof/>
                <w:webHidden/>
              </w:rPr>
              <w:instrText xml:space="preserve"> PAGEREF _Toc403032758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0BCA9FBC"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59" w:history="1">
            <w:r w:rsidR="002438A3" w:rsidRPr="00126FF4">
              <w:rPr>
                <w:rStyle w:val="Hyperlink"/>
                <w:noProof/>
              </w:rPr>
              <w:t>Master Data Management (MDM)</w:t>
            </w:r>
            <w:r w:rsidR="002438A3">
              <w:rPr>
                <w:noProof/>
                <w:webHidden/>
              </w:rPr>
              <w:tab/>
            </w:r>
            <w:r w:rsidR="002438A3">
              <w:rPr>
                <w:noProof/>
                <w:webHidden/>
              </w:rPr>
              <w:fldChar w:fldCharType="begin"/>
            </w:r>
            <w:r w:rsidR="002438A3">
              <w:rPr>
                <w:noProof/>
                <w:webHidden/>
              </w:rPr>
              <w:instrText xml:space="preserve"> PAGEREF _Toc403032759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775EB38E"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60" w:history="1">
            <w:r w:rsidR="002438A3" w:rsidRPr="00126FF4">
              <w:rPr>
                <w:rStyle w:val="Hyperlink"/>
                <w:noProof/>
              </w:rPr>
              <w:t>Data acquisition</w:t>
            </w:r>
            <w:r w:rsidR="002438A3">
              <w:rPr>
                <w:noProof/>
                <w:webHidden/>
              </w:rPr>
              <w:tab/>
            </w:r>
            <w:r w:rsidR="002438A3">
              <w:rPr>
                <w:noProof/>
                <w:webHidden/>
              </w:rPr>
              <w:fldChar w:fldCharType="begin"/>
            </w:r>
            <w:r w:rsidR="002438A3">
              <w:rPr>
                <w:noProof/>
                <w:webHidden/>
              </w:rPr>
              <w:instrText xml:space="preserve"> PAGEREF _Toc403032760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071B3AA3"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61" w:history="1">
            <w:r w:rsidR="002438A3" w:rsidRPr="00126FF4">
              <w:rPr>
                <w:rStyle w:val="Hyperlink"/>
                <w:noProof/>
              </w:rPr>
              <w:t>Functional Requirements</w:t>
            </w:r>
            <w:r w:rsidR="002438A3">
              <w:rPr>
                <w:noProof/>
                <w:webHidden/>
              </w:rPr>
              <w:tab/>
            </w:r>
            <w:r w:rsidR="002438A3">
              <w:rPr>
                <w:noProof/>
                <w:webHidden/>
              </w:rPr>
              <w:fldChar w:fldCharType="begin"/>
            </w:r>
            <w:r w:rsidR="002438A3">
              <w:rPr>
                <w:noProof/>
                <w:webHidden/>
              </w:rPr>
              <w:instrText xml:space="preserve"> PAGEREF _Toc403032761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3AA52FFE"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62" w:history="1">
            <w:r w:rsidR="002438A3" w:rsidRPr="00126FF4">
              <w:rPr>
                <w:rStyle w:val="Hyperlink"/>
                <w:noProof/>
              </w:rPr>
              <w:t>BI use cases</w:t>
            </w:r>
            <w:r w:rsidR="002438A3">
              <w:rPr>
                <w:noProof/>
                <w:webHidden/>
              </w:rPr>
              <w:tab/>
            </w:r>
            <w:r w:rsidR="002438A3">
              <w:rPr>
                <w:noProof/>
                <w:webHidden/>
              </w:rPr>
              <w:fldChar w:fldCharType="begin"/>
            </w:r>
            <w:r w:rsidR="002438A3">
              <w:rPr>
                <w:noProof/>
                <w:webHidden/>
              </w:rPr>
              <w:instrText xml:space="preserve"> PAGEREF _Toc403032762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6E2F06A0"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63" w:history="1">
            <w:r w:rsidR="002438A3" w:rsidRPr="00126FF4">
              <w:rPr>
                <w:rStyle w:val="Hyperlink"/>
                <w:noProof/>
              </w:rPr>
              <w:t>Analytical process workflow and user interaction</w:t>
            </w:r>
            <w:r w:rsidR="002438A3">
              <w:rPr>
                <w:noProof/>
                <w:webHidden/>
              </w:rPr>
              <w:tab/>
            </w:r>
            <w:r w:rsidR="002438A3">
              <w:rPr>
                <w:noProof/>
                <w:webHidden/>
              </w:rPr>
              <w:fldChar w:fldCharType="begin"/>
            </w:r>
            <w:r w:rsidR="002438A3">
              <w:rPr>
                <w:noProof/>
                <w:webHidden/>
              </w:rPr>
              <w:instrText xml:space="preserve"> PAGEREF _Toc403032763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1D1E22C9"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64" w:history="1">
            <w:r w:rsidR="002438A3" w:rsidRPr="00126FF4">
              <w:rPr>
                <w:rStyle w:val="Hyperlink"/>
                <w:noProof/>
              </w:rPr>
              <w:t>Analytical styles needed</w:t>
            </w:r>
            <w:r w:rsidR="002438A3">
              <w:rPr>
                <w:noProof/>
                <w:webHidden/>
              </w:rPr>
              <w:tab/>
            </w:r>
            <w:r w:rsidR="002438A3">
              <w:rPr>
                <w:noProof/>
                <w:webHidden/>
              </w:rPr>
              <w:fldChar w:fldCharType="begin"/>
            </w:r>
            <w:r w:rsidR="002438A3">
              <w:rPr>
                <w:noProof/>
                <w:webHidden/>
              </w:rPr>
              <w:instrText xml:space="preserve"> PAGEREF _Toc403032764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282939D6"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65" w:history="1">
            <w:r w:rsidR="002438A3" w:rsidRPr="00126FF4">
              <w:rPr>
                <w:rStyle w:val="Hyperlink"/>
                <w:noProof/>
              </w:rPr>
              <w:t>Regulatory/Compliance Requirements</w:t>
            </w:r>
            <w:r w:rsidR="002438A3">
              <w:rPr>
                <w:noProof/>
                <w:webHidden/>
              </w:rPr>
              <w:tab/>
            </w:r>
            <w:r w:rsidR="002438A3">
              <w:rPr>
                <w:noProof/>
                <w:webHidden/>
              </w:rPr>
              <w:fldChar w:fldCharType="begin"/>
            </w:r>
            <w:r w:rsidR="002438A3">
              <w:rPr>
                <w:noProof/>
                <w:webHidden/>
              </w:rPr>
              <w:instrText xml:space="preserve"> PAGEREF _Toc403032765 \h </w:instrText>
            </w:r>
            <w:r w:rsidR="002438A3">
              <w:rPr>
                <w:noProof/>
                <w:webHidden/>
              </w:rPr>
            </w:r>
            <w:r w:rsidR="002438A3">
              <w:rPr>
                <w:noProof/>
                <w:webHidden/>
              </w:rPr>
              <w:fldChar w:fldCharType="separate"/>
            </w:r>
            <w:r w:rsidR="002438A3">
              <w:rPr>
                <w:noProof/>
                <w:webHidden/>
              </w:rPr>
              <w:t>11</w:t>
            </w:r>
            <w:r w:rsidR="002438A3">
              <w:rPr>
                <w:noProof/>
                <w:webHidden/>
              </w:rPr>
              <w:fldChar w:fldCharType="end"/>
            </w:r>
          </w:hyperlink>
        </w:p>
        <w:p w14:paraId="509C7ECA"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66" w:history="1">
            <w:r w:rsidR="002438A3" w:rsidRPr="00126FF4">
              <w:rPr>
                <w:rStyle w:val="Hyperlink"/>
                <w:noProof/>
              </w:rPr>
              <w:t>Technical Requirements</w:t>
            </w:r>
            <w:r w:rsidR="002438A3">
              <w:rPr>
                <w:noProof/>
                <w:webHidden/>
              </w:rPr>
              <w:tab/>
            </w:r>
            <w:r w:rsidR="002438A3">
              <w:rPr>
                <w:noProof/>
                <w:webHidden/>
              </w:rPr>
              <w:fldChar w:fldCharType="begin"/>
            </w:r>
            <w:r w:rsidR="002438A3">
              <w:rPr>
                <w:noProof/>
                <w:webHidden/>
              </w:rPr>
              <w:instrText xml:space="preserve"> PAGEREF _Toc403032766 \h </w:instrText>
            </w:r>
            <w:r w:rsidR="002438A3">
              <w:rPr>
                <w:noProof/>
                <w:webHidden/>
              </w:rPr>
            </w:r>
            <w:r w:rsidR="002438A3">
              <w:rPr>
                <w:noProof/>
                <w:webHidden/>
              </w:rPr>
              <w:fldChar w:fldCharType="separate"/>
            </w:r>
            <w:r w:rsidR="002438A3">
              <w:rPr>
                <w:noProof/>
                <w:webHidden/>
              </w:rPr>
              <w:t>12</w:t>
            </w:r>
            <w:r w:rsidR="002438A3">
              <w:rPr>
                <w:noProof/>
                <w:webHidden/>
              </w:rPr>
              <w:fldChar w:fldCharType="end"/>
            </w:r>
          </w:hyperlink>
        </w:p>
        <w:p w14:paraId="1EB8E021"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67" w:history="1">
            <w:r w:rsidR="002438A3" w:rsidRPr="00126FF4">
              <w:rPr>
                <w:rStyle w:val="Hyperlink"/>
                <w:noProof/>
              </w:rPr>
              <w:t>Requirements Cross-matrix</w:t>
            </w:r>
            <w:r w:rsidR="002438A3">
              <w:rPr>
                <w:noProof/>
                <w:webHidden/>
              </w:rPr>
              <w:tab/>
            </w:r>
            <w:r w:rsidR="002438A3">
              <w:rPr>
                <w:noProof/>
                <w:webHidden/>
              </w:rPr>
              <w:fldChar w:fldCharType="begin"/>
            </w:r>
            <w:r w:rsidR="002438A3">
              <w:rPr>
                <w:noProof/>
                <w:webHidden/>
              </w:rPr>
              <w:instrText xml:space="preserve"> PAGEREF _Toc403032767 \h </w:instrText>
            </w:r>
            <w:r w:rsidR="002438A3">
              <w:rPr>
                <w:noProof/>
                <w:webHidden/>
              </w:rPr>
            </w:r>
            <w:r w:rsidR="002438A3">
              <w:rPr>
                <w:noProof/>
                <w:webHidden/>
              </w:rPr>
              <w:fldChar w:fldCharType="separate"/>
            </w:r>
            <w:r w:rsidR="002438A3">
              <w:rPr>
                <w:noProof/>
                <w:webHidden/>
              </w:rPr>
              <w:t>13</w:t>
            </w:r>
            <w:r w:rsidR="002438A3">
              <w:rPr>
                <w:noProof/>
                <w:webHidden/>
              </w:rPr>
              <w:fldChar w:fldCharType="end"/>
            </w:r>
          </w:hyperlink>
        </w:p>
        <w:p w14:paraId="357B162D"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68" w:history="1">
            <w:r w:rsidR="002438A3" w:rsidRPr="00126FF4">
              <w:rPr>
                <w:rStyle w:val="Hyperlink"/>
                <w:noProof/>
              </w:rPr>
              <w:t>Prioritizing Requirements</w:t>
            </w:r>
            <w:r w:rsidR="002438A3">
              <w:rPr>
                <w:noProof/>
                <w:webHidden/>
              </w:rPr>
              <w:tab/>
            </w:r>
            <w:r w:rsidR="002438A3">
              <w:rPr>
                <w:noProof/>
                <w:webHidden/>
              </w:rPr>
              <w:fldChar w:fldCharType="begin"/>
            </w:r>
            <w:r w:rsidR="002438A3">
              <w:rPr>
                <w:noProof/>
                <w:webHidden/>
              </w:rPr>
              <w:instrText xml:space="preserve"> PAGEREF _Toc403032768 \h </w:instrText>
            </w:r>
            <w:r w:rsidR="002438A3">
              <w:rPr>
                <w:noProof/>
                <w:webHidden/>
              </w:rPr>
            </w:r>
            <w:r w:rsidR="002438A3">
              <w:rPr>
                <w:noProof/>
                <w:webHidden/>
              </w:rPr>
              <w:fldChar w:fldCharType="separate"/>
            </w:r>
            <w:r w:rsidR="002438A3">
              <w:rPr>
                <w:noProof/>
                <w:webHidden/>
              </w:rPr>
              <w:t>14</w:t>
            </w:r>
            <w:r w:rsidR="002438A3">
              <w:rPr>
                <w:noProof/>
                <w:webHidden/>
              </w:rPr>
              <w:fldChar w:fldCharType="end"/>
            </w:r>
          </w:hyperlink>
        </w:p>
        <w:p w14:paraId="4E0E7B10"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69" w:history="1">
            <w:r w:rsidR="002438A3" w:rsidRPr="00126FF4">
              <w:rPr>
                <w:rStyle w:val="Hyperlink"/>
                <w:noProof/>
              </w:rPr>
              <w:t>Approvals</w:t>
            </w:r>
            <w:r w:rsidR="002438A3">
              <w:rPr>
                <w:noProof/>
                <w:webHidden/>
              </w:rPr>
              <w:tab/>
            </w:r>
            <w:r w:rsidR="002438A3">
              <w:rPr>
                <w:noProof/>
                <w:webHidden/>
              </w:rPr>
              <w:fldChar w:fldCharType="begin"/>
            </w:r>
            <w:r w:rsidR="002438A3">
              <w:rPr>
                <w:noProof/>
                <w:webHidden/>
              </w:rPr>
              <w:instrText xml:space="preserve"> PAGEREF _Toc403032769 \h </w:instrText>
            </w:r>
            <w:r w:rsidR="002438A3">
              <w:rPr>
                <w:noProof/>
                <w:webHidden/>
              </w:rPr>
            </w:r>
            <w:r w:rsidR="002438A3">
              <w:rPr>
                <w:noProof/>
                <w:webHidden/>
              </w:rPr>
              <w:fldChar w:fldCharType="separate"/>
            </w:r>
            <w:r w:rsidR="002438A3">
              <w:rPr>
                <w:noProof/>
                <w:webHidden/>
              </w:rPr>
              <w:t>15</w:t>
            </w:r>
            <w:r w:rsidR="002438A3">
              <w:rPr>
                <w:noProof/>
                <w:webHidden/>
              </w:rPr>
              <w:fldChar w:fldCharType="end"/>
            </w:r>
          </w:hyperlink>
        </w:p>
        <w:p w14:paraId="1C93EFEE" w14:textId="77777777" w:rsidR="002438A3" w:rsidRDefault="00D534D9">
          <w:pPr>
            <w:pStyle w:val="TOC1"/>
            <w:tabs>
              <w:tab w:val="right" w:leader="dot" w:pos="9350"/>
            </w:tabs>
            <w:rPr>
              <w:rFonts w:asciiTheme="minorHAnsi" w:hAnsiTheme="minorHAnsi"/>
              <w:b w:val="0"/>
              <w:bCs w:val="0"/>
              <w:caps w:val="0"/>
              <w:noProof/>
              <w:color w:val="auto"/>
              <w:sz w:val="22"/>
              <w:szCs w:val="22"/>
              <w:lang w:eastAsia="en-US"/>
            </w:rPr>
          </w:pPr>
          <w:hyperlink w:anchor="_Toc403032770" w:history="1">
            <w:r w:rsidR="002438A3" w:rsidRPr="00126FF4">
              <w:rPr>
                <w:rStyle w:val="Hyperlink"/>
                <w:noProof/>
              </w:rPr>
              <w:t>Appendix: Inputs for Requirements</w:t>
            </w:r>
            <w:r w:rsidR="002438A3">
              <w:rPr>
                <w:noProof/>
                <w:webHidden/>
              </w:rPr>
              <w:tab/>
            </w:r>
            <w:r w:rsidR="002438A3">
              <w:rPr>
                <w:noProof/>
                <w:webHidden/>
              </w:rPr>
              <w:fldChar w:fldCharType="begin"/>
            </w:r>
            <w:r w:rsidR="002438A3">
              <w:rPr>
                <w:noProof/>
                <w:webHidden/>
              </w:rPr>
              <w:instrText xml:space="preserve"> PAGEREF _Toc403032770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72682C23"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71" w:history="1">
            <w:r w:rsidR="002438A3" w:rsidRPr="00126FF4">
              <w:rPr>
                <w:rStyle w:val="Hyperlink"/>
                <w:noProof/>
              </w:rPr>
              <w:t>Interviewees</w:t>
            </w:r>
            <w:r w:rsidR="002438A3">
              <w:rPr>
                <w:noProof/>
                <w:webHidden/>
              </w:rPr>
              <w:tab/>
            </w:r>
            <w:r w:rsidR="002438A3">
              <w:rPr>
                <w:noProof/>
                <w:webHidden/>
              </w:rPr>
              <w:fldChar w:fldCharType="begin"/>
            </w:r>
            <w:r w:rsidR="002438A3">
              <w:rPr>
                <w:noProof/>
                <w:webHidden/>
              </w:rPr>
              <w:instrText xml:space="preserve"> PAGEREF _Toc403032771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21724123"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72" w:history="1">
            <w:r w:rsidR="002438A3" w:rsidRPr="00126FF4">
              <w:rPr>
                <w:rStyle w:val="Hyperlink"/>
                <w:noProof/>
              </w:rPr>
              <w:t>Data sources examined</w:t>
            </w:r>
            <w:r w:rsidR="002438A3">
              <w:rPr>
                <w:noProof/>
                <w:webHidden/>
              </w:rPr>
              <w:tab/>
            </w:r>
            <w:r w:rsidR="002438A3">
              <w:rPr>
                <w:noProof/>
                <w:webHidden/>
              </w:rPr>
              <w:fldChar w:fldCharType="begin"/>
            </w:r>
            <w:r w:rsidR="002438A3">
              <w:rPr>
                <w:noProof/>
                <w:webHidden/>
              </w:rPr>
              <w:instrText xml:space="preserve"> PAGEREF _Toc403032772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739B076"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73" w:history="1">
            <w:r w:rsidR="002438A3" w:rsidRPr="00126FF4">
              <w:rPr>
                <w:rStyle w:val="Hyperlink"/>
                <w:noProof/>
              </w:rPr>
              <w:t>Data source systems documentation</w:t>
            </w:r>
            <w:r w:rsidR="002438A3">
              <w:rPr>
                <w:noProof/>
                <w:webHidden/>
              </w:rPr>
              <w:tab/>
            </w:r>
            <w:r w:rsidR="002438A3">
              <w:rPr>
                <w:noProof/>
                <w:webHidden/>
              </w:rPr>
              <w:fldChar w:fldCharType="begin"/>
            </w:r>
            <w:r w:rsidR="002438A3">
              <w:rPr>
                <w:noProof/>
                <w:webHidden/>
              </w:rPr>
              <w:instrText xml:space="preserve"> PAGEREF _Toc403032773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B33630D"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74" w:history="1">
            <w:r w:rsidR="002438A3" w:rsidRPr="00126FF4">
              <w:rPr>
                <w:rStyle w:val="Hyperlink"/>
                <w:noProof/>
              </w:rPr>
              <w:t>Reporting systems, reports and data shadow systems examined</w:t>
            </w:r>
            <w:r w:rsidR="002438A3">
              <w:rPr>
                <w:noProof/>
                <w:webHidden/>
              </w:rPr>
              <w:tab/>
            </w:r>
            <w:r w:rsidR="002438A3">
              <w:rPr>
                <w:noProof/>
                <w:webHidden/>
              </w:rPr>
              <w:fldChar w:fldCharType="begin"/>
            </w:r>
            <w:r w:rsidR="002438A3">
              <w:rPr>
                <w:noProof/>
                <w:webHidden/>
              </w:rPr>
              <w:instrText xml:space="preserve"> PAGEREF _Toc403032774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D6BCECD" w14:textId="77777777" w:rsidR="002438A3" w:rsidRDefault="00D534D9">
          <w:pPr>
            <w:pStyle w:val="TOC2"/>
            <w:tabs>
              <w:tab w:val="right" w:leader="dot" w:pos="9350"/>
            </w:tabs>
            <w:rPr>
              <w:rFonts w:asciiTheme="minorHAnsi" w:hAnsiTheme="minorHAnsi"/>
              <w:smallCaps w:val="0"/>
              <w:noProof/>
              <w:color w:val="auto"/>
              <w:sz w:val="22"/>
              <w:szCs w:val="22"/>
              <w:lang w:eastAsia="en-US"/>
            </w:rPr>
          </w:pPr>
          <w:hyperlink w:anchor="_Toc403032775" w:history="1">
            <w:r w:rsidR="002438A3" w:rsidRPr="00126FF4">
              <w:rPr>
                <w:rStyle w:val="Hyperlink"/>
                <w:noProof/>
              </w:rPr>
              <w:t>Authors and contributors</w:t>
            </w:r>
            <w:r w:rsidR="002438A3">
              <w:rPr>
                <w:noProof/>
                <w:webHidden/>
              </w:rPr>
              <w:tab/>
            </w:r>
            <w:r w:rsidR="002438A3">
              <w:rPr>
                <w:noProof/>
                <w:webHidden/>
              </w:rPr>
              <w:fldChar w:fldCharType="begin"/>
            </w:r>
            <w:r w:rsidR="002438A3">
              <w:rPr>
                <w:noProof/>
                <w:webHidden/>
              </w:rPr>
              <w:instrText xml:space="preserve"> PAGEREF _Toc403032775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13DC000" w14:textId="77777777" w:rsidR="006700CE" w:rsidRDefault="006700CE" w:rsidP="006A6F39">
          <w:r>
            <w:rPr>
              <w:b/>
              <w:bCs/>
              <w:caps/>
            </w:rPr>
            <w:fldChar w:fldCharType="end"/>
          </w:r>
          <w:r w:rsidR="004A0166" w:rsidRPr="006A6F39">
            <w:br w:type="page"/>
          </w:r>
        </w:p>
      </w:sdtContent>
    </w:sdt>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C3DC9" w:rsidRPr="00A94D14" w14:paraId="0873D3E0" w14:textId="77777777" w:rsidTr="00FC3DC9">
        <w:tc>
          <w:tcPr>
            <w:cnfStyle w:val="001000000000" w:firstRow="0" w:lastRow="0" w:firstColumn="1" w:lastColumn="0" w:oddVBand="0" w:evenVBand="0" w:oddHBand="0" w:evenHBand="0" w:firstRowFirstColumn="0" w:firstRowLastColumn="0" w:lastRowFirstColumn="0" w:lastRowLastColumn="0"/>
            <w:tcW w:w="345" w:type="pct"/>
          </w:tcPr>
          <w:bookmarkStart w:id="0" w:name="_Toc401403401"/>
          <w:p w14:paraId="28FB91F9" w14:textId="77777777" w:rsidR="00FC3DC9" w:rsidRPr="00A94D14" w:rsidRDefault="00FC3DC9" w:rsidP="00FC3DC9">
            <w:pPr>
              <w:pStyle w:val="Icon"/>
              <w:rPr>
                <w:rFonts w:cs="Times New Roman"/>
                <w:sz w:val="20"/>
                <w:szCs w:val="20"/>
                <w:u w:val="double"/>
              </w:rPr>
            </w:pPr>
            <w:r w:rsidRPr="00A94D14">
              <w:rPr>
                <w:rFonts w:cs="Times New Roman"/>
                <w:noProof/>
                <w:sz w:val="20"/>
                <w:lang w:eastAsia="en-US"/>
              </w:rPr>
              <w:lastRenderedPageBreak/>
              <mc:AlternateContent>
                <mc:Choice Requires="wpg">
                  <w:drawing>
                    <wp:inline distT="0" distB="0" distL="0" distR="0" wp14:anchorId="0094A3EB" wp14:editId="61610D64">
                      <wp:extent cx="228600" cy="228600"/>
                      <wp:effectExtent l="0" t="0" r="0" b="0"/>
                      <wp:docPr id="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8" name="Oval 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 name="Freeform 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9A897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vsq64YFAADwEQAADgAAAAAAAAAAAAAAAAAuAgAAZHJzL2Uy&#10;b0RvYy54bWxQSwECLQAUAAYACAAAACEA+AwpmdgAAAADAQAADwAAAAAAAAAAAAAAAADgBwAAZHJz&#10;L2Rvd25yZXYueG1sUEsFBgAAAAAEAAQA8wAAAOUIAAAAAA==&#10;">
                      <v:oval id="Oval 2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2L8A&#10;AADbAAAADwAAAGRycy9kb3ducmV2LnhtbERPzU4CMRC+m/gOzZhwk64cCK4UYjASLmBEH2CyHber&#10;22nTlmV5e+ZA4vHL979cj75XA6XcBTbwNK1AETfBdtwa+P56f1yAygXZYh+YDFwow3p1f7fE2oYz&#10;f9JwLK2SEM41GnClxFrr3DjymKchEgv3E5LHIjC12iY8S7jv9ayq5tpjx9LgMNLGUfN3PHkpcXF4&#10;i5tt97zw1P5+XObpsEdjJg/j6wuoQmP5F9/cO2tgJmP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L7YvwAAANsAAAAPAAAAAAAAAAAAAAAAAJgCAABkcnMvZG93bnJl&#10;di54bWxQSwUGAAAAAAQABAD1AAAAhAMAAAAA&#10;" fillcolor="#f24f4f [3204]" stroked="f" strokeweight="0">
                        <v:stroke joinstyle="miter"/>
                        <o:lock v:ext="edit" aspectratio="t"/>
                      </v:oval>
                      <v:shape id="Freeform 2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8/cQA&#10;AADbAAAADwAAAGRycy9kb3ducmV2LnhtbESPQWvCQBSE74X+h+UVvNWNWqSmrlIKQk5CjcXra/Yl&#10;G8y+DbtrjP76bqHQ4zAz3zDr7Wg7MZAPrWMFs2kGgrhyuuVGwbHcPb+CCBFZY+eYFNwowHbz+LDG&#10;XLsrf9JwiI1IEA45KjAx9rmUoTJkMUxdT5y82nmLMUnfSO3xmuC2k/MsW0qLLacFgz19GKrOh4tV&#10;cLp/lcPFl2Zf+6J4WX2flr5eKDV5Gt/fQEQa43/4r11oBfM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P3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61BCC5B" w14:textId="77777777" w:rsidR="00ED50B2" w:rsidRDefault="00ED50B2" w:rsidP="00ED50B2">
            <w:pPr>
              <w:cnfStyle w:val="000000000000" w:firstRow="0" w:lastRow="0" w:firstColumn="0" w:lastColumn="0" w:oddVBand="0" w:evenVBand="0" w:oddHBand="0" w:evenHBand="0" w:firstRowFirstColumn="0" w:firstRowLastColumn="0" w:lastRowFirstColumn="0" w:lastRowLastColumn="0"/>
            </w:pPr>
          </w:p>
          <w:p w14:paraId="037BA32B" w14:textId="1938DE89" w:rsidR="00FC3DC9" w:rsidRDefault="00BB081C" w:rsidP="00ED50B2">
            <w:pPr>
              <w:cnfStyle w:val="000000000000" w:firstRow="0" w:lastRow="0" w:firstColumn="0" w:lastColumn="0" w:oddVBand="0" w:evenVBand="0" w:oddHBand="0" w:evenHBand="0" w:firstRowFirstColumn="0" w:firstRowLastColumn="0" w:lastRowFirstColumn="0" w:lastRowLastColumn="0"/>
            </w:pPr>
            <w:r>
              <w:t>Remember that t</w:t>
            </w:r>
            <w:r w:rsidR="00FC3DC9">
              <w:t xml:space="preserve">he content of the template is </w:t>
            </w:r>
            <w:r>
              <w:t>more</w:t>
            </w:r>
            <w:r w:rsidR="00FC3DC9">
              <w:t xml:space="preserve"> important than how is presented or formatted. </w:t>
            </w:r>
          </w:p>
          <w:p w14:paraId="392F4F82" w14:textId="77777777" w:rsidR="00FC3DC9" w:rsidRPr="002438A3" w:rsidRDefault="00FC3DC9" w:rsidP="00ED50B2">
            <w:pPr>
              <w:cnfStyle w:val="000000000000" w:firstRow="0" w:lastRow="0" w:firstColumn="0" w:lastColumn="0" w:oddVBand="0" w:evenVBand="0" w:oddHBand="0" w:evenHBand="0" w:firstRowFirstColumn="0" w:firstRowLastColumn="0" w:lastRowFirstColumn="0" w:lastRowLastColumn="0"/>
              <w:rPr>
                <w:b/>
              </w:rPr>
            </w:pPr>
            <w:r w:rsidRPr="002438A3">
              <w:rPr>
                <w:b/>
              </w:rPr>
              <w:t>Note: to delete any tip, such as this one, just click the tip text and then press the spacebar.</w:t>
            </w:r>
          </w:p>
          <w:p w14:paraId="670A127B" w14:textId="77777777" w:rsidR="00ED50B2" w:rsidRPr="00A94D14" w:rsidRDefault="00ED50B2" w:rsidP="00ED50B2">
            <w:pPr>
              <w:cnfStyle w:val="000000000000" w:firstRow="0" w:lastRow="0" w:firstColumn="0" w:lastColumn="0" w:oddVBand="0" w:evenVBand="0" w:oddHBand="0" w:evenHBand="0" w:firstRowFirstColumn="0" w:firstRowLastColumn="0" w:lastRowFirstColumn="0" w:lastRowLastColumn="0"/>
            </w:pPr>
          </w:p>
        </w:tc>
      </w:tr>
    </w:tbl>
    <w:p w14:paraId="5E93EE06" w14:textId="77777777" w:rsidR="00ED50B2" w:rsidRPr="00F56BE5" w:rsidRDefault="00ED50B2" w:rsidP="00ED50B2">
      <w:pPr>
        <w:rPr>
          <w:sz w:val="12"/>
          <w:szCs w:val="12"/>
        </w:rPr>
      </w:pPr>
      <w:bookmarkStart w:id="1" w:name="_Toc400277884"/>
      <w:bookmarkEnd w:id="0"/>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ED50B2" w:rsidRPr="00A94D14" w14:paraId="45CFCDE5"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6C1F381D" w14:textId="77777777" w:rsidR="00ED50B2" w:rsidRPr="00A94D14" w:rsidRDefault="00ED50B2"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34B96CF" wp14:editId="65E5749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89F5D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04B8ABDF" w14:textId="77777777" w:rsidR="00ED50B2" w:rsidRDefault="00ED50B2" w:rsidP="00ED50B2">
            <w:pPr>
              <w:cnfStyle w:val="000000000000" w:firstRow="0" w:lastRow="0" w:firstColumn="0" w:lastColumn="0" w:oddVBand="0" w:evenVBand="0" w:oddHBand="0" w:evenHBand="0" w:firstRowFirstColumn="0" w:firstRowLastColumn="0" w:lastRowFirstColumn="0" w:lastRowLastColumn="0"/>
            </w:pPr>
          </w:p>
          <w:p w14:paraId="3BA63CE3" w14:textId="17A63C48" w:rsidR="00ED50B2" w:rsidRDefault="00ED50B2" w:rsidP="00ED50B2">
            <w:pPr>
              <w:cnfStyle w:val="000000000000" w:firstRow="0" w:lastRow="0" w:firstColumn="0" w:lastColumn="0" w:oddVBand="0" w:evenVBand="0" w:oddHBand="0" w:evenHBand="0" w:firstRowFirstColumn="0" w:firstRowLastColumn="0" w:lastRowFirstColumn="0" w:lastRowLastColumn="0"/>
            </w:pPr>
            <w:r>
              <w:t xml:space="preserve">This template presents a deliverable that contains the complete set of requirements for a DW or BI project. Some enterprises may split </w:t>
            </w:r>
            <w:r w:rsidR="00625A34">
              <w:t>this requirements document into two. The first part would have</w:t>
            </w:r>
            <w:r>
              <w:t xml:space="preserve"> a high-level list of business requirements with priorities</w:t>
            </w:r>
            <w:r w:rsidR="00625A34">
              <w:t xml:space="preserve">; the second would document </w:t>
            </w:r>
            <w:r>
              <w:t xml:space="preserve">more detailed requirements.  </w:t>
            </w:r>
          </w:p>
          <w:p w14:paraId="737AB71D" w14:textId="77777777" w:rsidR="00ED50B2" w:rsidRPr="00A94D14" w:rsidRDefault="00ED50B2" w:rsidP="00ED50B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501A957E" w14:textId="77777777" w:rsidR="009106C4" w:rsidRPr="00F56BE5" w:rsidRDefault="009106C4" w:rsidP="009106C4">
      <w:pPr>
        <w:rPr>
          <w:sz w:val="12"/>
          <w:szCs w:val="12"/>
        </w:rPr>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9106C4" w:rsidRPr="00A94D14" w14:paraId="30C7AFCA"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26E5F1AB" w14:textId="77777777" w:rsidR="009106C4" w:rsidRPr="00A94D14" w:rsidRDefault="009106C4"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EB5B1B3" wp14:editId="0B6EDD66">
                      <wp:extent cx="228600" cy="228600"/>
                      <wp:effectExtent l="0" t="0" r="0" b="0"/>
                      <wp:docPr id="6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8" name="Freeform 6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2C751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WnelgggUAAPARAAAOAAAAAAAAAAAAAAAAAC4CAABkcnMvZTJvRG9j&#10;LnhtbFBLAQItABQABgAIAAAAIQD4DCmZ2AAAAAMBAAAPAAAAAAAAAAAAAAAAANwHAABkcnMvZG93&#10;bnJldi54bWxQSwUGAAAAAAQABADzAAAA4QgAAAAA&#10;">
                      <v:oval id="Oval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reeform 6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gpsEA&#10;AADbAAAADwAAAGRycy9kb3ducmV2LnhtbERPz2vCMBS+D/Y/hDfYbaZuUrQaZQwGPQ20G16fzWtT&#10;bF5KEmu3v345CB4/vt+b3WR7MZIPnWMF81kGgrh2uuNWwXf1+bIEESKyxt4xKfilALvt48MGC+2u&#10;vKfxEFuRQjgUqMDEOBRShtqQxTBzA3HiGuctxgR9K7XHawq3vXzNslxa7Dg1GBzow1B9PlysguPf&#10;TzVefGW+Gl+Wi9XpmPvmTannp+l9DSLSFO/im7vUCvI0Nn1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y4K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E75005D" w14:textId="77777777" w:rsidR="009106C4" w:rsidRDefault="009106C4" w:rsidP="00B87679">
            <w:pPr>
              <w:cnfStyle w:val="000000000000" w:firstRow="0" w:lastRow="0" w:firstColumn="0" w:lastColumn="0" w:oddVBand="0" w:evenVBand="0" w:oddHBand="0" w:evenHBand="0" w:firstRowFirstColumn="0" w:firstRowLastColumn="0" w:lastRowFirstColumn="0" w:lastRowLastColumn="0"/>
            </w:pPr>
          </w:p>
          <w:p w14:paraId="499BE86B" w14:textId="77777777" w:rsidR="009106C4" w:rsidRDefault="009106C4" w:rsidP="009106C4">
            <w:pPr>
              <w:cnfStyle w:val="000000000000" w:firstRow="0" w:lastRow="0" w:firstColumn="0" w:lastColumn="0" w:oddVBand="0" w:evenVBand="0" w:oddHBand="0" w:evenHBand="0" w:firstRowFirstColumn="0" w:firstRowLastColumn="0" w:lastRowFirstColumn="0" w:lastRowLastColumn="0"/>
            </w:pPr>
            <w:r>
              <w:t>The key topics in the requirements documentation include:</w:t>
            </w:r>
          </w:p>
          <w:p w14:paraId="7D303BA4" w14:textId="77777777" w:rsidR="009106C4" w:rsidRDefault="009106C4" w:rsidP="009106C4">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Business requirements</w:t>
            </w:r>
          </w:p>
          <w:p w14:paraId="3E6CFC90" w14:textId="77777777" w:rsidR="009106C4" w:rsidRDefault="009106C4" w:rsidP="009106C4">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Data requirements</w:t>
            </w:r>
          </w:p>
          <w:p w14:paraId="7621EF0F" w14:textId="77777777" w:rsidR="009106C4" w:rsidRDefault="009106C4" w:rsidP="009106C4">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Current state reporting assessment</w:t>
            </w:r>
          </w:p>
          <w:p w14:paraId="0EDD0EFC" w14:textId="77777777" w:rsidR="009106C4" w:rsidRDefault="009106C4" w:rsidP="009106C4">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Feasibility analysis</w:t>
            </w:r>
          </w:p>
          <w:p w14:paraId="519488D3" w14:textId="77777777" w:rsidR="009106C4" w:rsidRDefault="009106C4" w:rsidP="009106C4">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Critical success criteria</w:t>
            </w:r>
          </w:p>
          <w:p w14:paraId="4A51F818" w14:textId="77777777" w:rsidR="009106C4" w:rsidRDefault="009106C4" w:rsidP="009106C4">
            <w:pPr>
              <w:cnfStyle w:val="000000000000" w:firstRow="0" w:lastRow="0" w:firstColumn="0" w:lastColumn="0" w:oddVBand="0" w:evenVBand="0" w:oddHBand="0" w:evenHBand="0" w:firstRowFirstColumn="0" w:firstRowLastColumn="0" w:lastRowFirstColumn="0" w:lastRowLastColumn="0"/>
            </w:pPr>
            <w:r>
              <w:t>There are specific techniques or tools that you can use when gathering various requirements:</w:t>
            </w:r>
          </w:p>
          <w:p w14:paraId="45A78AB5" w14:textId="77777777" w:rsidR="009106C4" w:rsidRDefault="009106C4" w:rsidP="009106C4">
            <w:pPr>
              <w:pStyle w:val="ListParagraph"/>
              <w:numPr>
                <w:ilvl w:val="0"/>
                <w:numId w:val="15"/>
              </w:numPr>
              <w:spacing w:after="200"/>
              <w:cnfStyle w:val="000000000000" w:firstRow="0" w:lastRow="0" w:firstColumn="0" w:lastColumn="0" w:oddVBand="0" w:evenVBand="0" w:oddHBand="0" w:evenHBand="0" w:firstRowFirstColumn="0" w:firstRowLastColumn="0" w:lastRowFirstColumn="0" w:lastRowLastColumn="0"/>
            </w:pPr>
            <w:r>
              <w:t>Business requirements</w:t>
            </w:r>
          </w:p>
          <w:p w14:paraId="4781215D"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Interviews</w:t>
            </w:r>
          </w:p>
          <w:p w14:paraId="3FE9BDEF" w14:textId="5F634163"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 xml:space="preserve">Review documents </w:t>
            </w:r>
            <w:r w:rsidR="00625A34">
              <w:t xml:space="preserve">and </w:t>
            </w:r>
            <w:r>
              <w:t>presentations on business initiatives and supporting data needs</w:t>
            </w:r>
          </w:p>
          <w:p w14:paraId="052848CD"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Examine existing reports if plan is to replace</w:t>
            </w:r>
          </w:p>
          <w:p w14:paraId="757DA52E" w14:textId="77777777" w:rsidR="009106C4" w:rsidRDefault="009106C4" w:rsidP="009106C4">
            <w:pPr>
              <w:pStyle w:val="ListParagraph"/>
              <w:numPr>
                <w:ilvl w:val="0"/>
                <w:numId w:val="15"/>
              </w:numPr>
              <w:spacing w:after="200"/>
              <w:cnfStyle w:val="000000000000" w:firstRow="0" w:lastRow="0" w:firstColumn="0" w:lastColumn="0" w:oddVBand="0" w:evenVBand="0" w:oddHBand="0" w:evenHBand="0" w:firstRowFirstColumn="0" w:firstRowLastColumn="0" w:lastRowFirstColumn="0" w:lastRowLastColumn="0"/>
            </w:pPr>
            <w:r>
              <w:t xml:space="preserve">Data requirements </w:t>
            </w:r>
          </w:p>
          <w:p w14:paraId="7036C534"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Data profiling</w:t>
            </w:r>
          </w:p>
          <w:p w14:paraId="00384086"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Output from data modeling, ETL and BI tools</w:t>
            </w:r>
            <w:r w:rsidRPr="00140CD4">
              <w:t xml:space="preserve"> </w:t>
            </w:r>
          </w:p>
          <w:p w14:paraId="09100610" w14:textId="77777777" w:rsidR="009106C4" w:rsidRDefault="009106C4" w:rsidP="009106C4">
            <w:pPr>
              <w:pStyle w:val="ListParagraph"/>
              <w:numPr>
                <w:ilvl w:val="0"/>
                <w:numId w:val="15"/>
              </w:numPr>
              <w:spacing w:after="200"/>
              <w:cnfStyle w:val="000000000000" w:firstRow="0" w:lastRow="0" w:firstColumn="0" w:lastColumn="0" w:oddVBand="0" w:evenVBand="0" w:oddHBand="0" w:evenHBand="0" w:firstRowFirstColumn="0" w:firstRowLastColumn="0" w:lastRowFirstColumn="0" w:lastRowLastColumn="0"/>
            </w:pPr>
            <w:r>
              <w:t xml:space="preserve">Functional requirements </w:t>
            </w:r>
          </w:p>
          <w:p w14:paraId="46C53BD3"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Storyboards</w:t>
            </w:r>
          </w:p>
          <w:p w14:paraId="1794F5B9"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BI mock-ups</w:t>
            </w:r>
          </w:p>
          <w:p w14:paraId="48A369DC"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 xml:space="preserve">Prototyping  </w:t>
            </w:r>
          </w:p>
          <w:p w14:paraId="40210AD8" w14:textId="77777777" w:rsidR="009106C4" w:rsidRDefault="009106C4" w:rsidP="009106C4">
            <w:pPr>
              <w:pStyle w:val="ListParagraph"/>
              <w:numPr>
                <w:ilvl w:val="0"/>
                <w:numId w:val="15"/>
              </w:numPr>
              <w:spacing w:after="200"/>
              <w:cnfStyle w:val="000000000000" w:firstRow="0" w:lastRow="0" w:firstColumn="0" w:lastColumn="0" w:oddVBand="0" w:evenVBand="0" w:oddHBand="0" w:evenHBand="0" w:firstRowFirstColumn="0" w:firstRowLastColumn="0" w:lastRowFirstColumn="0" w:lastRowLastColumn="0"/>
            </w:pPr>
            <w:r>
              <w:t>Current state of reporting</w:t>
            </w:r>
          </w:p>
          <w:p w14:paraId="4EA9C5DA"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Sample reports or spreadsheets</w:t>
            </w:r>
          </w:p>
          <w:p w14:paraId="62181DAD" w14:textId="77777777" w:rsidR="009106C4" w:rsidRDefault="009106C4" w:rsidP="009106C4">
            <w:pPr>
              <w:pStyle w:val="ListParagraph"/>
              <w:numPr>
                <w:ilvl w:val="1"/>
                <w:numId w:val="15"/>
              </w:numPr>
              <w:spacing w:after="200"/>
              <w:cnfStyle w:val="000000000000" w:firstRow="0" w:lastRow="0" w:firstColumn="0" w:lastColumn="0" w:oddVBand="0" w:evenVBand="0" w:oddHBand="0" w:evenHBand="0" w:firstRowFirstColumn="0" w:firstRowLastColumn="0" w:lastRowFirstColumn="0" w:lastRowLastColumn="0"/>
            </w:pPr>
            <w:r>
              <w:t>Sample data</w:t>
            </w:r>
          </w:p>
          <w:p w14:paraId="52375BC0" w14:textId="77777777" w:rsidR="009106C4" w:rsidRPr="00A94D14" w:rsidRDefault="009106C4" w:rsidP="00B87679">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77AFA674" w14:textId="77777777" w:rsidR="009106C4" w:rsidRDefault="009106C4" w:rsidP="009106C4"/>
    <w:p w14:paraId="2891BAAF" w14:textId="77777777" w:rsidR="00A86BC9" w:rsidRDefault="00752CFE" w:rsidP="00F56BE5">
      <w:pPr>
        <w:pStyle w:val="Heading1"/>
      </w:pPr>
      <w:bookmarkStart w:id="2" w:name="_Toc403032741"/>
      <w:r w:rsidRPr="00ED50B2">
        <w:lastRenderedPageBreak/>
        <w:t>Executive Summary</w:t>
      </w:r>
      <w:bookmarkEnd w:id="1"/>
      <w:bookmarkEnd w:id="2"/>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752CFE" w:rsidRPr="00A94D14" w14:paraId="2B509ECE"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79B39FDE" w14:textId="77777777" w:rsidR="00752CFE" w:rsidRPr="00A94D14" w:rsidRDefault="00752CFE"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7303C77" wp14:editId="508C73BA">
                      <wp:extent cx="228600" cy="228600"/>
                      <wp:effectExtent l="0" t="0" r="0" b="0"/>
                      <wp:docPr id="6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5" name="Oval 7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5" name="Freeform 9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5CB2A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IU67Q6HBQAA8BEAAA4AAAAAAAAAAAAAAAAALgIAAGRycy9l&#10;Mm9Eb2MueG1sUEsBAi0AFAAGAAgAAAAhAPgMKZnYAAAAAwEAAA8AAAAAAAAAAAAAAAAA4QcAAGRy&#10;cy9kb3ducmV2LnhtbFBLBQYAAAAABAAEAPMAAADmCAAAAAA=&#10;">
                      <v:oval id="Oval 7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W8IA&#10;AADbAAAADwAAAGRycy9kb3ducmV2LnhtbESP3WoCMRCF74W+Q5iCdzWrUG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j5bwgAAANsAAAAPAAAAAAAAAAAAAAAAAJgCAABkcnMvZG93&#10;bnJldi54bWxQSwUGAAAAAAQABAD1AAAAhwMAAAAA&#10;" fillcolor="#f24f4f [3204]" stroked="f" strokeweight="0">
                        <v:stroke joinstyle="miter"/>
                        <o:lock v:ext="edit" aspectratio="t"/>
                      </v:oval>
                      <v:shape id="Freeform 9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H8QA&#10;AADbAAAADwAAAGRycy9kb3ducmV2LnhtbESPQUvDQBSE7wX/w/IEb+3GaoON3RYpCDkJNkqvz+xL&#10;Nph9G3a3afTXu0Khx2FmvmE2u8n2YiQfOscK7hcZCOLa6Y5bBR/V6/wJRIjIGnvHpOCHAuy2N7MN&#10;Ftqd+Z3GQ2xFgnAoUIGJcSikDLUhi2HhBuLkNc5bjEn6VmqP5wS3vVxmWS4tdpwWDA60N1R/H05W&#10;wfH3sxpPvjJvjS/Lx/X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P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B08EEBF" w14:textId="77777777" w:rsidR="00ED50B2" w:rsidRDefault="00ED50B2" w:rsidP="00ED50B2">
            <w:pPr>
              <w:cnfStyle w:val="000000000000" w:firstRow="0" w:lastRow="0" w:firstColumn="0" w:lastColumn="0" w:oddVBand="0" w:evenVBand="0" w:oddHBand="0" w:evenHBand="0" w:firstRowFirstColumn="0" w:firstRowLastColumn="0" w:lastRowFirstColumn="0" w:lastRowLastColumn="0"/>
            </w:pPr>
          </w:p>
          <w:p w14:paraId="20BC1332" w14:textId="77777777" w:rsidR="00752CFE" w:rsidRDefault="00752CFE" w:rsidP="00FC40D6">
            <w:pPr>
              <w:cnfStyle w:val="000000000000" w:firstRow="0" w:lastRow="0" w:firstColumn="0" w:lastColumn="0" w:oddVBand="0" w:evenVBand="0" w:oddHBand="0" w:evenHBand="0" w:firstRowFirstColumn="0" w:firstRowLastColumn="0" w:lastRowFirstColumn="0" w:lastRowLastColumn="0"/>
            </w:pPr>
            <w:r w:rsidRPr="00A94D14">
              <w:t xml:space="preserve">Write this last so that you can summarize the most important points from your </w:t>
            </w:r>
            <w:r>
              <w:t>business justification.</w:t>
            </w:r>
          </w:p>
          <w:p w14:paraId="6A3917BD" w14:textId="77777777" w:rsidR="00FC40D6" w:rsidRPr="00FC40D6" w:rsidRDefault="00FC40D6" w:rsidP="00FC40D6">
            <w:pPr>
              <w:cnfStyle w:val="000000000000" w:firstRow="0" w:lastRow="0" w:firstColumn="0" w:lastColumn="0" w:oddVBand="0" w:evenVBand="0" w:oddHBand="0" w:evenHBand="0" w:firstRowFirstColumn="0" w:firstRowLastColumn="0" w:lastRowFirstColumn="0" w:lastRowLastColumn="0"/>
            </w:pPr>
          </w:p>
        </w:tc>
      </w:tr>
    </w:tbl>
    <w:p w14:paraId="4EE902F3" w14:textId="77777777" w:rsidR="00752CFE" w:rsidRDefault="00752CFE" w:rsidP="00752CFE"/>
    <w:p w14:paraId="5C23145E" w14:textId="77777777" w:rsidR="00FC40D6" w:rsidRDefault="00FC40D6" w:rsidP="00636967">
      <w:pPr>
        <w:pStyle w:val="Heading2"/>
      </w:pPr>
      <w:bookmarkStart w:id="3" w:name="_Toc403032742"/>
      <w:r>
        <w:t>Project description</w:t>
      </w:r>
      <w:bookmarkEnd w:id="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01654" w14:paraId="27A6AE69"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8D15029" w14:textId="77777777" w:rsidR="00701654" w:rsidRDefault="00701654" w:rsidP="00701654">
            <w:pPr>
              <w:pStyle w:val="InsetTextHere"/>
            </w:pPr>
            <w:r>
              <mc:AlternateContent>
                <mc:Choice Requires="wpg">
                  <w:drawing>
                    <wp:inline distT="0" distB="0" distL="0" distR="0" wp14:anchorId="37407FE3" wp14:editId="4076EEB9">
                      <wp:extent cx="228600" cy="228600"/>
                      <wp:effectExtent l="0" t="0" r="0" b="0"/>
                      <wp:docPr id="6" name="Group 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4DEA8F" id="Group 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Dz9+w6fwUAAOoRAAAOAAAAAAAAAAAAAAAAAC4CAABkcnMvZTJvRG9jLnht&#10;bFBLAQItABQABgAIAAAAIQD4DCmZ2AAAAAMBAAAPAAAAAAAAAAAAAAAAANkHAABkcnMvZG93bnJl&#10;di54bWxQSwUGAAAAAAQABADzAAAA3gg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f24f4f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20FD11F5" w14:textId="77777777" w:rsidR="00701654" w:rsidRPr="00701654" w:rsidRDefault="00701654" w:rsidP="00B03FEE">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 xml:space="preserve">Provide a brief explanation of the project’s </w:t>
            </w:r>
            <w:r w:rsidR="00B03FEE" w:rsidRPr="00B03FEE">
              <w:rPr>
                <w:rFonts w:ascii="Times New Roman" w:hAnsi="Times New Roman" w:cs="Times New Roman"/>
                <w:sz w:val="24"/>
                <w:szCs w:val="24"/>
              </w:rPr>
              <w:t>goals and objectives.</w:t>
            </w:r>
          </w:p>
        </w:tc>
      </w:tr>
    </w:tbl>
    <w:p w14:paraId="407DB3C8" w14:textId="77777777" w:rsidR="00701654" w:rsidRDefault="00701654" w:rsidP="00701654"/>
    <w:p w14:paraId="3166DDFE" w14:textId="77777777" w:rsidR="00ED50B2" w:rsidRDefault="009106C4" w:rsidP="00636967">
      <w:pPr>
        <w:pStyle w:val="Heading2"/>
      </w:pPr>
      <w:bookmarkStart w:id="4" w:name="_Toc403032743"/>
      <w:r>
        <w:t>Key Deliverables</w:t>
      </w:r>
      <w:bookmarkEnd w:id="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03FEE" w14:paraId="24AA7F40"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25F270C" w14:textId="77777777" w:rsidR="00B03FEE" w:rsidRDefault="00B03FEE" w:rsidP="00B87679">
            <w:pPr>
              <w:pStyle w:val="InsetTextHere"/>
            </w:pPr>
            <w:r>
              <mc:AlternateContent>
                <mc:Choice Requires="wpg">
                  <w:drawing>
                    <wp:inline distT="0" distB="0" distL="0" distR="0" wp14:anchorId="2DB0FF15" wp14:editId="7A36943A">
                      <wp:extent cx="228600" cy="228600"/>
                      <wp:effectExtent l="0" t="0" r="0" b="0"/>
                      <wp:docPr id="10" name="Group 1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 name="Oval 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7EE6F5" id="Group 1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CUWUwAfwUAAPARAAAOAAAAAAAAAAAAAAAAAC4CAABkcnMvZTJvRG9jLnht&#10;bFBLAQItABQABgAIAAAAIQD4DCmZ2AAAAAMBAAAPAAAAAAAAAAAAAAAAANkHAABkcnMvZG93bnJl&#10;di54bWxQSwUGAAAAAAQABADzAAAA3ggAAAAA&#10;">
                      <v:oval id="Oval 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mFMMA&#10;AADbAAAADwAAAGRycy9kb3ducmV2LnhtbESP3WoCMRCF7wu+QxihdzVrC6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mFMMAAADbAAAADwAAAAAAAAAAAAAAAACYAgAAZHJzL2Rv&#10;d25yZXYueG1sUEsFBgAAAAAEAAQA9QAAAIgD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8RcIA&#10;AADbAAAADwAAAGRycy9kb3ducmV2LnhtbERP32vCMBB+H+x/CDfwbabbnGg1yhgM+jSYnfh6Ntem&#10;2FxKEmvdX28Gg73dx/fz1tvRdmIgH1rHCp6mGQjiyumWGwXf5cfjAkSIyBo7x6TgSgG2m/u7Neba&#10;XfiLhl1sRArhkKMCE2OfSxkqQxbD1PXEiaudtxgT9I3UHi8p3HbyOcvm0mLLqcFgT++GqtPubBUc&#10;fvblcPal+ax9UcyWx8Pc1y9KTR7GtxWISGP8F/+5C53mv8LvL+k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TxF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2769E608" w14:textId="77777777" w:rsidR="00B03FEE" w:rsidRPr="00701654" w:rsidRDefault="00B03FEE" w:rsidP="00B87679">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Provide a brief explanation of the project’s deliverables and resulting capabilities.</w:t>
            </w:r>
          </w:p>
        </w:tc>
      </w:tr>
    </w:tbl>
    <w:p w14:paraId="3BE07286" w14:textId="77777777" w:rsidR="00B03FEE" w:rsidRDefault="00B03FEE" w:rsidP="00ED50B2"/>
    <w:p w14:paraId="2C9641F8" w14:textId="77777777" w:rsidR="00FC40D6" w:rsidRPr="009106C4" w:rsidRDefault="009106C4" w:rsidP="00636967">
      <w:pPr>
        <w:pStyle w:val="Heading2"/>
      </w:pPr>
      <w:bookmarkStart w:id="5" w:name="_Toc403032744"/>
      <w:r>
        <w:t>Critical Success Factors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77085" w14:paraId="7B299129"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B6D7EEB" w14:textId="77777777" w:rsidR="00477085" w:rsidRDefault="00477085" w:rsidP="00B87679">
            <w:pPr>
              <w:pStyle w:val="InsetTextHere"/>
            </w:pPr>
            <w:r>
              <mc:AlternateContent>
                <mc:Choice Requires="wpg">
                  <w:drawing>
                    <wp:inline distT="0" distB="0" distL="0" distR="0" wp14:anchorId="1AE17FD7" wp14:editId="57F21DDE">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2" name="Oval 3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3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3381A5"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7bOoSYMFAADwEQAADgAAAAAAAAAAAAAAAAAuAgAAZHJzL2Uyb0Rv&#10;Yy54bWxQSwECLQAUAAYACAAAACEA+AwpmdgAAAADAQAADwAAAAAAAAAAAAAAAADdBwAAZHJzL2Rv&#10;d25yZXYueG1sUEsFBgAAAAAEAAQA8wAAAOIIAAAAAA==&#10;">
                      <v:oval id="Oval 3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f78IA&#10;AADbAAAADwAAAGRycy9kb3ducmV2LnhtbESP3WoCMRCF7wXfIYzQO81qQ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vwgAAANsAAAAPAAAAAAAAAAAAAAAAAJgCAABkcnMvZG93&#10;bnJldi54bWxQSwUGAAAAAAQABAD1AAAAhwMAAAAA&#10;" fillcolor="#f24f4f [3204]" stroked="f" strokeweight="0">
                        <v:stroke joinstyle="miter"/>
                        <o:lock v:ext="edit" aspectratio="t"/>
                      </v:oval>
                      <v:shape id="Freeform 3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dysQA&#10;AADbAAAADwAAAGRycy9kb3ducmV2LnhtbESPwWrDMBBE74X+g9hCb42cOoTWiRJKoeBToXFLrhtr&#10;bZlYKyMpjtuvrwKBHIeZecOst5PtxUg+dI4VzGcZCOLa6Y5bBd/Vx9MLiBCRNfaOScEvBdhu7u/W&#10;WGh35i8ad7EVCcKhQAUmxqGQMtSGLIaZG4iT1zhvMSbpW6k9nhPc9vI5y5bSYsdpweBA74bq4+5k&#10;Fez/fqrx5Cvz2fiyXLwe9kvf5Eo9PkxvKxCRpngLX9ulVpDncPm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lXcr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2AABD36" w14:textId="77777777" w:rsidR="00477085" w:rsidRPr="00701654" w:rsidRDefault="00477085" w:rsidP="00B87679">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 xml:space="preserve">Provide a brief explanation of the project’s </w:t>
            </w:r>
            <w:r w:rsidRPr="00477085">
              <w:rPr>
                <w:rFonts w:ascii="Times New Roman" w:hAnsi="Times New Roman" w:cs="Times New Roman"/>
                <w:sz w:val="24"/>
                <w:szCs w:val="24"/>
              </w:rPr>
              <w:t>dependencies or prerequisites.</w:t>
            </w:r>
          </w:p>
        </w:tc>
      </w:tr>
    </w:tbl>
    <w:p w14:paraId="04B2DC37" w14:textId="77777777" w:rsidR="00477085" w:rsidRDefault="00477085" w:rsidP="009106C4"/>
    <w:p w14:paraId="5CB6E971" w14:textId="21E49848" w:rsidR="009106C4" w:rsidRPr="009106C4" w:rsidRDefault="009106C4" w:rsidP="00636967">
      <w:pPr>
        <w:pStyle w:val="Heading2"/>
      </w:pPr>
      <w:bookmarkStart w:id="6" w:name="_Toc403032745"/>
      <w:r>
        <w:t xml:space="preserve">Risks </w:t>
      </w:r>
      <w:r w:rsidR="00922CB6">
        <w:t xml:space="preserve">and </w:t>
      </w:r>
      <w:r>
        <w:t>Concerns</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77085" w14:paraId="15E41768"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0268E7B" w14:textId="77777777" w:rsidR="00477085" w:rsidRDefault="00477085" w:rsidP="00B87679">
            <w:pPr>
              <w:pStyle w:val="InsetTextHere"/>
            </w:pPr>
            <w:r>
              <mc:AlternateContent>
                <mc:Choice Requires="wpg">
                  <w:drawing>
                    <wp:inline distT="0" distB="0" distL="0" distR="0" wp14:anchorId="7E70A16A" wp14:editId="41ED628F">
                      <wp:extent cx="228600" cy="228600"/>
                      <wp:effectExtent l="0" t="0" r="0" b="0"/>
                      <wp:docPr id="41" name="Group 4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B3E8AD" id="Group 4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cQgw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t8z3EIMFAADwEQAADgAAAAAAAAAAAAAAAAAuAgAAZHJzL2Uyb0Rv&#10;Yy54bWxQSwECLQAUAAYACAAAACEA+AwpmdgAAAADAQAADwAAAAAAAAAAAAAAAADdBwAAZHJzL2Rv&#10;d25yZXYueG1sUEsFBgAAAAAEAAQA8wAAAOII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234FD3F" w14:textId="77777777" w:rsidR="00477085" w:rsidRPr="00701654" w:rsidRDefault="00477085" w:rsidP="00B87679">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 xml:space="preserve">Provide a brief explanation of the project’s </w:t>
            </w:r>
            <w:r w:rsidRPr="00477085">
              <w:rPr>
                <w:rFonts w:ascii="Times New Roman" w:hAnsi="Times New Roman" w:cs="Times New Roman"/>
                <w:sz w:val="24"/>
                <w:szCs w:val="24"/>
              </w:rPr>
              <w:t>risks and outstanding concerns.</w:t>
            </w:r>
          </w:p>
        </w:tc>
      </w:tr>
    </w:tbl>
    <w:p w14:paraId="6A62A920" w14:textId="77777777" w:rsidR="00752CFE" w:rsidRPr="0090465D" w:rsidRDefault="00752CFE" w:rsidP="00752CFE"/>
    <w:p w14:paraId="65FF213D" w14:textId="77777777" w:rsidR="00752CFE" w:rsidRDefault="00752CFE" w:rsidP="00752CFE"/>
    <w:p w14:paraId="07AB2197" w14:textId="77777777" w:rsidR="00752CFE" w:rsidRDefault="00752CFE" w:rsidP="00752CFE"/>
    <w:p w14:paraId="4B345E12" w14:textId="77777777" w:rsidR="00F56BE5" w:rsidRDefault="00F56BE5">
      <w:pPr>
        <w:rPr>
          <w:rFonts w:ascii="Arial" w:eastAsiaTheme="majorEastAsia" w:hAnsi="Arial" w:cstheme="majorBidi"/>
          <w:b/>
          <w:caps/>
          <w:color w:val="auto"/>
          <w:sz w:val="36"/>
          <w:szCs w:val="36"/>
        </w:rPr>
      </w:pPr>
      <w:bookmarkStart w:id="7" w:name="_Toc400277889"/>
      <w:r>
        <w:br w:type="page"/>
      </w:r>
    </w:p>
    <w:p w14:paraId="3309A591" w14:textId="77777777" w:rsidR="00752CFE" w:rsidRDefault="00752CFE" w:rsidP="00B53CE1">
      <w:pPr>
        <w:pStyle w:val="Heading1"/>
      </w:pPr>
      <w:bookmarkStart w:id="8" w:name="_Toc403032746"/>
      <w:r w:rsidRPr="004C6F70">
        <w:lastRenderedPageBreak/>
        <w:t>Business Requirements</w:t>
      </w:r>
      <w:bookmarkEnd w:id="7"/>
      <w:bookmarkEnd w:id="8"/>
      <w:r w:rsidRPr="004C6F70">
        <w:t xml:space="preserve"> </w:t>
      </w:r>
    </w:p>
    <w:tbl>
      <w:tblPr>
        <w:tblStyle w:val="TipTable"/>
        <w:tblW w:w="5014" w:type="pct"/>
        <w:tblLook w:val="04A0" w:firstRow="1" w:lastRow="0" w:firstColumn="1" w:lastColumn="0" w:noHBand="0" w:noVBand="1"/>
      </w:tblPr>
      <w:tblGrid>
        <w:gridCol w:w="648"/>
        <w:gridCol w:w="8738"/>
      </w:tblGrid>
      <w:tr w:rsidR="00752CFE" w:rsidRPr="00A94D14" w14:paraId="46B2ECD2"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14217B07" w14:textId="77777777" w:rsidR="00752CFE" w:rsidRPr="00A94D14" w:rsidRDefault="00752CFE"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AEAD5F3" wp14:editId="2E1EA87D">
                      <wp:extent cx="228600" cy="228600"/>
                      <wp:effectExtent l="0" t="0" r="0" b="0"/>
                      <wp:docPr id="2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5" name="Oval 2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 name="Freeform 2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60CB6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9MNYlhQUAAPARAAAOAAAAAAAAAAAAAAAAAC4CAABkcnMvZTJv&#10;RG9jLnhtbFBLAQItABQABgAIAAAAIQD4DCmZ2AAAAAMBAAAPAAAAAAAAAAAAAAAAAN8HAABkcnMv&#10;ZG93bnJldi54bWxQSwUGAAAAAAQABADzAAAA5AgAAAAA&#10;">
                      <v:oval id="Oval 2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RRsIA&#10;AADbAAAADwAAAGRycy9kb3ducmV2LnhtbESP3WoCMRCF7wXfIYzQO80qVO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RFGwgAAANsAAAAPAAAAAAAAAAAAAAAAAJgCAABkcnMvZG93&#10;bnJldi54bWxQSwUGAAAAAAQABAD1AAAAhwMAAAAA&#10;" fillcolor="#f24f4f [3204]" stroked="f" strokeweight="0">
                        <v:stroke joinstyle="miter"/>
                        <o:lock v:ext="edit" aspectratio="t"/>
                      </v:oval>
                      <v:shape id="Freeform 2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oj8QA&#10;AADbAAAADwAAAGRycy9kb3ducmV2LnhtbESPwWrDMBBE74X8g9hAbo3cpJjWjRJCIOBToXFLrltr&#10;bZlaKyMpjtOvrwqFHoeZecNsdpPtxUg+dI4VPCwzEMS10x23Ct6r4/0TiBCRNfaOScGNAuy2s7sN&#10;Ftpd+Y3GU2xFgnAoUIGJcSikDLUhi2HpBuLkNc5bjEn6VmqP1wS3vVxlWS4tdpwWDA50MFR/nS5W&#10;wfn7oxovvjKvjS/Lx+fPc+6btVKL+bR/ARFpiv/hv3apFaxy+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aI/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63797CBB" w14:textId="083C70BC" w:rsidR="00752CFE" w:rsidRPr="000F0342" w:rsidRDefault="00752CF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F0342">
              <w:rPr>
                <w:rFonts w:ascii="Times New Roman" w:hAnsi="Times New Roman" w:cs="Times New Roman"/>
                <w:i w:val="0"/>
                <w:sz w:val="24"/>
                <w:szCs w:val="24"/>
              </w:rPr>
              <w:t>A reminder</w:t>
            </w:r>
            <w:r w:rsidR="00625A34">
              <w:rPr>
                <w:rFonts w:ascii="Times New Roman" w:hAnsi="Times New Roman" w:cs="Times New Roman"/>
                <w:i w:val="0"/>
                <w:sz w:val="24"/>
                <w:szCs w:val="24"/>
              </w:rPr>
              <w:t xml:space="preserve">: </w:t>
            </w:r>
            <w:r w:rsidRPr="000F0342">
              <w:rPr>
                <w:rFonts w:ascii="Times New Roman" w:hAnsi="Times New Roman" w:cs="Times New Roman"/>
                <w:i w:val="0"/>
                <w:sz w:val="24"/>
                <w:szCs w:val="24"/>
              </w:rPr>
              <w:t xml:space="preserve">these are preliminary requirements and not intended to be specifications. </w:t>
            </w:r>
            <w:r w:rsidR="00625A34">
              <w:rPr>
                <w:rFonts w:ascii="Times New Roman" w:hAnsi="Times New Roman" w:cs="Times New Roman"/>
                <w:i w:val="0"/>
                <w:sz w:val="24"/>
                <w:szCs w:val="24"/>
              </w:rPr>
              <w:t>Fill in the d</w:t>
            </w:r>
            <w:r w:rsidRPr="000F0342">
              <w:rPr>
                <w:rFonts w:ascii="Times New Roman" w:hAnsi="Times New Roman" w:cs="Times New Roman"/>
                <w:i w:val="0"/>
                <w:sz w:val="24"/>
                <w:szCs w:val="24"/>
              </w:rPr>
              <w:t xml:space="preserve">etails when </w:t>
            </w:r>
            <w:r w:rsidR="00625A34">
              <w:rPr>
                <w:rFonts w:ascii="Times New Roman" w:hAnsi="Times New Roman" w:cs="Times New Roman"/>
                <w:i w:val="0"/>
                <w:sz w:val="24"/>
                <w:szCs w:val="24"/>
              </w:rPr>
              <w:t xml:space="preserve">creating </w:t>
            </w:r>
            <w:r w:rsidRPr="000F0342">
              <w:rPr>
                <w:rFonts w:ascii="Times New Roman" w:hAnsi="Times New Roman" w:cs="Times New Roman"/>
                <w:i w:val="0"/>
                <w:sz w:val="24"/>
                <w:szCs w:val="24"/>
              </w:rPr>
              <w:t xml:space="preserve">data integration and BI application requirements and specifications. </w:t>
            </w:r>
            <w:r w:rsidR="00922CB6">
              <w:rPr>
                <w:rFonts w:ascii="Times New Roman" w:hAnsi="Times New Roman" w:cs="Times New Roman"/>
                <w:i w:val="0"/>
                <w:sz w:val="24"/>
                <w:szCs w:val="24"/>
              </w:rPr>
              <w:t>Avoid the common</w:t>
            </w:r>
            <w:r w:rsidRPr="000F0342">
              <w:rPr>
                <w:rFonts w:ascii="Times New Roman" w:hAnsi="Times New Roman" w:cs="Times New Roman"/>
                <w:i w:val="0"/>
                <w:sz w:val="24"/>
                <w:szCs w:val="24"/>
              </w:rPr>
              <w:t xml:space="preserve"> mistake</w:t>
            </w:r>
            <w:r w:rsidR="00922CB6">
              <w:rPr>
                <w:rFonts w:ascii="Times New Roman" w:hAnsi="Times New Roman" w:cs="Times New Roman"/>
                <w:i w:val="0"/>
                <w:sz w:val="24"/>
                <w:szCs w:val="24"/>
              </w:rPr>
              <w:t xml:space="preserve"> of</w:t>
            </w:r>
            <w:r w:rsidRPr="000F0342">
              <w:rPr>
                <w:rFonts w:ascii="Times New Roman" w:hAnsi="Times New Roman" w:cs="Times New Roman"/>
                <w:i w:val="0"/>
                <w:sz w:val="24"/>
                <w:szCs w:val="24"/>
              </w:rPr>
              <w:t xml:space="preserve"> treat</w:t>
            </w:r>
            <w:r w:rsidR="00922CB6">
              <w:rPr>
                <w:rFonts w:ascii="Times New Roman" w:hAnsi="Times New Roman" w:cs="Times New Roman"/>
                <w:i w:val="0"/>
                <w:sz w:val="24"/>
                <w:szCs w:val="24"/>
              </w:rPr>
              <w:t>ing</w:t>
            </w:r>
            <w:r w:rsidRPr="000F0342">
              <w:rPr>
                <w:rFonts w:ascii="Times New Roman" w:hAnsi="Times New Roman" w:cs="Times New Roman"/>
                <w:i w:val="0"/>
                <w:sz w:val="24"/>
                <w:szCs w:val="24"/>
              </w:rPr>
              <w:t xml:space="preserve"> requirements at this stage at </w:t>
            </w:r>
            <w:r w:rsidR="00625A34">
              <w:rPr>
                <w:rFonts w:ascii="Times New Roman" w:hAnsi="Times New Roman" w:cs="Times New Roman"/>
                <w:i w:val="0"/>
                <w:sz w:val="24"/>
                <w:szCs w:val="24"/>
              </w:rPr>
              <w:t xml:space="preserve">a </w:t>
            </w:r>
            <w:r w:rsidRPr="000F0342">
              <w:rPr>
                <w:rFonts w:ascii="Times New Roman" w:hAnsi="Times New Roman" w:cs="Times New Roman"/>
                <w:i w:val="0"/>
                <w:sz w:val="24"/>
                <w:szCs w:val="24"/>
              </w:rPr>
              <w:t>too</w:t>
            </w:r>
            <w:r w:rsidR="00625A34">
              <w:rPr>
                <w:rFonts w:ascii="Times New Roman" w:hAnsi="Times New Roman" w:cs="Times New Roman"/>
                <w:i w:val="0"/>
                <w:sz w:val="24"/>
                <w:szCs w:val="24"/>
              </w:rPr>
              <w:t>-</w:t>
            </w:r>
            <w:r w:rsidRPr="000F0342">
              <w:rPr>
                <w:rFonts w:ascii="Times New Roman" w:hAnsi="Times New Roman" w:cs="Times New Roman"/>
                <w:i w:val="0"/>
                <w:sz w:val="24"/>
                <w:szCs w:val="24"/>
              </w:rPr>
              <w:t xml:space="preserve">high level and </w:t>
            </w:r>
            <w:r w:rsidR="00922CB6" w:rsidRPr="000F0342">
              <w:rPr>
                <w:rFonts w:ascii="Times New Roman" w:hAnsi="Times New Roman" w:cs="Times New Roman"/>
                <w:i w:val="0"/>
                <w:sz w:val="24"/>
                <w:szCs w:val="24"/>
              </w:rPr>
              <w:t>provid</w:t>
            </w:r>
            <w:r w:rsidR="00922CB6">
              <w:rPr>
                <w:rFonts w:ascii="Times New Roman" w:hAnsi="Times New Roman" w:cs="Times New Roman"/>
                <w:i w:val="0"/>
                <w:sz w:val="24"/>
                <w:szCs w:val="24"/>
              </w:rPr>
              <w:t>ing</w:t>
            </w:r>
            <w:r w:rsidR="00922CB6" w:rsidRPr="000F0342">
              <w:rPr>
                <w:rFonts w:ascii="Times New Roman" w:hAnsi="Times New Roman" w:cs="Times New Roman"/>
                <w:i w:val="0"/>
                <w:sz w:val="24"/>
                <w:szCs w:val="24"/>
              </w:rPr>
              <w:t xml:space="preserve"> </w:t>
            </w:r>
            <w:r w:rsidR="00922CB6">
              <w:rPr>
                <w:rFonts w:ascii="Times New Roman" w:hAnsi="Times New Roman" w:cs="Times New Roman"/>
                <w:i w:val="0"/>
                <w:sz w:val="24"/>
                <w:szCs w:val="24"/>
              </w:rPr>
              <w:t>incomplete</w:t>
            </w:r>
            <w:r w:rsidRPr="000F0342">
              <w:rPr>
                <w:rFonts w:ascii="Times New Roman" w:hAnsi="Times New Roman" w:cs="Times New Roman"/>
                <w:i w:val="0"/>
                <w:sz w:val="24"/>
                <w:szCs w:val="24"/>
              </w:rPr>
              <w:t xml:space="preserve"> and ambiguous descriptions. </w:t>
            </w:r>
            <w:r w:rsidR="00922CB6">
              <w:rPr>
                <w:rFonts w:ascii="Times New Roman" w:hAnsi="Times New Roman" w:cs="Times New Roman"/>
                <w:i w:val="0"/>
                <w:sz w:val="24"/>
                <w:szCs w:val="24"/>
              </w:rPr>
              <w:t>A</w:t>
            </w:r>
            <w:r w:rsidR="000F0342">
              <w:rPr>
                <w:rFonts w:ascii="Times New Roman" w:hAnsi="Times New Roman" w:cs="Times New Roman"/>
                <w:i w:val="0"/>
                <w:sz w:val="24"/>
                <w:szCs w:val="24"/>
              </w:rPr>
              <w:t xml:space="preserve">mbiguous requirements </w:t>
            </w:r>
            <w:r w:rsidR="00922CB6">
              <w:rPr>
                <w:rFonts w:ascii="Times New Roman" w:hAnsi="Times New Roman" w:cs="Times New Roman"/>
                <w:i w:val="0"/>
                <w:sz w:val="24"/>
                <w:szCs w:val="24"/>
              </w:rPr>
              <w:t>create</w:t>
            </w:r>
            <w:r w:rsidR="000F0342">
              <w:rPr>
                <w:rFonts w:ascii="Times New Roman" w:hAnsi="Times New Roman" w:cs="Times New Roman"/>
                <w:i w:val="0"/>
                <w:sz w:val="24"/>
                <w:szCs w:val="24"/>
              </w:rPr>
              <w:t xml:space="preserve"> a wide gap between what business people expec</w:t>
            </w:r>
            <w:r w:rsidR="00922CB6">
              <w:rPr>
                <w:rFonts w:ascii="Times New Roman" w:hAnsi="Times New Roman" w:cs="Times New Roman"/>
                <w:i w:val="0"/>
                <w:sz w:val="24"/>
                <w:szCs w:val="24"/>
              </w:rPr>
              <w:t>t</w:t>
            </w:r>
            <w:r w:rsidR="000F0342">
              <w:rPr>
                <w:rFonts w:ascii="Times New Roman" w:hAnsi="Times New Roman" w:cs="Times New Roman"/>
                <w:i w:val="0"/>
                <w:sz w:val="24"/>
                <w:szCs w:val="24"/>
              </w:rPr>
              <w:t xml:space="preserve"> and what IT </w:t>
            </w:r>
            <w:r w:rsidR="00922CB6">
              <w:rPr>
                <w:rFonts w:ascii="Times New Roman" w:hAnsi="Times New Roman" w:cs="Times New Roman"/>
                <w:i w:val="0"/>
                <w:sz w:val="24"/>
                <w:szCs w:val="24"/>
              </w:rPr>
              <w:t>thinks it’s creating, leading to project failure</w:t>
            </w:r>
            <w:r w:rsidR="000F0342">
              <w:rPr>
                <w:rFonts w:ascii="Times New Roman" w:hAnsi="Times New Roman" w:cs="Times New Roman"/>
                <w:i w:val="0"/>
                <w:sz w:val="24"/>
                <w:szCs w:val="24"/>
              </w:rPr>
              <w:t>.</w:t>
            </w:r>
          </w:p>
        </w:tc>
      </w:tr>
    </w:tbl>
    <w:p w14:paraId="59341ACA" w14:textId="77777777" w:rsidR="000A599B" w:rsidRDefault="000A599B" w:rsidP="000A599B">
      <w:pPr>
        <w:pStyle w:val="Caption"/>
      </w:pPr>
    </w:p>
    <w:p w14:paraId="3EF4A3CE" w14:textId="77777777" w:rsidR="000A599B" w:rsidRPr="00A86BC9" w:rsidRDefault="000A599B" w:rsidP="000A599B">
      <w:pPr>
        <w:pStyle w:val="Caption"/>
      </w:pPr>
      <w:r w:rsidRPr="00A86BC9">
        <w:t xml:space="preserve">Table </w:t>
      </w:r>
      <w:fldSimple w:instr=" SEQ Table \* ARABIC ">
        <w:r w:rsidRPr="00A86BC9">
          <w:t>1</w:t>
        </w:r>
      </w:fldSimple>
      <w:r w:rsidRPr="00A86BC9">
        <w:t xml:space="preserve">: </w:t>
      </w:r>
      <w:r>
        <w:t>List of Business Requirements</w:t>
      </w:r>
    </w:p>
    <w:tbl>
      <w:tblPr>
        <w:tblStyle w:val="GridTable4"/>
        <w:tblW w:w="5000" w:type="pct"/>
        <w:tblLook w:val="04A0" w:firstRow="1" w:lastRow="0" w:firstColumn="1" w:lastColumn="0" w:noHBand="0" w:noVBand="1"/>
        <w:tblDescription w:val="Cash flow table"/>
      </w:tblPr>
      <w:tblGrid>
        <w:gridCol w:w="1434"/>
        <w:gridCol w:w="1350"/>
        <w:gridCol w:w="5401"/>
        <w:gridCol w:w="1165"/>
      </w:tblGrid>
      <w:tr w:rsidR="00725ADF" w:rsidRPr="00E73FCF" w14:paraId="113B1393" w14:textId="77777777" w:rsidTr="00725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3CE94E" w14:textId="77777777" w:rsidR="00725ADF" w:rsidRPr="000A599B" w:rsidRDefault="00725ADF" w:rsidP="00B87679">
            <w:pPr>
              <w:rPr>
                <w:sz w:val="28"/>
                <w:szCs w:val="28"/>
              </w:rPr>
            </w:pPr>
            <w:r w:rsidRPr="000A599B">
              <w:rPr>
                <w:sz w:val="28"/>
                <w:szCs w:val="28"/>
              </w:rPr>
              <w:t>Identifier</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CF3C84" w14:textId="77777777" w:rsidR="00725ADF" w:rsidRPr="000A599B" w:rsidRDefault="00725ADF" w:rsidP="00725AD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2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514C00" w14:textId="77777777" w:rsidR="00725ADF" w:rsidRPr="000A599B" w:rsidRDefault="00725ADF" w:rsidP="00B8767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DD70BE" w14:textId="77777777" w:rsidR="00725ADF" w:rsidRPr="000A599B" w:rsidRDefault="00725ADF" w:rsidP="00B8767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Priority</w:t>
            </w:r>
          </w:p>
        </w:tc>
      </w:tr>
      <w:tr w:rsidR="00725ADF" w14:paraId="1BE131FA" w14:textId="77777777" w:rsidTr="0072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tcBorders>
          </w:tcPr>
          <w:p w14:paraId="226AAD45" w14:textId="77777777" w:rsidR="00725ADF" w:rsidRDefault="00725ADF" w:rsidP="00725ADF">
            <w:pPr>
              <w:rPr>
                <w:color w:val="auto"/>
              </w:rPr>
            </w:pPr>
          </w:p>
          <w:p w14:paraId="7185F2C0" w14:textId="77777777" w:rsidR="00725ADF" w:rsidRPr="00E73FCF" w:rsidRDefault="00725ADF" w:rsidP="00725ADF">
            <w:pPr>
              <w:rPr>
                <w:color w:val="auto"/>
              </w:rPr>
            </w:pPr>
          </w:p>
        </w:tc>
        <w:tc>
          <w:tcPr>
            <w:tcW w:w="722" w:type="pct"/>
            <w:tcBorders>
              <w:top w:val="single" w:sz="4" w:space="0" w:color="FFFFFF" w:themeColor="background1"/>
            </w:tcBorders>
          </w:tcPr>
          <w:p w14:paraId="3ABEA2EA"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2888" w:type="pct"/>
            <w:tcBorders>
              <w:top w:val="single" w:sz="4" w:space="0" w:color="FFFFFF" w:themeColor="background1"/>
            </w:tcBorders>
          </w:tcPr>
          <w:p w14:paraId="3E7CCBE4"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623" w:type="pct"/>
            <w:tcBorders>
              <w:top w:val="single" w:sz="4" w:space="0" w:color="FFFFFF" w:themeColor="background1"/>
            </w:tcBorders>
          </w:tcPr>
          <w:p w14:paraId="54A6BE59"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725ADF" w14:paraId="292709E5" w14:textId="77777777" w:rsidTr="00725ADF">
        <w:tc>
          <w:tcPr>
            <w:cnfStyle w:val="001000000000" w:firstRow="0" w:lastRow="0" w:firstColumn="1" w:lastColumn="0" w:oddVBand="0" w:evenVBand="0" w:oddHBand="0" w:evenHBand="0" w:firstRowFirstColumn="0" w:firstRowLastColumn="0" w:lastRowFirstColumn="0" w:lastRowLastColumn="0"/>
            <w:tcW w:w="767" w:type="pct"/>
          </w:tcPr>
          <w:p w14:paraId="29470EE6" w14:textId="77777777" w:rsidR="00725ADF" w:rsidRPr="00E73FCF" w:rsidRDefault="00725ADF" w:rsidP="00B87679">
            <w:pPr>
              <w:rPr>
                <w:color w:val="auto"/>
              </w:rPr>
            </w:pPr>
          </w:p>
          <w:p w14:paraId="2613678C" w14:textId="77777777" w:rsidR="00725ADF" w:rsidRPr="00E73FCF" w:rsidRDefault="00725ADF" w:rsidP="00B87679">
            <w:pPr>
              <w:rPr>
                <w:color w:val="auto"/>
              </w:rPr>
            </w:pPr>
          </w:p>
        </w:tc>
        <w:tc>
          <w:tcPr>
            <w:tcW w:w="722" w:type="pct"/>
          </w:tcPr>
          <w:p w14:paraId="51781F1B"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2888" w:type="pct"/>
          </w:tcPr>
          <w:p w14:paraId="084E1FF6"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623" w:type="pct"/>
          </w:tcPr>
          <w:p w14:paraId="382CC8FB"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725ADF" w14:paraId="4B1F2425" w14:textId="77777777" w:rsidTr="0072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59B35F52" w14:textId="77777777" w:rsidR="00725ADF" w:rsidRDefault="00725ADF" w:rsidP="00725ADF">
            <w:pPr>
              <w:rPr>
                <w:color w:val="auto"/>
              </w:rPr>
            </w:pPr>
          </w:p>
          <w:p w14:paraId="515CB16B" w14:textId="77777777" w:rsidR="00725ADF" w:rsidRPr="00E73FCF" w:rsidRDefault="00725ADF" w:rsidP="00725ADF">
            <w:pPr>
              <w:rPr>
                <w:color w:val="auto"/>
              </w:rPr>
            </w:pPr>
          </w:p>
        </w:tc>
        <w:tc>
          <w:tcPr>
            <w:tcW w:w="722" w:type="pct"/>
          </w:tcPr>
          <w:p w14:paraId="6C0F2D89"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2888" w:type="pct"/>
          </w:tcPr>
          <w:p w14:paraId="1D52CE8B"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623" w:type="pct"/>
          </w:tcPr>
          <w:p w14:paraId="0CCA6205"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725ADF" w14:paraId="0FCD8BDA" w14:textId="77777777" w:rsidTr="00725ADF">
        <w:tc>
          <w:tcPr>
            <w:cnfStyle w:val="001000000000" w:firstRow="0" w:lastRow="0" w:firstColumn="1" w:lastColumn="0" w:oddVBand="0" w:evenVBand="0" w:oddHBand="0" w:evenHBand="0" w:firstRowFirstColumn="0" w:firstRowLastColumn="0" w:lastRowFirstColumn="0" w:lastRowLastColumn="0"/>
            <w:tcW w:w="767" w:type="pct"/>
          </w:tcPr>
          <w:p w14:paraId="04BA807A" w14:textId="77777777" w:rsidR="00725ADF" w:rsidRDefault="00725ADF" w:rsidP="00725ADF">
            <w:pPr>
              <w:rPr>
                <w:color w:val="auto"/>
              </w:rPr>
            </w:pPr>
          </w:p>
          <w:p w14:paraId="01DF846B" w14:textId="77777777" w:rsidR="00725ADF" w:rsidRPr="00E73FCF" w:rsidRDefault="00725ADF" w:rsidP="00725ADF">
            <w:pPr>
              <w:rPr>
                <w:color w:val="auto"/>
              </w:rPr>
            </w:pPr>
          </w:p>
        </w:tc>
        <w:tc>
          <w:tcPr>
            <w:tcW w:w="722" w:type="pct"/>
          </w:tcPr>
          <w:p w14:paraId="76E7A3E8"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2888" w:type="pct"/>
          </w:tcPr>
          <w:p w14:paraId="2F87ED7A"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623" w:type="pct"/>
          </w:tcPr>
          <w:p w14:paraId="0CAE24FC"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bl>
    <w:p w14:paraId="5B7AD56D" w14:textId="77777777" w:rsidR="000A599B" w:rsidRDefault="000A599B" w:rsidP="000A599B"/>
    <w:bookmarkStart w:id="9" w:name="_Toc403032747" w:displacedByCustomXml="next"/>
    <w:sdt>
      <w:sdtPr>
        <w:alias w:val="Insert Requirment Identifier"/>
        <w:tag w:val="Insert Requirment Identifier"/>
        <w:id w:val="583502008"/>
        <w:placeholder>
          <w:docPart w:val="434E17EFDC9C4C5F88FCD5E563C48C69"/>
        </w:placeholder>
        <w15:color w:val="FF0000"/>
        <w:text/>
      </w:sdtPr>
      <w:sdtEndPr/>
      <w:sdtContent>
        <w:p w14:paraId="125AAF63" w14:textId="77777777" w:rsidR="00752CFE" w:rsidRDefault="00FD156E" w:rsidP="00636967">
          <w:pPr>
            <w:pStyle w:val="Heading2"/>
          </w:pPr>
          <w:r>
            <w:t xml:space="preserve">[Requirement </w:t>
          </w:r>
          <w:r w:rsidR="00725ADF">
            <w:t>Name</w:t>
          </w:r>
          <w:r>
            <w:t>]</w:t>
          </w:r>
        </w:p>
      </w:sdtContent>
    </w:sdt>
    <w:bookmarkEnd w:id="9" w:displacedByCustomXml="prev"/>
    <w:tbl>
      <w:tblPr>
        <w:tblStyle w:val="TipTable"/>
        <w:tblW w:w="5014" w:type="pct"/>
        <w:tblLook w:val="04A0" w:firstRow="1" w:lastRow="0" w:firstColumn="1" w:lastColumn="0" w:noHBand="0" w:noVBand="1"/>
      </w:tblPr>
      <w:tblGrid>
        <w:gridCol w:w="648"/>
        <w:gridCol w:w="8738"/>
      </w:tblGrid>
      <w:tr w:rsidR="00752CFE" w:rsidRPr="00A94D14" w14:paraId="1136F189" w14:textId="77777777" w:rsidTr="00B87679">
        <w:tc>
          <w:tcPr>
            <w:cnfStyle w:val="001000000000" w:firstRow="0" w:lastRow="0" w:firstColumn="1" w:lastColumn="0" w:oddVBand="0" w:evenVBand="0" w:oddHBand="0" w:evenHBand="0" w:firstRowFirstColumn="0" w:firstRowLastColumn="0" w:lastRowFirstColumn="0" w:lastRowLastColumn="0"/>
            <w:tcW w:w="345" w:type="pct"/>
          </w:tcPr>
          <w:bookmarkStart w:id="10" w:name="_Toc400277890"/>
          <w:p w14:paraId="3C0714F3" w14:textId="77777777" w:rsidR="00752CFE" w:rsidRPr="00A94D14" w:rsidRDefault="00752CFE"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9329BC0" wp14:editId="558DF482">
                      <wp:extent cx="228600" cy="228600"/>
                      <wp:effectExtent l="0" t="0" r="0" b="0"/>
                      <wp:docPr id="3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9EC84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rcMNVhQUAAPARAAAOAAAAAAAAAAAAAAAAAC4CAABkcnMvZTJv&#10;RG9jLnhtbFBLAQItABQABgAIAAAAIQD4DCmZ2AAAAAMBAAAPAAAAAAAAAAAAAAAAAN8HAABkcnMv&#10;ZG93bnJldi54bWxQSwUGAAAAAAQABADzAAAA5Ag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6BB79A7" w14:textId="77777777" w:rsidR="00752CFE" w:rsidRPr="00F65B1D" w:rsidRDefault="00725ADF" w:rsidP="00B8767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Repeat this section for </w:t>
            </w:r>
            <w:r w:rsidR="00752CFE">
              <w:rPr>
                <w:rFonts w:ascii="Times New Roman" w:hAnsi="Times New Roman" w:cs="Times New Roman"/>
                <w:i w:val="0"/>
                <w:sz w:val="24"/>
                <w:szCs w:val="24"/>
              </w:rPr>
              <w:t>each</w:t>
            </w:r>
            <w:r w:rsidR="00752CFE" w:rsidRPr="00F65B1D">
              <w:rPr>
                <w:rFonts w:ascii="Times New Roman" w:hAnsi="Times New Roman" w:cs="Times New Roman"/>
                <w:i w:val="0"/>
                <w:sz w:val="24"/>
                <w:szCs w:val="24"/>
              </w:rPr>
              <w:t xml:space="preserve"> business requirement.</w:t>
            </w:r>
          </w:p>
        </w:tc>
      </w:tr>
    </w:tbl>
    <w:p w14:paraId="4662BCEC" w14:textId="77777777" w:rsidR="00752CFE" w:rsidRPr="00477085" w:rsidRDefault="00937B9F" w:rsidP="00477085">
      <w:pPr>
        <w:pStyle w:val="Heading3"/>
      </w:pPr>
      <w:bookmarkStart w:id="11" w:name="_Toc403032748"/>
      <w:r>
        <w:t>R</w:t>
      </w:r>
      <w:r w:rsidR="00752CFE" w:rsidRPr="00477085">
        <w:t>equirement description</w:t>
      </w:r>
      <w:bookmarkEnd w:id="1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7E4DACB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4F68CDD" w14:textId="77777777" w:rsidR="000177C7" w:rsidRDefault="000177C7" w:rsidP="00625A34">
            <w:pPr>
              <w:pStyle w:val="InsetTextHere"/>
            </w:pPr>
            <w:r>
              <mc:AlternateContent>
                <mc:Choice Requires="wpg">
                  <w:drawing>
                    <wp:inline distT="0" distB="0" distL="0" distR="0" wp14:anchorId="41E9FE50" wp14:editId="48CE09CB">
                      <wp:extent cx="228600" cy="228600"/>
                      <wp:effectExtent l="0" t="0" r="0" b="0"/>
                      <wp:docPr id="159" name="Group 15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0" name="Oval 1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1" name="Freeform 1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0CBA4E" id="Group 15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2TaTuEBQAA9hEAAA4AAAAAAAAAAAAAAAAALgIAAGRycy9lMm9E&#10;b2MueG1sUEsBAi0AFAAGAAgAAAAhAPgMKZnYAAAAAwEAAA8AAAAAAAAAAAAAAAAA3gcAAGRycy9k&#10;b3ducmV2LnhtbFBLBQYAAAAABAAEAPMAAADjCAAAAAA=&#10;">
                      <v:oval id="Oval 1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CuMIA&#10;AADcAAAADwAAAGRycy9kb3ducmV2LnhtbESPzU7DMAzH70h7h8iTuLF0HKpRlk3TJhAXQGw8gNWY&#10;pqxxoiR03dvjAxI3W/5//LzeTn5QI6XcBzawXFSgiNtge+4MfJ6e7lagckG2OAQmA1fKsN3MbtbY&#10;2HDhDxqPpVMSwrlBA66U2GidW0ce8yJEYrl9heSxyJo6bRNeJNwP+r6qau2xZ2lwGGnvqD0ff7yU&#10;uDge4v65f1h56r7fr3V6e0VjbufT7hFUoan8i//cL1bwa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AK4wgAAANwAAAAPAAAAAAAAAAAAAAAAAJgCAABkcnMvZG93&#10;bnJldi54bWxQSwUGAAAAAAQABAD1AAAAhwMAAAAA&#10;" fillcolor="#f24f4f [3204]" stroked="f" strokeweight="0">
                        <v:stroke joinstyle="miter"/>
                        <o:lock v:ext="edit" aspectratio="t"/>
                      </v:oval>
                      <v:shape id="Freeform 1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KqsMA&#10;AADcAAAADwAAAGRycy9kb3ducmV2LnhtbERP30vDMBB+F/wfwgm+uXQ6itZlQwShTwPXjb2ezbUp&#10;NpeSZF3dX28Gg73dx/fzluvJ9mIkHzrHCuazDARx7XTHrYJd9fX0CiJEZI29Y1LwRwHWq/u7JRba&#10;nfibxm1sRQrhUKACE+NQSBlqQxbDzA3EiWuctxgT9K3UHk8p3PbyOctyabHj1GBwoE9D9e/2aBUc&#10;zvtqPPrKbBpflou3n0PumxelHh+mj3cQkaZ4E1/dpU7z8zlcnk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zKqs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186E00A" w14:textId="77777777" w:rsidR="000177C7" w:rsidRPr="00701654" w:rsidRDefault="000177C7" w:rsidP="007E4BE0">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 xml:space="preserve">Provide a brief </w:t>
            </w:r>
            <w:r w:rsidR="007E4BE0">
              <w:rPr>
                <w:rFonts w:ascii="Times New Roman" w:hAnsi="Times New Roman" w:cs="Times New Roman"/>
                <w:sz w:val="24"/>
                <w:szCs w:val="24"/>
              </w:rPr>
              <w:t>description of the requirement in a business context. This is best supplied by this requirement’s business owner.</w:t>
            </w:r>
          </w:p>
        </w:tc>
      </w:tr>
    </w:tbl>
    <w:p w14:paraId="04E87E9E" w14:textId="77777777" w:rsidR="00FD156E" w:rsidRDefault="00FD156E" w:rsidP="007E4BE0">
      <w:pPr>
        <w:pStyle w:val="NoSpacing"/>
      </w:pPr>
    </w:p>
    <w:p w14:paraId="664E3077" w14:textId="77777777" w:rsidR="00752CFE" w:rsidRDefault="007E4BE0" w:rsidP="00477085">
      <w:pPr>
        <w:pStyle w:val="Heading3"/>
      </w:pPr>
      <w:bookmarkStart w:id="12" w:name="_Toc403032749"/>
      <w:r>
        <w:t>D</w:t>
      </w:r>
      <w:r w:rsidR="00752CFE">
        <w:t>ata sources</w:t>
      </w:r>
      <w:bookmarkEnd w:id="1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4DB17EF"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0A6207E" w14:textId="77777777" w:rsidR="000177C7" w:rsidRDefault="000177C7" w:rsidP="00625A34">
            <w:pPr>
              <w:pStyle w:val="InsetTextHere"/>
            </w:pPr>
            <w:r>
              <mc:AlternateContent>
                <mc:Choice Requires="wpg">
                  <w:drawing>
                    <wp:inline distT="0" distB="0" distL="0" distR="0" wp14:anchorId="235A9C92" wp14:editId="66354F20">
                      <wp:extent cx="228600" cy="228600"/>
                      <wp:effectExtent l="0" t="0" r="0" b="0"/>
                      <wp:docPr id="162" name="Group 16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3" name="Oval 1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4" name="Freeform 1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FEE8ED" id="Group 16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jmggUAAPY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UMjmggUAAPYRAAAOAAAAAAAAAAAAAAAAAC4CAABkcnMvZTJvRG9j&#10;LnhtbFBLAQItABQABgAIAAAAIQD4DCmZ2AAAAAMBAAAPAAAAAAAAAAAAAAAAANwHAABkcnMvZG93&#10;bnJldi54bWxQSwUGAAAAAAQABADzAAAA4QgAAAAA&#10;">
                      <v:oval id="Oval 1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cz8QA&#10;AADcAAAADwAAAGRycy9kb3ducmV2LnhtbESP0WoCMRBF3wv+QxihbzVrC4tujSJKpS+1qP2AYTPd&#10;bN1MQhLX9e+bgtC3Ge6de+4sVoPtRE8hto4VTCcFCOLa6ZYbBV+nt6cZiJiQNXaOScGNIqyWo4cF&#10;Vtpd+UD9MTUih3CsUIFJyVdSxtqQxThxnjhr3y5YTHkNjdQBrzncdvK5KEppseVMMOhpY6g+Hy82&#10;Q4zvt36za+czS83P560M+w9U6nE8rF9BJBrSv/l+/a5z/fIF/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enM/EAAAA3AAAAA8AAAAAAAAAAAAAAAAAmAIAAGRycy9k&#10;b3ducmV2LnhtbFBLBQYAAAAABAAEAPUAAACJAwAAAAA=&#10;" fillcolor="#f24f4f [3204]" stroked="f" strokeweight="0">
                        <v:stroke joinstyle="miter"/>
                        <o:lock v:ext="edit" aspectratio="t"/>
                      </v:oval>
                      <v:shape id="Freeform 1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pMsIA&#10;AADcAAAADwAAAGRycy9kb3ducmV2LnhtbERP30vDMBB+F/wfwgm+uVQdReuyIYLQJ2HrRl/P5toU&#10;m0tJsq7615vBYG/38f281Wa2g5jIh96xgsdFBoK4cbrnTsG++nx4AREissbBMSn4pQCb9e3NCgvt&#10;TrylaRc7kUI4FKjAxDgWUobGkMWwcCNx4lrnLcYEfSe1x1MKt4N8yrJcWuw5NRgc6cNQ87M7WgX1&#10;36Gajr4yX60vy+Xrd5379lmp+7v5/Q1EpDlexRd3qdP8fAnnZ9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2ky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03964C1" w14:textId="77777777" w:rsidR="000177C7" w:rsidRPr="00701654" w:rsidRDefault="007E4BE0" w:rsidP="00625A34">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the data sources as the business owner would describe them. More details will be provided in the data and data quality requirements section.</w:t>
            </w:r>
          </w:p>
        </w:tc>
      </w:tr>
    </w:tbl>
    <w:p w14:paraId="3431DACE" w14:textId="77777777" w:rsidR="00FD156E" w:rsidRPr="00FD156E" w:rsidRDefault="00FD156E" w:rsidP="007E4BE0">
      <w:pPr>
        <w:pStyle w:val="NoSpacing"/>
      </w:pPr>
    </w:p>
    <w:p w14:paraId="77A3E667" w14:textId="77777777" w:rsidR="00752CFE" w:rsidRDefault="007E4BE0" w:rsidP="00477085">
      <w:pPr>
        <w:pStyle w:val="Heading3"/>
      </w:pPr>
      <w:bookmarkStart w:id="13" w:name="_Toc403032750"/>
      <w:r>
        <w:lastRenderedPageBreak/>
        <w:t>Business</w:t>
      </w:r>
      <w:r w:rsidR="00752CFE">
        <w:t xml:space="preserve"> </w:t>
      </w:r>
      <w:r>
        <w:t xml:space="preserve">and data </w:t>
      </w:r>
      <w:r w:rsidR="00752CFE">
        <w:t>transformations</w:t>
      </w:r>
      <w:bookmarkEnd w:id="13"/>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0853FD4C"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5CAE7E4" w14:textId="77777777" w:rsidR="000177C7" w:rsidRDefault="000177C7" w:rsidP="00625A34">
            <w:pPr>
              <w:pStyle w:val="InsetTextHere"/>
            </w:pPr>
            <w:r>
              <mc:AlternateContent>
                <mc:Choice Requires="wpg">
                  <w:drawing>
                    <wp:inline distT="0" distB="0" distL="0" distR="0" wp14:anchorId="26296069" wp14:editId="1C645132">
                      <wp:extent cx="228600" cy="228600"/>
                      <wp:effectExtent l="0" t="0" r="0" b="0"/>
                      <wp:docPr id="165" name="Group 165"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6" name="Oval 1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7" name="Freeform 1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D89A31" id="Group 165"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WJ/Hf4YFAAD2EQAADgAAAAAAAAAAAAAAAAAuAgAAZHJzL2Uy&#10;b0RvYy54bWxQSwECLQAUAAYACAAAACEA+AwpmdgAAAADAQAADwAAAAAAAAAAAAAAAADgBwAAZHJz&#10;L2Rvd25yZXYueG1sUEsFBgAAAAAEAAQA8wAAAOUIAAAAAA==&#10;">
                      <v:oval id="Oval 1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V8MA&#10;AADcAAAADwAAAGRycy9kb3ducmV2LnhtbESPQWsCMRCF7wX/Qxiht5q1h8WuRhFF8VJLbX/AsBk3&#10;q5tJSNJ1/femUOhthvfmfW8Wq8F2oqcQW8cKppMCBHHtdMuNgu+v3csMREzIGjvHpOBOEVbL0dMC&#10;K+1u/En9KTUih3CsUIFJyVdSxtqQxThxnjhrZxcspryGRuqAtxxuO/laFKW02HImGPS0MVRfTz82&#10;Q4zvt36zb99mlprLx70Mx3dU6nk8rOcgEg3p3/x3fdC5flnC7zN5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k/V8MAAADcAAAADwAAAAAAAAAAAAAAAACYAgAAZHJzL2Rv&#10;d25yZXYueG1sUEsFBgAAAAAEAAQA9QAAAIgDAAAAAA==&#10;" fillcolor="#f24f4f [3204]" stroked="f" strokeweight="0">
                        <v:stroke joinstyle="miter"/>
                        <o:lock v:ext="edit" aspectratio="t"/>
                      </v:oval>
                      <v:shape id="Freeform 1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n3RcMA&#10;AADcAAAADwAAAGRycy9kb3ducmV2LnhtbERPyWrDMBC9B/oPYgq9JXIX3NaNEkog4FMhcUuuU2ts&#10;mVojIymO26+PAoHe5vHWWa4n24uRfOgcK7hfZCCIa6c7bhV8Vtv5C4gQkTX2jknBLwVYr25mSyy0&#10;O/GOxn1sRQrhUKACE+NQSBlqQxbDwg3EiWuctxgT9K3UHk8p3PbyIctyabHj1GBwoI2h+md/tAoO&#10;f1/VePSV+Wh8WT69fh9y3zwqdXc7vb+BiDTFf/HVXeo0P3+GyzPpArk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n3R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42EF404" w14:textId="54A9DC64" w:rsidR="000177C7" w:rsidRPr="00701654" w:rsidRDefault="007E4BE0" w:rsidP="001D530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Identify and</w:t>
            </w:r>
            <w:r w:rsidR="000177C7" w:rsidRPr="00B03FEE">
              <w:rPr>
                <w:rFonts w:ascii="Times New Roman" w:hAnsi="Times New Roman" w:cs="Times New Roman"/>
                <w:sz w:val="24"/>
                <w:szCs w:val="24"/>
              </w:rPr>
              <w:t xml:space="preserve"> brief</w:t>
            </w:r>
            <w:r>
              <w:rPr>
                <w:rFonts w:ascii="Times New Roman" w:hAnsi="Times New Roman" w:cs="Times New Roman"/>
                <w:sz w:val="24"/>
                <w:szCs w:val="24"/>
              </w:rPr>
              <w:t>ly</w:t>
            </w:r>
            <w:r w:rsidR="000177C7" w:rsidRPr="00B03FEE">
              <w:rPr>
                <w:rFonts w:ascii="Times New Roman" w:hAnsi="Times New Roman" w:cs="Times New Roman"/>
                <w:sz w:val="24"/>
                <w:szCs w:val="24"/>
              </w:rPr>
              <w:t xml:space="preserve"> </w:t>
            </w:r>
            <w:r>
              <w:rPr>
                <w:rFonts w:ascii="Times New Roman" w:hAnsi="Times New Roman" w:cs="Times New Roman"/>
                <w:sz w:val="24"/>
                <w:szCs w:val="24"/>
              </w:rPr>
              <w:t>describe</w:t>
            </w:r>
            <w:r w:rsidR="000177C7" w:rsidRPr="00B03FEE">
              <w:rPr>
                <w:rFonts w:ascii="Times New Roman" w:hAnsi="Times New Roman" w:cs="Times New Roman"/>
                <w:sz w:val="24"/>
                <w:szCs w:val="24"/>
              </w:rPr>
              <w:t xml:space="preserve"> </w:t>
            </w:r>
            <w:r>
              <w:rPr>
                <w:rFonts w:ascii="Times New Roman" w:hAnsi="Times New Roman" w:cs="Times New Roman"/>
                <w:sz w:val="24"/>
                <w:szCs w:val="24"/>
              </w:rPr>
              <w:t xml:space="preserve">in business terminology </w:t>
            </w:r>
            <w:r w:rsidR="000177C7" w:rsidRPr="00B03FEE">
              <w:rPr>
                <w:rFonts w:ascii="Times New Roman" w:hAnsi="Times New Roman" w:cs="Times New Roman"/>
                <w:sz w:val="24"/>
                <w:szCs w:val="24"/>
              </w:rPr>
              <w:t xml:space="preserve">the </w:t>
            </w:r>
            <w:r>
              <w:rPr>
                <w:rFonts w:ascii="Times New Roman" w:hAnsi="Times New Roman" w:cs="Times New Roman"/>
                <w:sz w:val="24"/>
                <w:szCs w:val="24"/>
              </w:rPr>
              <w:t xml:space="preserve">key business and data transformations required. Data integration and BI application specifications will provide details. </w:t>
            </w:r>
          </w:p>
        </w:tc>
      </w:tr>
    </w:tbl>
    <w:p w14:paraId="1928F6CC" w14:textId="77777777" w:rsidR="00FD156E" w:rsidRPr="00FD156E" w:rsidRDefault="00FD156E" w:rsidP="007E4BE0">
      <w:pPr>
        <w:pStyle w:val="NoSpacing"/>
      </w:pPr>
    </w:p>
    <w:p w14:paraId="5390ADB3" w14:textId="77777777" w:rsidR="00752CFE" w:rsidRDefault="007E4BE0" w:rsidP="00477085">
      <w:pPr>
        <w:pStyle w:val="Heading3"/>
      </w:pPr>
      <w:bookmarkStart w:id="14" w:name="_Toc403032751"/>
      <w:r>
        <w:t>B</w:t>
      </w:r>
      <w:r w:rsidR="00752CFE">
        <w:t>usiness metrics</w:t>
      </w:r>
      <w:r>
        <w:t xml:space="preserve"> or Key Performance Indicators (KPIs)</w:t>
      </w:r>
      <w:bookmarkEnd w:id="1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1ADE8E8"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06491B4" w14:textId="77777777" w:rsidR="000177C7" w:rsidRDefault="000177C7" w:rsidP="00625A34">
            <w:pPr>
              <w:pStyle w:val="InsetTextHere"/>
            </w:pPr>
            <w:r>
              <mc:AlternateContent>
                <mc:Choice Requires="wpg">
                  <w:drawing>
                    <wp:inline distT="0" distB="0" distL="0" distR="0" wp14:anchorId="4F8BB5B8" wp14:editId="3DC7236B">
                      <wp:extent cx="228600" cy="228600"/>
                      <wp:effectExtent l="0" t="0" r="0" b="0"/>
                      <wp:docPr id="168" name="Group 16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9" name="Oval 16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0" name="Freeform 17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DC3531" id="Group 16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w7gwUAAPY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SEnMO4MFAAD2EQAADgAAAAAAAAAAAAAAAAAuAgAAZHJzL2Uyb0Rv&#10;Yy54bWxQSwECLQAUAAYACAAAACEA+AwpmdgAAAADAQAADwAAAAAAAAAAAAAAAADdBwAAZHJzL2Rv&#10;d25yZXYueG1sUEsFBgAAAAAEAAQA8wAAAOIIAAAAAA==&#10;">
                      <v:oval id="Oval 16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rJcQA&#10;AADcAAAADwAAAGRycy9kb3ducmV2LnhtbESPwW7CMBBE70j9B2uRegOHHiIIGFRRteqlVAQ+YBVv&#10;47Tx2rLdEP6+RqrEbVczO292sxttLwYKsXOsYDEvQBA3TnfcKjifXmdLEDEha+wdk4IrRdhtHyYb&#10;rLS78JGGOrUih3CsUIFJyVdSxsaQxTh3njhrXy5YTHkNrdQBLznc9vKpKEppseNMMOhpb6j5qX9t&#10;hhg/vPj9W7daWmq/P69lOHygUo/T8XkNItGY7ub/63ed65cr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2qyXEAAAA3AAAAA8AAAAAAAAAAAAAAAAAmAIAAGRycy9k&#10;b3ducmV2LnhtbFBLBQYAAAAABAAEAPUAAACJAwAAAAA=&#10;" fillcolor="#f24f4f [3204]" stroked="f" strokeweight="0">
                        <v:stroke joinstyle="miter"/>
                        <o:lock v:ext="edit" aspectratio="t"/>
                      </v:oval>
                      <v:shape id="Freeform 17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7MUA&#10;AADcAAAADwAAAGRycy9kb3ducmV2LnhtbESPT0vDQBDF74LfYRnBm934h2rTbosIQk6CTaXXMTvJ&#10;BrOzYXebRj+9cxC8zfDevPebzW72g5oopj6wgdtFAYq4CbbnzsChfr15ApUyssUhMBn4pgS77eXF&#10;BksbzvxO0z53SkI4lWjA5TyWWqfGkce0CCOxaG2IHrOssdM24lnC/aDvimKpPfYsDQ5HenHUfO1P&#10;3sDx56OeTrF2b22sqofV53EZ23tjrq/m5zWoTHP+N/9dV1bwH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ns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D3692E3" w14:textId="1ED40E38" w:rsidR="000177C7" w:rsidRPr="00701654" w:rsidRDefault="007E4BE0">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Identify and</w:t>
            </w:r>
            <w:r w:rsidRPr="00B03FEE">
              <w:rPr>
                <w:rFonts w:ascii="Times New Roman" w:hAnsi="Times New Roman" w:cs="Times New Roman"/>
                <w:sz w:val="24"/>
                <w:szCs w:val="24"/>
              </w:rPr>
              <w:t xml:space="preserve"> brief</w:t>
            </w:r>
            <w:r>
              <w:rPr>
                <w:rFonts w:ascii="Times New Roman" w:hAnsi="Times New Roman" w:cs="Times New Roman"/>
                <w:sz w:val="24"/>
                <w:szCs w:val="24"/>
              </w:rPr>
              <w:t>ly</w:t>
            </w:r>
            <w:r w:rsidRPr="00B03FEE">
              <w:rPr>
                <w:rFonts w:ascii="Times New Roman" w:hAnsi="Times New Roman" w:cs="Times New Roman"/>
                <w:sz w:val="24"/>
                <w:szCs w:val="24"/>
              </w:rPr>
              <w:t xml:space="preserve"> </w:t>
            </w:r>
            <w:r>
              <w:rPr>
                <w:rFonts w:ascii="Times New Roman" w:hAnsi="Times New Roman" w:cs="Times New Roman"/>
                <w:sz w:val="24"/>
                <w:szCs w:val="24"/>
              </w:rPr>
              <w:t>describe</w:t>
            </w:r>
            <w:r w:rsidRPr="00B03FEE">
              <w:rPr>
                <w:rFonts w:ascii="Times New Roman" w:hAnsi="Times New Roman" w:cs="Times New Roman"/>
                <w:sz w:val="24"/>
                <w:szCs w:val="24"/>
              </w:rPr>
              <w:t xml:space="preserve"> </w:t>
            </w:r>
            <w:r>
              <w:rPr>
                <w:rFonts w:ascii="Times New Roman" w:hAnsi="Times New Roman" w:cs="Times New Roman"/>
                <w:sz w:val="24"/>
                <w:szCs w:val="24"/>
              </w:rPr>
              <w:t xml:space="preserve">in business terminology </w:t>
            </w:r>
            <w:r w:rsidRPr="00B03FEE">
              <w:rPr>
                <w:rFonts w:ascii="Times New Roman" w:hAnsi="Times New Roman" w:cs="Times New Roman"/>
                <w:sz w:val="24"/>
                <w:szCs w:val="24"/>
              </w:rPr>
              <w:t xml:space="preserve">the </w:t>
            </w:r>
            <w:r>
              <w:rPr>
                <w:rFonts w:ascii="Times New Roman" w:hAnsi="Times New Roman" w:cs="Times New Roman"/>
                <w:sz w:val="24"/>
                <w:szCs w:val="24"/>
              </w:rPr>
              <w:t xml:space="preserve">key business metrics and </w:t>
            </w:r>
            <w:r w:rsidR="00922CB6">
              <w:rPr>
                <w:rFonts w:ascii="Times New Roman" w:hAnsi="Times New Roman" w:cs="Times New Roman"/>
                <w:sz w:val="24"/>
                <w:szCs w:val="24"/>
              </w:rPr>
              <w:t xml:space="preserve">KPIs </w:t>
            </w:r>
            <w:r>
              <w:rPr>
                <w:rFonts w:ascii="Times New Roman" w:hAnsi="Times New Roman" w:cs="Times New Roman"/>
                <w:sz w:val="24"/>
                <w:szCs w:val="24"/>
              </w:rPr>
              <w:t>that will need to be calculated for this requirement. Data integration and BI application specifications will provide details.</w:t>
            </w:r>
          </w:p>
        </w:tc>
      </w:tr>
    </w:tbl>
    <w:p w14:paraId="57CCC8F9" w14:textId="77777777" w:rsidR="00FD156E" w:rsidRPr="00FD156E" w:rsidRDefault="00FD156E" w:rsidP="007E4BE0">
      <w:pPr>
        <w:pStyle w:val="NoSpacing"/>
      </w:pPr>
    </w:p>
    <w:p w14:paraId="6646D73D" w14:textId="77777777" w:rsidR="00752CFE" w:rsidRDefault="007E4BE0" w:rsidP="00477085">
      <w:pPr>
        <w:pStyle w:val="Heading3"/>
      </w:pPr>
      <w:bookmarkStart w:id="15" w:name="_Toc403032752"/>
      <w:r>
        <w:t>B</w:t>
      </w:r>
      <w:r w:rsidR="00752CFE">
        <w:t>usiness processes</w:t>
      </w:r>
      <w:bookmarkEnd w:id="15"/>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682B647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6BC36BF" w14:textId="77777777" w:rsidR="000177C7" w:rsidRDefault="000177C7" w:rsidP="00625A34">
            <w:pPr>
              <w:pStyle w:val="InsetTextHere"/>
            </w:pPr>
            <w:r>
              <mc:AlternateContent>
                <mc:Choice Requires="wpg">
                  <w:drawing>
                    <wp:inline distT="0" distB="0" distL="0" distR="0" wp14:anchorId="1BA695F7" wp14:editId="60D3F341">
                      <wp:extent cx="228600" cy="228600"/>
                      <wp:effectExtent l="0" t="0" r="0" b="0"/>
                      <wp:docPr id="171" name="Group 17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2" name="Oval 17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3" name="Freeform 17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DC841A" id="Group 17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O35ceKEBQAA9hEAAA4AAAAAAAAAAAAAAAAALgIAAGRycy9lMm9E&#10;b2MueG1sUEsBAi0AFAAGAAgAAAAhAPgMKZnYAAAAAwEAAA8AAAAAAAAAAAAAAAAA3gcAAGRycy9k&#10;b3ducmV2LnhtbFBLBQYAAAAABAAEAPMAAADjCAAAAAA=&#10;">
                      <v:oval id="Oval 17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vicQA&#10;AADcAAAADwAAAGRycy9kb3ducmV2LnhtbESPwW7CMBBE70j8g7VIvYEDBwoBgxBVq15aRNoPWMVL&#10;nDZeW7Ybwt/XlSpx29XMzpvd7gfbiZ5CbB0rmM8KEMS10y03Cj4/nqcrEDEha+wck4IbRdjvxqMt&#10;ltpd+Ux9lRqRQziWqMCk5EspY23IYpw5T5y1iwsWU15DI3XAaw63nVwUxVJabDkTDHo6Gqq/qx+b&#10;Icb3T/740q5Xlpqv020Z3t9QqYfJcNiASDSku/n/+lXn+o8L+HsmT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Lr4nEAAAA3AAAAA8AAAAAAAAAAAAAAAAAmAIAAGRycy9k&#10;b3ducmV2LnhtbFBLBQYAAAAABAAEAPUAAACJAwAAAAA=&#10;" fillcolor="#f24f4f [3204]" stroked="f" strokeweight="0">
                        <v:stroke joinstyle="miter"/>
                        <o:lock v:ext="edit" aspectratio="t"/>
                      </v:oval>
                      <v:shape id="Freeform 17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nm8MA&#10;AADcAAAADwAAAGRycy9kb3ducmV2LnhtbERP32vCMBB+F/Y/hBv4pummuK0zyhgIfRJmN3y9Ndem&#10;rLmUJNZuf/0iCL7dx/fz1tvRdmIgH1rHCh7mGQjiyumWGwWf5W72DCJEZI2dY1LwSwG2m7vJGnPt&#10;zvxBwyE2IoVwyFGBibHPpQyVIYth7nrixNXOW4wJ+kZqj+cUbjv5mGUrabHl1GCwp3dD1c/hZBUc&#10;/77K4eRLs699USxfvo8rXy+Umt6Pb68gIo3xJr66C53mPy3g8ky6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tnm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D8D1354" w14:textId="77777777" w:rsidR="000177C7" w:rsidRPr="00701654" w:rsidRDefault="00D74FDD" w:rsidP="00D74FDD">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Identify and</w:t>
            </w:r>
            <w:r w:rsidRPr="00B03FEE">
              <w:rPr>
                <w:rFonts w:ascii="Times New Roman" w:hAnsi="Times New Roman" w:cs="Times New Roman"/>
                <w:sz w:val="24"/>
                <w:szCs w:val="24"/>
              </w:rPr>
              <w:t xml:space="preserve"> brief</w:t>
            </w:r>
            <w:r>
              <w:rPr>
                <w:rFonts w:ascii="Times New Roman" w:hAnsi="Times New Roman" w:cs="Times New Roman"/>
                <w:sz w:val="24"/>
                <w:szCs w:val="24"/>
              </w:rPr>
              <w:t>ly</w:t>
            </w:r>
            <w:r w:rsidRPr="00B03FEE">
              <w:rPr>
                <w:rFonts w:ascii="Times New Roman" w:hAnsi="Times New Roman" w:cs="Times New Roman"/>
                <w:sz w:val="24"/>
                <w:szCs w:val="24"/>
              </w:rPr>
              <w:t xml:space="preserve"> </w:t>
            </w:r>
            <w:r>
              <w:rPr>
                <w:rFonts w:ascii="Times New Roman" w:hAnsi="Times New Roman" w:cs="Times New Roman"/>
                <w:sz w:val="24"/>
                <w:szCs w:val="24"/>
              </w:rPr>
              <w:t>describe</w:t>
            </w:r>
            <w:r w:rsidRPr="00B03FEE">
              <w:rPr>
                <w:rFonts w:ascii="Times New Roman" w:hAnsi="Times New Roman" w:cs="Times New Roman"/>
                <w:sz w:val="24"/>
                <w:szCs w:val="24"/>
              </w:rPr>
              <w:t xml:space="preserve"> </w:t>
            </w:r>
            <w:r>
              <w:rPr>
                <w:rFonts w:ascii="Times New Roman" w:hAnsi="Times New Roman" w:cs="Times New Roman"/>
                <w:sz w:val="24"/>
                <w:szCs w:val="24"/>
              </w:rPr>
              <w:t xml:space="preserve">in business terminology </w:t>
            </w:r>
            <w:r w:rsidRPr="00B03FEE">
              <w:rPr>
                <w:rFonts w:ascii="Times New Roman" w:hAnsi="Times New Roman" w:cs="Times New Roman"/>
                <w:sz w:val="24"/>
                <w:szCs w:val="24"/>
              </w:rPr>
              <w:t xml:space="preserve">the </w:t>
            </w:r>
            <w:r>
              <w:rPr>
                <w:rFonts w:ascii="Times New Roman" w:hAnsi="Times New Roman" w:cs="Times New Roman"/>
                <w:sz w:val="24"/>
                <w:szCs w:val="24"/>
              </w:rPr>
              <w:t>key business processes that will be involved in or impacted by this requirement. Data integration and BI application specifications will provide details.</w:t>
            </w:r>
          </w:p>
        </w:tc>
      </w:tr>
    </w:tbl>
    <w:p w14:paraId="63BA1919" w14:textId="77777777" w:rsidR="00FD156E" w:rsidRPr="00FD156E" w:rsidRDefault="00FD156E" w:rsidP="007E4BE0">
      <w:pPr>
        <w:pStyle w:val="NoSpacing"/>
      </w:pPr>
    </w:p>
    <w:p w14:paraId="7561B530" w14:textId="48324FD6" w:rsidR="00752CFE" w:rsidRDefault="00752CFE" w:rsidP="00477085">
      <w:pPr>
        <w:pStyle w:val="Heading3"/>
      </w:pPr>
      <w:bookmarkStart w:id="16" w:name="_Toc403032753"/>
      <w:r>
        <w:t xml:space="preserve">List business groups involved </w:t>
      </w:r>
      <w:r w:rsidR="00625A34">
        <w:t xml:space="preserve">and </w:t>
      </w:r>
      <w:r>
        <w:t>describe type of involvement</w:t>
      </w:r>
      <w:bookmarkEnd w:id="1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A6744C0"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070DBDD" w14:textId="77777777" w:rsidR="000177C7" w:rsidRDefault="000177C7" w:rsidP="00625A34">
            <w:pPr>
              <w:pStyle w:val="InsetTextHere"/>
            </w:pPr>
            <w:r>
              <mc:AlternateContent>
                <mc:Choice Requires="wpg">
                  <w:drawing>
                    <wp:inline distT="0" distB="0" distL="0" distR="0" wp14:anchorId="3E27EC3D" wp14:editId="1C9EC205">
                      <wp:extent cx="228600" cy="228600"/>
                      <wp:effectExtent l="0" t="0" r="0" b="0"/>
                      <wp:docPr id="174" name="Group 17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5" name="Oval 17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6" name="Freeform 17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5FF97C" id="Group 17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OpdQzIYFAAD2EQAADgAAAAAAAAAAAAAAAAAuAgAAZHJzL2Uy&#10;b0RvYy54bWxQSwECLQAUAAYACAAAACEA+AwpmdgAAAADAQAADwAAAAAAAAAAAAAAAADgBwAAZHJz&#10;L2Rvd25yZXYueG1sUEsFBgAAAAAEAAQA8wAAAOUIAAAAAA==&#10;">
                      <v:oval id="Oval 17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3/cQA&#10;AADcAAAADwAAAGRycy9kb3ducmV2LnhtbESP0WoCMRBF3wv+QxihbzWroNXVKGKx9KUtVT9g2Iyb&#10;1c0kJOm6/n1TKPRthnvnnjurTW9b0VGIjWMF41EBgrhyuuFawem4f5qDiAlZY+uYFNwpwmY9eFhh&#10;qd2Nv6g7pFrkEI4lKjAp+VLKWBmyGEfOE2ft7ILFlNdQSx3wlsNtKydFMZMWG84Eg552hqrr4dtm&#10;iPHdi9+9Nou5pfryeZ+Fj3dU6nHYb5cgEvXp3/x3/aZz/ecp/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N/3EAAAA3AAAAA8AAAAAAAAAAAAAAAAAmAIAAGRycy9k&#10;b3ducmV2LnhtbFBLBQYAAAAABAAEAPUAAACJAwAAAAA=&#10;" fillcolor="#f24f4f [3204]" stroked="f" strokeweight="0">
                        <v:stroke joinstyle="miter"/>
                        <o:lock v:ext="edit" aspectratio="t"/>
                      </v:oval>
                      <v:shape id="Freeform 17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EA8MA&#10;AADcAAAADwAAAGRycy9kb3ducmV2LnhtbERPyWrDMBC9B/oPYgq9JXIX3NaNEkog4FMhcUuuU2ts&#10;mVojIymO26+PAoHe5vHWWa4n24uRfOgcK7hfZCCIa6c7bhV8Vtv5C4gQkTX2jknBLwVYr25mSyy0&#10;O/GOxn1sRQrhUKACE+NQSBlqQxbDwg3EiWuctxgT9K3UHk8p3PbyIctyabHj1GBwoI2h+md/tAoO&#10;f1/VePSV+Wh8WT69fh9y3zwqdXc7vb+BiDTFf/HVXeo0/zmHyzPpArk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EA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4AF76A4" w14:textId="77777777" w:rsidR="000177C7" w:rsidRPr="00701654" w:rsidRDefault="000177C7" w:rsidP="00625A34">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List the business groups involved with this requirement and their role in relation to this requirement. One of the key project role attributes will </w:t>
            </w:r>
            <w:r w:rsidR="00F964DA">
              <w:rPr>
                <w:rFonts w:ascii="Times New Roman" w:hAnsi="Times New Roman" w:cs="Times New Roman"/>
                <w:sz w:val="24"/>
                <w:szCs w:val="24"/>
              </w:rPr>
              <w:t xml:space="preserve">be </w:t>
            </w:r>
            <w:r>
              <w:rPr>
                <w:rFonts w:ascii="Times New Roman" w:hAnsi="Times New Roman" w:cs="Times New Roman"/>
                <w:sz w:val="24"/>
                <w:szCs w:val="24"/>
              </w:rPr>
              <w:t>whether they are data creators, information consumers or both.</w:t>
            </w:r>
          </w:p>
        </w:tc>
      </w:tr>
    </w:tbl>
    <w:p w14:paraId="06C5450F" w14:textId="77777777" w:rsidR="000177C7" w:rsidRDefault="000177C7" w:rsidP="007E4BE0">
      <w:pPr>
        <w:pStyle w:val="NoSpacing"/>
      </w:pPr>
    </w:p>
    <w:p w14:paraId="58F6F29E" w14:textId="77777777" w:rsidR="00752CFE" w:rsidRDefault="00752CFE" w:rsidP="00477085">
      <w:pPr>
        <w:pStyle w:val="Heading3"/>
      </w:pPr>
      <w:bookmarkStart w:id="17" w:name="_Toc403032754"/>
      <w:r>
        <w:t>List business owner(s)</w:t>
      </w:r>
      <w:bookmarkEnd w:id="1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6C8C1863"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4C66AA6" w14:textId="77777777" w:rsidR="000177C7" w:rsidRDefault="000177C7" w:rsidP="00625A34">
            <w:pPr>
              <w:pStyle w:val="InsetTextHere"/>
            </w:pPr>
            <w:r>
              <mc:AlternateContent>
                <mc:Choice Requires="wpg">
                  <w:drawing>
                    <wp:inline distT="0" distB="0" distL="0" distR="0" wp14:anchorId="1185F5D6" wp14:editId="5B34D92C">
                      <wp:extent cx="228600" cy="228600"/>
                      <wp:effectExtent l="0" t="0" r="0" b="0"/>
                      <wp:docPr id="180" name="Group 18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1" name="Oval 1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2" name="Freeform 1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86F4BF" id="Group 18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A7xvoofwUAAPYRAAAOAAAAAAAAAAAAAAAAAC4CAABkcnMvZTJvRG9jLnht&#10;bFBLAQItABQABgAIAAAAIQD4DCmZ2AAAAAMBAAAPAAAAAAAAAAAAAAAAANkHAABkcnMvZG93bnJl&#10;di54bWxQSwUGAAAAAAQABADzAAAA3ggAAAAA&#10;">
                      <v:oval id="Oval 1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B2cMA&#10;AADcAAAADwAAAGRycy9kb3ducmV2LnhtbESPQWsCMRCF7wX/Qxiht5rVg2xXoxRF8dKWqj9g2Ew3&#10;224mIYnr+u8bQehthvfmfW+W68F2oqcQW8cKppMCBHHtdMuNgvNp91KCiAlZY+eYFNwowno1elpi&#10;pd2Vv6g/pkbkEI4VKjAp+UrKWBuyGCfOE2ft2wWLKa+hkTrgNYfbTs6KYi4ttpwJBj1tDNW/x4vN&#10;EOP7rd/s29fSUvPzeZuHj3dU6nk8vC1AJBrSv/lxfdC5fjmF+zN5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xB2cMAAADcAAAADwAAAAAAAAAAAAAAAACYAgAAZHJzL2Rv&#10;d25yZXYueG1sUEsFBgAAAAAEAAQA9QAAAIgDAAAAAA==&#10;" fillcolor="#f24f4f [3204]" stroked="f" strokeweight="0">
                        <v:stroke joinstyle="miter"/>
                        <o:lock v:ext="edit" aspectratio="t"/>
                      </v:oval>
                      <v:shape id="Freeform 1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yJ8IA&#10;AADcAAAADwAAAGRycy9kb3ducmV2LnhtbERP32vCMBB+F/Y/hBvsTdM5EdcZZQwGfRpoHb7emmtT&#10;1lxKEmu3v94Igm/38f289Xa0nRjIh9axgudZBoK4crrlRsGh/JyuQISIrLFzTAr+KMB28zBZY67d&#10;mXc07GMjUgiHHBWYGPtcylAZshhmridOXO28xZigb6T2eE7htpPzLFtKiy2nBoM9fRiqfvcnq+D4&#10;/10OJ1+ar9oXxeL157j09YtST4/j+xuISGO8i2/uQqf5qzlcn0kXyM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rIn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AF60E37" w14:textId="4D2DA83F" w:rsidR="000177C7" w:rsidRPr="00701654" w:rsidRDefault="000177C7" w:rsidP="001D530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business owners of this requirement</w:t>
            </w:r>
            <w:r w:rsidR="00F964DA">
              <w:rPr>
                <w:rFonts w:ascii="Times New Roman" w:hAnsi="Times New Roman" w:cs="Times New Roman"/>
                <w:sz w:val="24"/>
                <w:szCs w:val="24"/>
              </w:rPr>
              <w:t>. Include</w:t>
            </w:r>
            <w:r>
              <w:rPr>
                <w:rFonts w:ascii="Times New Roman" w:hAnsi="Times New Roman" w:cs="Times New Roman"/>
                <w:sz w:val="24"/>
                <w:szCs w:val="24"/>
              </w:rPr>
              <w:t xml:space="preserve"> their name</w:t>
            </w:r>
            <w:r w:rsidR="00F964DA">
              <w:rPr>
                <w:rFonts w:ascii="Times New Roman" w:hAnsi="Times New Roman" w:cs="Times New Roman"/>
                <w:sz w:val="24"/>
                <w:szCs w:val="24"/>
              </w:rPr>
              <w:t>s</w:t>
            </w:r>
            <w:r>
              <w:rPr>
                <w:rFonts w:ascii="Times New Roman" w:hAnsi="Times New Roman" w:cs="Times New Roman"/>
                <w:sz w:val="24"/>
                <w:szCs w:val="24"/>
              </w:rPr>
              <w:t>, title</w:t>
            </w:r>
            <w:r w:rsidR="00F964DA">
              <w:rPr>
                <w:rFonts w:ascii="Times New Roman" w:hAnsi="Times New Roman" w:cs="Times New Roman"/>
                <w:sz w:val="24"/>
                <w:szCs w:val="24"/>
              </w:rPr>
              <w:t>s</w:t>
            </w:r>
            <w:r>
              <w:rPr>
                <w:rFonts w:ascii="Times New Roman" w:hAnsi="Times New Roman" w:cs="Times New Roman"/>
                <w:sz w:val="24"/>
                <w:szCs w:val="24"/>
              </w:rPr>
              <w:t>, organizational group</w:t>
            </w:r>
            <w:r w:rsidR="00F964DA">
              <w:rPr>
                <w:rFonts w:ascii="Times New Roman" w:hAnsi="Times New Roman" w:cs="Times New Roman"/>
                <w:sz w:val="24"/>
                <w:szCs w:val="24"/>
              </w:rPr>
              <w:t>s</w:t>
            </w:r>
            <w:r>
              <w:rPr>
                <w:rFonts w:ascii="Times New Roman" w:hAnsi="Times New Roman" w:cs="Times New Roman"/>
                <w:sz w:val="24"/>
                <w:szCs w:val="24"/>
              </w:rPr>
              <w:t xml:space="preserve"> and project role</w:t>
            </w:r>
            <w:r w:rsidR="00F964DA">
              <w:rPr>
                <w:rFonts w:ascii="Times New Roman" w:hAnsi="Times New Roman" w:cs="Times New Roman"/>
                <w:sz w:val="24"/>
                <w:szCs w:val="24"/>
              </w:rPr>
              <w:t>s</w:t>
            </w:r>
            <w:r>
              <w:rPr>
                <w:rFonts w:ascii="Times New Roman" w:hAnsi="Times New Roman" w:cs="Times New Roman"/>
                <w:sz w:val="24"/>
                <w:szCs w:val="24"/>
              </w:rPr>
              <w:t>.</w:t>
            </w:r>
          </w:p>
        </w:tc>
      </w:tr>
    </w:tbl>
    <w:p w14:paraId="559087F2" w14:textId="77777777" w:rsidR="00477085" w:rsidRDefault="00477085" w:rsidP="007E4BE0">
      <w:pPr>
        <w:pStyle w:val="NoSpacing"/>
      </w:pPr>
    </w:p>
    <w:p w14:paraId="24BC4407" w14:textId="77777777" w:rsidR="000177C7" w:rsidRDefault="000177C7" w:rsidP="000177C7">
      <w:pPr>
        <w:pStyle w:val="Heading3"/>
      </w:pPr>
      <w:bookmarkStart w:id="18" w:name="_Toc403032755"/>
      <w:r>
        <w:t>List subject matter expert(s)</w:t>
      </w:r>
      <w:bookmarkEnd w:id="1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6145D92D"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58A96B5" w14:textId="77777777" w:rsidR="000177C7" w:rsidRDefault="000177C7" w:rsidP="00625A34">
            <w:pPr>
              <w:pStyle w:val="InsetTextHere"/>
            </w:pPr>
            <w:r>
              <mc:AlternateContent>
                <mc:Choice Requires="wpg">
                  <w:drawing>
                    <wp:inline distT="0" distB="0" distL="0" distR="0" wp14:anchorId="157C634D" wp14:editId="5FFA2D2E">
                      <wp:extent cx="228600" cy="228600"/>
                      <wp:effectExtent l="0" t="0" r="0" b="0"/>
                      <wp:docPr id="177" name="Group 17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8" name="Oval 17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9" name="Freeform 17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D3B0D4" id="Group 17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m8hA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FuCabyEBQAA9hEAAA4AAAAAAAAAAAAAAAAALgIAAGRycy9lMm9E&#10;b2MueG1sUEsBAi0AFAAGAAgAAAAhAPgMKZnYAAAAAwEAAA8AAAAAAAAAAAAAAAAA3gcAAGRycy9k&#10;b3ducmV2LnhtbFBLBQYAAAAABAAEAPMAAADjCAAAAAA=&#10;">
                      <v:oval id="Oval 17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YY8IA&#10;AADcAAAADwAAAGRycy9kb3ducmV2LnhtbESPzU4CMRDH7ya+QzMm3KSrB4SVQgxG4kUI6ANMtuN2&#10;dTtt2rosb+8cSLjNZP4fv1muR9+rgVLuAht4mFagiJtgO24NfH2+3c9B5YJssQ9MBs6UYb26vVli&#10;bcOJDzQcS6skhHONBlwpsdY6N4485mmIxHL7DsljkTW12iY8Sbjv9WNVzbTHjqXBYaSNo+b3+Oel&#10;xMXhNW623WLuqf3Zn2dp94HGTO7Gl2dQhcZyFV/c71bwn4RWnpEJ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5hjwgAAANwAAAAPAAAAAAAAAAAAAAAAAJgCAABkcnMvZG93&#10;bnJldi54bWxQSwUGAAAAAAQABAD1AAAAhwMAAAAA&#10;" fillcolor="#f24f4f [3204]" stroked="f" strokeweight="0">
                        <v:stroke joinstyle="miter"/>
                        <o:lock v:ext="edit" aspectratio="t"/>
                      </v:oval>
                      <v:shape id="Freeform 17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QccMA&#10;AADcAAAADwAAAGRycy9kb3ducmV2LnhtbERP32vCMBB+H/g/hBP2NlPd0NkZRQaDPg1mHb7emmtT&#10;bC4libXbX78MBr7dx/fzNrvRdmIgH1rHCuazDARx5XTLjYJj+fbwDCJEZI2dY1LwTQF228ndBnPt&#10;rvxBwyE2IoVwyFGBibHPpQyVIYth5nrixNXOW4wJ+kZqj9cUbju5yLKltNhyajDY06uh6ny4WAWn&#10;n89yuPjSvNe+KJ7WX6elrx+Vup+O+xcQkcZ4E/+7C53mr9b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NQ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0C4999D" w14:textId="6B9C5B1E" w:rsidR="000177C7" w:rsidRPr="00701654" w:rsidRDefault="000177C7" w:rsidP="001D530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List SMEs of this requirement </w:t>
            </w:r>
            <w:r w:rsidR="00F964DA">
              <w:rPr>
                <w:rFonts w:ascii="Times New Roman" w:hAnsi="Times New Roman" w:cs="Times New Roman"/>
                <w:sz w:val="24"/>
                <w:szCs w:val="24"/>
              </w:rPr>
              <w:t xml:space="preserve">including </w:t>
            </w:r>
            <w:r>
              <w:rPr>
                <w:rFonts w:ascii="Times New Roman" w:hAnsi="Times New Roman" w:cs="Times New Roman"/>
                <w:sz w:val="24"/>
                <w:szCs w:val="24"/>
              </w:rPr>
              <w:t>their name</w:t>
            </w:r>
            <w:r w:rsidR="00F964DA">
              <w:rPr>
                <w:rFonts w:ascii="Times New Roman" w:hAnsi="Times New Roman" w:cs="Times New Roman"/>
                <w:sz w:val="24"/>
                <w:szCs w:val="24"/>
              </w:rPr>
              <w:t>s</w:t>
            </w:r>
            <w:r>
              <w:rPr>
                <w:rFonts w:ascii="Times New Roman" w:hAnsi="Times New Roman" w:cs="Times New Roman"/>
                <w:sz w:val="24"/>
                <w:szCs w:val="24"/>
              </w:rPr>
              <w:t>, title</w:t>
            </w:r>
            <w:r w:rsidR="00F964DA">
              <w:rPr>
                <w:rFonts w:ascii="Times New Roman" w:hAnsi="Times New Roman" w:cs="Times New Roman"/>
                <w:sz w:val="24"/>
                <w:szCs w:val="24"/>
              </w:rPr>
              <w:t>s</w:t>
            </w:r>
            <w:r>
              <w:rPr>
                <w:rFonts w:ascii="Times New Roman" w:hAnsi="Times New Roman" w:cs="Times New Roman"/>
                <w:sz w:val="24"/>
                <w:szCs w:val="24"/>
              </w:rPr>
              <w:t>, organizational group</w:t>
            </w:r>
            <w:r w:rsidR="00F964DA">
              <w:rPr>
                <w:rFonts w:ascii="Times New Roman" w:hAnsi="Times New Roman" w:cs="Times New Roman"/>
                <w:sz w:val="24"/>
                <w:szCs w:val="24"/>
              </w:rPr>
              <w:t>s</w:t>
            </w:r>
            <w:r>
              <w:rPr>
                <w:rFonts w:ascii="Times New Roman" w:hAnsi="Times New Roman" w:cs="Times New Roman"/>
                <w:sz w:val="24"/>
                <w:szCs w:val="24"/>
              </w:rPr>
              <w:t xml:space="preserve"> and project role</w:t>
            </w:r>
            <w:r w:rsidR="00F964DA">
              <w:rPr>
                <w:rFonts w:ascii="Times New Roman" w:hAnsi="Times New Roman" w:cs="Times New Roman"/>
                <w:sz w:val="24"/>
                <w:szCs w:val="24"/>
              </w:rPr>
              <w:t>s</w:t>
            </w:r>
            <w:r>
              <w:rPr>
                <w:rFonts w:ascii="Times New Roman" w:hAnsi="Times New Roman" w:cs="Times New Roman"/>
                <w:sz w:val="24"/>
                <w:szCs w:val="24"/>
              </w:rPr>
              <w:t>.</w:t>
            </w:r>
          </w:p>
        </w:tc>
      </w:tr>
    </w:tbl>
    <w:p w14:paraId="4FA97594" w14:textId="77777777" w:rsidR="00F56BE5" w:rsidRDefault="00F56BE5">
      <w:pPr>
        <w:rPr>
          <w:rFonts w:ascii="Arial" w:eastAsiaTheme="majorEastAsia" w:hAnsi="Arial" w:cstheme="majorBidi"/>
          <w:b/>
          <w:caps/>
          <w:color w:val="auto"/>
          <w:sz w:val="36"/>
          <w:szCs w:val="36"/>
        </w:rPr>
      </w:pPr>
      <w:r>
        <w:br w:type="page"/>
      </w:r>
    </w:p>
    <w:p w14:paraId="33108DA0" w14:textId="77777777" w:rsidR="00752CFE" w:rsidRPr="004C6F70" w:rsidRDefault="00D13A8A" w:rsidP="00ED50B2">
      <w:pPr>
        <w:pStyle w:val="Heading1"/>
      </w:pPr>
      <w:bookmarkStart w:id="19" w:name="_Toc403032756"/>
      <w:r>
        <w:lastRenderedPageBreak/>
        <w:t xml:space="preserve">Data and Data Quality </w:t>
      </w:r>
      <w:r w:rsidR="00752CFE" w:rsidRPr="004C6F70">
        <w:t>requirements</w:t>
      </w:r>
      <w:bookmarkEnd w:id="10"/>
      <w:bookmarkEnd w:id="19"/>
    </w:p>
    <w:tbl>
      <w:tblPr>
        <w:tblStyle w:val="TipTable"/>
        <w:tblW w:w="5014" w:type="pct"/>
        <w:tblLook w:val="04A0" w:firstRow="1" w:lastRow="0" w:firstColumn="1" w:lastColumn="0" w:noHBand="0" w:noVBand="1"/>
      </w:tblPr>
      <w:tblGrid>
        <w:gridCol w:w="648"/>
        <w:gridCol w:w="8738"/>
      </w:tblGrid>
      <w:tr w:rsidR="00C02E52" w:rsidRPr="00A94D14" w14:paraId="6F1CA32D" w14:textId="77777777" w:rsidTr="00625A34">
        <w:tc>
          <w:tcPr>
            <w:cnfStyle w:val="001000000000" w:firstRow="0" w:lastRow="0" w:firstColumn="1" w:lastColumn="0" w:oddVBand="0" w:evenVBand="0" w:oddHBand="0" w:evenHBand="0" w:firstRowFirstColumn="0" w:firstRowLastColumn="0" w:lastRowFirstColumn="0" w:lastRowLastColumn="0"/>
            <w:tcW w:w="345" w:type="pct"/>
          </w:tcPr>
          <w:p w14:paraId="1D160B51" w14:textId="77777777" w:rsidR="00C02E52" w:rsidRPr="00A94D14" w:rsidRDefault="00C02E52" w:rsidP="00625A34">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BA41DFF" wp14:editId="021F82C7">
                      <wp:extent cx="228600" cy="228600"/>
                      <wp:effectExtent l="0" t="0" r="0" b="0"/>
                      <wp:docPr id="1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4" name="Oval 1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5" name="Freeform 1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9E872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Uwof7iwUAAPURAAAOAAAAAAAAAAAAAAAAAC4CAABk&#10;cnMvZTJvRG9jLnhtbFBLAQItABQABgAIAAAAIQD4DCmZ2AAAAAMBAAAPAAAAAAAAAAAAAAAAAOUH&#10;AABkcnMvZG93bnJldi54bWxQSwUGAAAAAAQABADzAAAA6ggAAAAA&#10;">
                      <v:oval id="Oval 1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29e8QA&#10;AADcAAAADwAAAGRycy9kb3ducmV2LnhtbESP0WoCMRBF3wX/IYzQN80qRexqFLG09MVKt/2AYTNu&#10;tt1MQpKu6983QsG3Ge6de+5sdoPtRE8hto4VzGcFCOLa6ZYbBV+fL9MViJiQNXaOScGVIuy249EG&#10;S+0u/EF9lRqRQziWqMCk5EspY23IYpw5T5y1swsWU15DI3XASw63nVwUxVJabDkTDHo6GKp/ql+b&#10;Icb3z/7w2j6tLDXfp+syvB9RqYfJsF+DSDSku/n/+k3n+otH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dvXvEAAAA3AAAAA8AAAAAAAAAAAAAAAAAmAIAAGRycy9k&#10;b3ducmV2LnhtbFBLBQYAAAAABAAEAPUAAACJAwAAAAA=&#10;" fillcolor="#f24f4f [3204]" stroked="f" strokeweight="0">
                        <v:stroke joinstyle="miter"/>
                        <o:lock v:ext="edit" aspectratio="t"/>
                      </v:oval>
                      <v:shape id="Freeform 1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1acMA&#10;AADcAAAADwAAAGRycy9kb3ducmV2LnhtbERP32vCMBB+F/Y/hBv4puncJltnFBEGfRpoN3y9Ndem&#10;rLmUJNa6v34RBr7dx/fzVpvRdmIgH1rHCh7mGQjiyumWGwWf5fvsBUSIyBo7x6TgQgE267vJCnPt&#10;zryn4RAbkUI45KjAxNjnUobKkMUwdz1x4mrnLcYEfSO1x3MKt51cZNlSWmw5NRjsaWeo+jmcrILj&#10;71c5nHxpPmpfFE+v38elrx+Vmt6P2zcQkcZ4E/+7C53mL57h+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1a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1CC2900A" w14:textId="7F0997EC" w:rsidR="00C02E52" w:rsidRPr="00207161" w:rsidRDefault="00C02E52" w:rsidP="009D3A0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02E52">
              <w:rPr>
                <w:rFonts w:ascii="Times New Roman" w:hAnsi="Times New Roman" w:cs="Times New Roman"/>
                <w:i w:val="0"/>
                <w:sz w:val="24"/>
                <w:szCs w:val="24"/>
              </w:rPr>
              <w:t xml:space="preserve">Business requirements need to be detailed enough to identify the data sources or Systems of Record (SOR), such as applications, databases or files needed to build the BI </w:t>
            </w:r>
            <w:r>
              <w:rPr>
                <w:rFonts w:ascii="Times New Roman" w:hAnsi="Times New Roman" w:cs="Times New Roman"/>
                <w:i w:val="0"/>
                <w:sz w:val="24"/>
                <w:szCs w:val="24"/>
              </w:rPr>
              <w:t>deliverables</w:t>
            </w:r>
            <w:r w:rsidRPr="00C02E52">
              <w:rPr>
                <w:rFonts w:ascii="Times New Roman" w:hAnsi="Times New Roman" w:cs="Times New Roman"/>
                <w:i w:val="0"/>
                <w:sz w:val="24"/>
                <w:szCs w:val="24"/>
              </w:rPr>
              <w:t xml:space="preserve">. </w:t>
            </w:r>
            <w:r>
              <w:rPr>
                <w:rFonts w:ascii="Times New Roman" w:hAnsi="Times New Roman" w:cs="Times New Roman"/>
                <w:i w:val="0"/>
                <w:sz w:val="24"/>
                <w:szCs w:val="24"/>
              </w:rPr>
              <w:t xml:space="preserve">In addition to </w:t>
            </w:r>
            <w:r w:rsidR="00F964DA">
              <w:rPr>
                <w:rFonts w:ascii="Times New Roman" w:hAnsi="Times New Roman" w:cs="Times New Roman"/>
                <w:i w:val="0"/>
                <w:sz w:val="24"/>
                <w:szCs w:val="24"/>
              </w:rPr>
              <w:t xml:space="preserve">identifying </w:t>
            </w:r>
            <w:r>
              <w:rPr>
                <w:rFonts w:ascii="Times New Roman" w:hAnsi="Times New Roman" w:cs="Times New Roman"/>
                <w:i w:val="0"/>
                <w:sz w:val="24"/>
                <w:szCs w:val="24"/>
              </w:rPr>
              <w:t xml:space="preserve">the data sources, </w:t>
            </w:r>
            <w:r w:rsidR="00F964DA">
              <w:rPr>
                <w:rFonts w:ascii="Times New Roman" w:hAnsi="Times New Roman" w:cs="Times New Roman"/>
                <w:i w:val="0"/>
                <w:sz w:val="24"/>
                <w:szCs w:val="24"/>
              </w:rPr>
              <w:t xml:space="preserve">identify </w:t>
            </w:r>
            <w:r>
              <w:rPr>
                <w:rFonts w:ascii="Times New Roman" w:hAnsi="Times New Roman" w:cs="Times New Roman"/>
                <w:i w:val="0"/>
                <w:sz w:val="24"/>
                <w:szCs w:val="24"/>
              </w:rPr>
              <w:t>the data integration and data quality requirements. Although data integration and BI application specifications will get into</w:t>
            </w:r>
            <w:r w:rsidR="00522307">
              <w:rPr>
                <w:rFonts w:ascii="Times New Roman" w:hAnsi="Times New Roman" w:cs="Times New Roman"/>
                <w:i w:val="0"/>
                <w:sz w:val="24"/>
                <w:szCs w:val="24"/>
              </w:rPr>
              <w:t xml:space="preserve"> the details</w:t>
            </w:r>
            <w:r w:rsidR="00F964DA">
              <w:rPr>
                <w:rFonts w:ascii="Times New Roman" w:hAnsi="Times New Roman" w:cs="Times New Roman"/>
                <w:i w:val="0"/>
                <w:sz w:val="24"/>
                <w:szCs w:val="24"/>
              </w:rPr>
              <w:t>,</w:t>
            </w:r>
            <w:r w:rsidR="00522307">
              <w:rPr>
                <w:rFonts w:ascii="Times New Roman" w:hAnsi="Times New Roman" w:cs="Times New Roman"/>
                <w:i w:val="0"/>
                <w:sz w:val="24"/>
                <w:szCs w:val="24"/>
              </w:rPr>
              <w:t xml:space="preserve"> this document needs to identify these requirements and briefly describe them.</w:t>
            </w:r>
            <w:r w:rsidR="00922CB6">
              <w:rPr>
                <w:rFonts w:ascii="Times New Roman" w:hAnsi="Times New Roman" w:cs="Times New Roman"/>
                <w:i w:val="0"/>
                <w:sz w:val="24"/>
                <w:szCs w:val="24"/>
              </w:rPr>
              <w:t xml:space="preserve">  See page</w:t>
            </w:r>
            <w:r w:rsidR="009D3A08">
              <w:rPr>
                <w:rFonts w:ascii="Times New Roman" w:hAnsi="Times New Roman" w:cs="Times New Roman"/>
                <w:i w:val="0"/>
                <w:sz w:val="24"/>
                <w:szCs w:val="24"/>
              </w:rPr>
              <w:t>s 50-</w:t>
            </w:r>
            <w:r w:rsidR="00922CB6">
              <w:rPr>
                <w:rFonts w:ascii="Times New Roman" w:hAnsi="Times New Roman" w:cs="Times New Roman"/>
                <w:i w:val="0"/>
                <w:sz w:val="24"/>
                <w:szCs w:val="24"/>
              </w:rPr>
              <w:t>5</w:t>
            </w:r>
            <w:r w:rsidR="009D3A08">
              <w:rPr>
                <w:rFonts w:ascii="Times New Roman" w:hAnsi="Times New Roman" w:cs="Times New Roman"/>
                <w:i w:val="0"/>
                <w:sz w:val="24"/>
                <w:szCs w:val="24"/>
              </w:rPr>
              <w:t>2</w:t>
            </w:r>
            <w:r w:rsidR="00922CB6">
              <w:rPr>
                <w:rFonts w:ascii="Times New Roman" w:hAnsi="Times New Roman" w:cs="Times New Roman"/>
                <w:i w:val="0"/>
                <w:sz w:val="24"/>
                <w:szCs w:val="24"/>
              </w:rPr>
              <w:t xml:space="preserve"> of the </w:t>
            </w:r>
            <w:r w:rsidR="00922CB6" w:rsidRPr="002438A3">
              <w:rPr>
                <w:rFonts w:ascii="Times New Roman" w:hAnsi="Times New Roman" w:cs="Times New Roman"/>
                <w:sz w:val="24"/>
                <w:szCs w:val="24"/>
              </w:rPr>
              <w:t>BI Guidebook</w:t>
            </w:r>
            <w:r w:rsidR="00922CB6">
              <w:rPr>
                <w:rFonts w:ascii="Times New Roman" w:hAnsi="Times New Roman" w:cs="Times New Roman"/>
                <w:i w:val="0"/>
                <w:sz w:val="24"/>
                <w:szCs w:val="24"/>
              </w:rPr>
              <w:t xml:space="preserve"> for details and a data requirements workflow.</w:t>
            </w:r>
          </w:p>
        </w:tc>
      </w:tr>
    </w:tbl>
    <w:p w14:paraId="38ACE37E" w14:textId="77777777" w:rsidR="00752CFE" w:rsidRPr="00636967" w:rsidRDefault="00477085" w:rsidP="00636967">
      <w:pPr>
        <w:pStyle w:val="Heading2"/>
      </w:pPr>
      <w:bookmarkStart w:id="20" w:name="_Toc403032757"/>
      <w:r w:rsidRPr="00636967">
        <w:t xml:space="preserve">Data </w:t>
      </w:r>
      <w:r w:rsidR="00752CFE" w:rsidRPr="00636967">
        <w:t>sources</w:t>
      </w:r>
      <w:bookmarkEnd w:id="20"/>
      <w:r w:rsidR="00752CFE" w:rsidRPr="00636967">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52508245"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BA03336" w14:textId="77777777" w:rsidR="00522307" w:rsidRDefault="00522307" w:rsidP="00625A34">
            <w:pPr>
              <w:pStyle w:val="InsetTextHere"/>
            </w:pPr>
            <w:r>
              <mc:AlternateContent>
                <mc:Choice Requires="wpg">
                  <w:drawing>
                    <wp:inline distT="0" distB="0" distL="0" distR="0" wp14:anchorId="0DE8B62E" wp14:editId="33A1CACC">
                      <wp:extent cx="228600" cy="228600"/>
                      <wp:effectExtent l="0" t="0" r="0" b="0"/>
                      <wp:docPr id="96" name="Group 9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7" name="Oval 9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8" name="Freeform 9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CC6341" id="Group 9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MkVXNWHBQAA8BEAAA4AAAAAAAAAAAAAAAAALgIAAGRycy9l&#10;Mm9Eb2MueG1sUEsBAi0AFAAGAAgAAAAhAPgMKZnYAAAAAwEAAA8AAAAAAAAAAAAAAAAA4QcAAGRy&#10;cy9kb3ducmV2LnhtbFBLBQYAAAAABAAEAPMAAADmCAAAAAA=&#10;">
                      <v:oval id="Oval 9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jTcEA&#10;AADbAAAADwAAAGRycy9kb3ducmV2LnhtbESPzWoCMRSF9wXfIVyhu5qxC6ujUUSpdFNLrQ9wmVwn&#10;o5ObkMRxfPumIHR5OD8fZ7HqbSs6CrFxrGA8KkAQV043XCs4/ry/TEHEhKyxdUwK7hRhtRw8LbDU&#10;7sbf1B1SLfIIxxIVmJR8KWWsDFmMI+eJs3dywWLKMtRSB7zlcdvK16KYSIsNZ4JBTxtD1eVwtRli&#10;fLf1m10zm1qqz1/3Sdh/olLPw349B5GoT//hR/tDK5i9wd+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Y403BAAAA2wAAAA8AAAAAAAAAAAAAAAAAmAIAAGRycy9kb3du&#10;cmV2LnhtbFBLBQYAAAAABAAEAPUAAACGAwAAAAA=&#10;" fillcolor="#f24f4f [3204]" stroked="f" strokeweight="0">
                        <v:stroke joinstyle="miter"/>
                        <o:lock v:ext="edit" aspectratio="t"/>
                      </v:oval>
                      <v:shape id="Freeform 9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gcEA&#10;AADbAAAADwAAAGRycy9kb3ducmV2LnhtbERPz2vCMBS+D/wfwhN2m6nbEK1GEWHQ02BW8fpsXpti&#10;81KSWLv99cthsOPH93uzG20nBvKhdaxgPstAEFdOt9woOJUfL0sQISJr7ByTgm8KsNtOnjaYa/fg&#10;LxqOsREphEOOCkyMfS5lqAxZDDPXEyeudt5iTNA3Unt8pHDbydcsW0iLLacGgz0dDFW3490quPyc&#10;y+HuS/NZ+6J4X10vC1+/KfU8HfdrEJHG+C/+cxdawSq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nkIH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2BD981AD" w14:textId="368FAE9B" w:rsidR="00522307" w:rsidRPr="00701654" w:rsidRDefault="00522307" w:rsidP="001D530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the data sources required</w:t>
            </w:r>
            <w:r w:rsidR="00444ABC">
              <w:rPr>
                <w:rFonts w:ascii="Times New Roman" w:hAnsi="Times New Roman" w:cs="Times New Roman"/>
                <w:sz w:val="24"/>
                <w:szCs w:val="24"/>
              </w:rPr>
              <w:t xml:space="preserve">. For each, include </w:t>
            </w:r>
            <w:r>
              <w:rPr>
                <w:rFonts w:ascii="Times New Roman" w:hAnsi="Times New Roman" w:cs="Times New Roman"/>
                <w:sz w:val="24"/>
                <w:szCs w:val="24"/>
              </w:rPr>
              <w:t>its current status in relation to BI (</w:t>
            </w:r>
            <w:r w:rsidR="00444ABC">
              <w:rPr>
                <w:rFonts w:ascii="Times New Roman" w:hAnsi="Times New Roman" w:cs="Times New Roman"/>
                <w:sz w:val="24"/>
                <w:szCs w:val="24"/>
              </w:rPr>
              <w:t xml:space="preserve">whether it’s a new or </w:t>
            </w:r>
            <w:r>
              <w:rPr>
                <w:rFonts w:ascii="Times New Roman" w:hAnsi="Times New Roman" w:cs="Times New Roman"/>
                <w:sz w:val="24"/>
                <w:szCs w:val="24"/>
              </w:rPr>
              <w:t xml:space="preserve">existing source, </w:t>
            </w:r>
            <w:r w:rsidR="00444ABC">
              <w:rPr>
                <w:rFonts w:ascii="Times New Roman" w:hAnsi="Times New Roman" w:cs="Times New Roman"/>
                <w:sz w:val="24"/>
                <w:szCs w:val="24"/>
              </w:rPr>
              <w:t xml:space="preserve">or an </w:t>
            </w:r>
            <w:r>
              <w:rPr>
                <w:rFonts w:ascii="Times New Roman" w:hAnsi="Times New Roman" w:cs="Times New Roman"/>
                <w:sz w:val="24"/>
                <w:szCs w:val="24"/>
              </w:rPr>
              <w:t xml:space="preserve">existing source </w:t>
            </w:r>
            <w:r w:rsidR="00444ABC">
              <w:rPr>
                <w:rFonts w:ascii="Times New Roman" w:hAnsi="Times New Roman" w:cs="Times New Roman"/>
                <w:sz w:val="24"/>
                <w:szCs w:val="24"/>
              </w:rPr>
              <w:t xml:space="preserve">that </w:t>
            </w:r>
            <w:r>
              <w:rPr>
                <w:rFonts w:ascii="Times New Roman" w:hAnsi="Times New Roman" w:cs="Times New Roman"/>
                <w:sz w:val="24"/>
                <w:szCs w:val="24"/>
              </w:rPr>
              <w:t>needs more data extracted than currently obtained), state of its data quality, business/technology owners and subject matter experts (SMEs).</w:t>
            </w:r>
          </w:p>
        </w:tc>
      </w:tr>
    </w:tbl>
    <w:p w14:paraId="71A186D3" w14:textId="77777777" w:rsidR="00752CFE" w:rsidRDefault="007A5143" w:rsidP="00636967">
      <w:pPr>
        <w:pStyle w:val="Heading2"/>
      </w:pPr>
      <w:bookmarkStart w:id="21" w:name="_Toc403032758"/>
      <w:r>
        <w:t>D</w:t>
      </w:r>
      <w:r w:rsidR="00752CFE">
        <w:t>ata cleansing</w:t>
      </w:r>
      <w:bookmarkEnd w:id="21"/>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07F9786F"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CBE33AD" w14:textId="77777777" w:rsidR="00522307" w:rsidRDefault="00522307" w:rsidP="00625A34">
            <w:pPr>
              <w:pStyle w:val="InsetTextHere"/>
            </w:pPr>
            <w:r>
              <mc:AlternateContent>
                <mc:Choice Requires="wpg">
                  <w:drawing>
                    <wp:inline distT="0" distB="0" distL="0" distR="0" wp14:anchorId="60EDB48C" wp14:editId="1A3440CB">
                      <wp:extent cx="228600" cy="228600"/>
                      <wp:effectExtent l="0" t="0" r="0" b="0"/>
                      <wp:docPr id="126" name="Group 12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7" name="Oval 1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D33BC1" id="Group 12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NVs/DCKBQAA9hEAAA4AAAAAAAAAAAAAAAAALgIAAGRy&#10;cy9lMm9Eb2MueG1sUEsBAi0AFAAGAAgAAAAhAPgMKZnYAAAAAwEAAA8AAAAAAAAAAAAAAAAA5AcA&#10;AGRycy9kb3ducmV2LnhtbFBLBQYAAAAABAAEAPMAAADpCAAAAAA=&#10;">
                      <v:oval id="Oval 1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jDMQA&#10;AADcAAAADwAAAGRycy9kb3ducmV2LnhtbESPwW7CMBBE70j8g7VIvYEDBwoBgxBVq15aRNoPWMVL&#10;nDZeW7Ybwt/XlSpx29XMzpvd7gfbiZ5CbB0rmM8KEMS10y03Cj4/nqcrEDEha+wck4IbRdjvxqMt&#10;ltpd+Ux9lRqRQziWqMCk5EspY23IYpw5T5y1iwsWU15DI3XAaw63nVwUxVJabDkTDHo6Gqq/qx+b&#10;Icb3T/740q5Xlpqv020Z3t9QqYfJcNiASDSku/n/+lXn+otH+HsmT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IwzEAAAA3AAAAA8AAAAAAAAAAAAAAAAAmAIAAGRycy9k&#10;b3ducmV2LnhtbFBLBQYAAAAABAAEAPUAAACJAwAAAAA=&#10;" fillcolor="#f24f4f [3204]" stroked="f" strokeweight="0">
                        <v:stroke joinstyle="miter"/>
                        <o:lock v:ext="edit" aspectratio="t"/>
                      </v:oval>
                      <v:shape id="Freeform 1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98UA&#10;AADcAAAADwAAAGRycy9kb3ducmV2LnhtbESPQUvDQBCF74L/YRnBm91YpWjabRFByEmwqfQ6ZifZ&#10;0Oxs2N2m0V/vHARvM7w3732z2c1+UBPF1Ac2cL8oQBE3wfbcGTjUb3dPoFJGtjgEJgPflGC3vb7a&#10;YGnDhT9o2udOSQinEg24nMdS69Q48pgWYSQWrQ3RY5Y1dtpGvEi4H/SyKFbaY8/S4HCkV0fNaX/2&#10;Bo4/n/V0jrV7b2NVPT5/HVexfTDm9mZ+WYPKNOd/8991ZQ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r3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07D16AC3" w14:textId="412A437B" w:rsidR="00522307" w:rsidRPr="00701654" w:rsidRDefault="00522307" w:rsidP="001D530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Describe the </w:t>
            </w:r>
            <w:r w:rsidR="007A5143">
              <w:rPr>
                <w:rFonts w:ascii="Times New Roman" w:hAnsi="Times New Roman" w:cs="Times New Roman"/>
                <w:sz w:val="24"/>
                <w:szCs w:val="24"/>
              </w:rPr>
              <w:t xml:space="preserve">data </w:t>
            </w:r>
            <w:r w:rsidR="003B5239">
              <w:rPr>
                <w:rFonts w:ascii="Times New Roman" w:hAnsi="Times New Roman" w:cs="Times New Roman"/>
                <w:sz w:val="24"/>
                <w:szCs w:val="24"/>
              </w:rPr>
              <w:t xml:space="preserve">integration and </w:t>
            </w:r>
            <w:r w:rsidR="007A5143">
              <w:rPr>
                <w:rFonts w:ascii="Times New Roman" w:hAnsi="Times New Roman" w:cs="Times New Roman"/>
                <w:sz w:val="24"/>
                <w:szCs w:val="24"/>
              </w:rPr>
              <w:t>cleansing</w:t>
            </w:r>
            <w:r>
              <w:rPr>
                <w:rFonts w:ascii="Times New Roman" w:hAnsi="Times New Roman" w:cs="Times New Roman"/>
                <w:sz w:val="24"/>
                <w:szCs w:val="24"/>
              </w:rPr>
              <w:t xml:space="preserve"> requirements</w:t>
            </w:r>
            <w:r w:rsidR="007A5143">
              <w:rPr>
                <w:rFonts w:ascii="Times New Roman" w:hAnsi="Times New Roman" w:cs="Times New Roman"/>
                <w:sz w:val="24"/>
                <w:szCs w:val="24"/>
              </w:rPr>
              <w:t xml:space="preserve"> that have been identified to </w:t>
            </w:r>
            <w:r w:rsidR="00444ABC">
              <w:rPr>
                <w:rFonts w:ascii="Times New Roman" w:hAnsi="Times New Roman" w:cs="Times New Roman"/>
                <w:sz w:val="24"/>
                <w:szCs w:val="24"/>
              </w:rPr>
              <w:t xml:space="preserve">use </w:t>
            </w:r>
            <w:r w:rsidR="007A5143">
              <w:rPr>
                <w:rFonts w:ascii="Times New Roman" w:hAnsi="Times New Roman" w:cs="Times New Roman"/>
                <w:sz w:val="24"/>
                <w:szCs w:val="24"/>
              </w:rPr>
              <w:t>the data sources for BI and analytics</w:t>
            </w:r>
            <w:r>
              <w:rPr>
                <w:rFonts w:ascii="Times New Roman" w:hAnsi="Times New Roman" w:cs="Times New Roman"/>
                <w:sz w:val="24"/>
                <w:szCs w:val="24"/>
              </w:rPr>
              <w:t>.</w:t>
            </w:r>
            <w:r w:rsidR="007A5143">
              <w:rPr>
                <w:rFonts w:ascii="Times New Roman" w:hAnsi="Times New Roman" w:cs="Times New Roman"/>
                <w:sz w:val="24"/>
                <w:szCs w:val="24"/>
              </w:rPr>
              <w:t xml:space="preserve"> </w:t>
            </w:r>
            <w:r w:rsidR="003B5239">
              <w:rPr>
                <w:rFonts w:ascii="Times New Roman" w:hAnsi="Times New Roman" w:cs="Times New Roman"/>
                <w:sz w:val="24"/>
                <w:szCs w:val="24"/>
              </w:rPr>
              <w:t>Often</w:t>
            </w:r>
            <w:r w:rsidR="00444ABC">
              <w:rPr>
                <w:rFonts w:ascii="Times New Roman" w:hAnsi="Times New Roman" w:cs="Times New Roman"/>
                <w:sz w:val="24"/>
                <w:szCs w:val="24"/>
              </w:rPr>
              <w:t>,</w:t>
            </w:r>
            <w:r w:rsidR="003B5239">
              <w:rPr>
                <w:rFonts w:ascii="Times New Roman" w:hAnsi="Times New Roman" w:cs="Times New Roman"/>
                <w:sz w:val="24"/>
                <w:szCs w:val="24"/>
              </w:rPr>
              <w:t xml:space="preserve"> these requirements are created because of inconsistencies between data sources rather than data issues encountered when using the data source application by itself.</w:t>
            </w:r>
          </w:p>
        </w:tc>
      </w:tr>
    </w:tbl>
    <w:p w14:paraId="49AECEB6" w14:textId="77777777" w:rsidR="00752CFE" w:rsidRDefault="003B5239" w:rsidP="00636967">
      <w:pPr>
        <w:pStyle w:val="Heading2"/>
      </w:pPr>
      <w:bookmarkStart w:id="22" w:name="_Toc403032759"/>
      <w:r>
        <w:t>Master Data Management (</w:t>
      </w:r>
      <w:r w:rsidR="00752CFE">
        <w:t>MDM</w:t>
      </w:r>
      <w:r>
        <w:t>)</w:t>
      </w:r>
      <w:bookmarkEnd w:id="22"/>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2645DA5D"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23CF68E" w14:textId="77777777" w:rsidR="00522307" w:rsidRDefault="00522307" w:rsidP="00625A34">
            <w:pPr>
              <w:pStyle w:val="InsetTextHere"/>
            </w:pPr>
            <w:r>
              <mc:AlternateContent>
                <mc:Choice Requires="wpg">
                  <w:drawing>
                    <wp:inline distT="0" distB="0" distL="0" distR="0" wp14:anchorId="61A66EBB" wp14:editId="48F2E49C">
                      <wp:extent cx="228600" cy="228600"/>
                      <wp:effectExtent l="0" t="0" r="0" b="0"/>
                      <wp:docPr id="129" name="Group 12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0" name="Oval 1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1" name="Freeform 1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2BCE49" id="Group 12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YFZfi4YFAAD2EQAADgAAAAAAAAAAAAAAAAAuAgAAZHJzL2Uy&#10;b0RvYy54bWxQSwECLQAUAAYACAAAACEA+AwpmdgAAAADAQAADwAAAAAAAAAAAAAAAADgBwAAZHJz&#10;L2Rvd25yZXYueG1sUEsFBgAAAAAEAAQA8wAAAOUIAAAAAA==&#10;">
                      <v:oval id="Oval 1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tpcMA&#10;AADcAAAADwAAAGRycy9kb3ducmV2LnhtbESPzU4CMRDH7ya8QzMk3qQLJgRXCiEQjRc1Ag8w2Y7b&#10;1e20aeuyvL1zMPE2k/l//Ga9HX2vBkq5C2xgPqtAETfBdtwaOJ+e7lagckG22AcmA1fKsN1MbtZY&#10;23DhDxqOpVUSwrlGA66UWGudG0ce8yxEYrl9huSxyJpabRNeJNz3elFVS+2xY2lwGGnvqPk+/ngp&#10;cXE4xP1z97Dy1H69X5fp7RWNuZ2Ou0dQhcbyL/5zv1jBvxd8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8tpcMAAADcAAAADwAAAAAAAAAAAAAAAACYAgAAZHJzL2Rv&#10;d25yZXYueG1sUEsFBgAAAAAEAAQA9QAAAIgDAAAAAA==&#10;" fillcolor="#f24f4f [3204]" stroked="f" strokeweight="0">
                        <v:stroke joinstyle="miter"/>
                        <o:lock v:ext="edit" aspectratio="t"/>
                      </v:oval>
                      <v:shape id="Freeform 1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t8IA&#10;AADcAAAADwAAAGRycy9kb3ducmV2LnhtbERP32vCMBB+H+x/CDfwbaZOka0zyhgM+iTMOny9Ndem&#10;rLmUJNbqX78Igm/38f281Wa0nRjIh9axgtk0A0FcOd1yo2Bffj2/gggRWWPnmBScKcBm/fiwwly7&#10;E3/TsIuNSCEcclRgYuxzKUNlyGKYup44cbXzFmOCvpHa4ymF206+ZNlSWmw5NRjs6dNQ9bc7WgWH&#10;y085HH1ptrUvisXb72Hp67lSk6fx4x1EpDHexTd3odP8+Qy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W3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07CB88A5" w14:textId="78D6C9FD" w:rsidR="00522307" w:rsidRPr="00701654" w:rsidRDefault="003B5239" w:rsidP="009950F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Describe the MDM requirements that have been identified to </w:t>
            </w:r>
            <w:r w:rsidR="00444ABC">
              <w:rPr>
                <w:rFonts w:ascii="Times New Roman" w:hAnsi="Times New Roman" w:cs="Times New Roman"/>
                <w:sz w:val="24"/>
                <w:szCs w:val="24"/>
              </w:rPr>
              <w:t xml:space="preserve">use </w:t>
            </w:r>
            <w:r>
              <w:rPr>
                <w:rFonts w:ascii="Times New Roman" w:hAnsi="Times New Roman" w:cs="Times New Roman"/>
                <w:sz w:val="24"/>
                <w:szCs w:val="24"/>
              </w:rPr>
              <w:t xml:space="preserve">the data sources for BI and analytics. The most common MDM needs involve customer data, often referred to as Customer Data Integration (CDI), or product data, often referred to as Product Information Management (PIM). Sometimes the scope of these requirements </w:t>
            </w:r>
            <w:r w:rsidR="001D530E">
              <w:rPr>
                <w:rFonts w:ascii="Times New Roman" w:hAnsi="Times New Roman" w:cs="Times New Roman"/>
                <w:sz w:val="24"/>
                <w:szCs w:val="24"/>
              </w:rPr>
              <w:t xml:space="preserve">is </w:t>
            </w:r>
            <w:r>
              <w:rPr>
                <w:rFonts w:ascii="Times New Roman" w:hAnsi="Times New Roman" w:cs="Times New Roman"/>
                <w:sz w:val="24"/>
                <w:szCs w:val="24"/>
              </w:rPr>
              <w:t>sufficient to justify a standalone MDM project that may be a prerequisite to fulfilling specific business requirements.</w:t>
            </w:r>
          </w:p>
        </w:tc>
      </w:tr>
    </w:tbl>
    <w:p w14:paraId="313569AC" w14:textId="77777777" w:rsidR="00752CFE" w:rsidRDefault="003B5239" w:rsidP="00636967">
      <w:pPr>
        <w:pStyle w:val="Heading2"/>
      </w:pPr>
      <w:bookmarkStart w:id="23" w:name="_Toc403032760"/>
      <w:r>
        <w:t>D</w:t>
      </w:r>
      <w:r w:rsidR="00752CFE">
        <w:t xml:space="preserve">ata </w:t>
      </w:r>
      <w:r w:rsidR="00AC1220">
        <w:t>acquisition</w:t>
      </w:r>
      <w:bookmarkEnd w:id="23"/>
      <w:r w:rsidR="00752CFE">
        <w:t xml:space="preserve"> </w:t>
      </w:r>
    </w:p>
    <w:tbl>
      <w:tblPr>
        <w:tblStyle w:val="TipTable"/>
        <w:tblW w:w="5014" w:type="pct"/>
        <w:tblLook w:val="04A0" w:firstRow="1" w:lastRow="0" w:firstColumn="1" w:lastColumn="0" w:noHBand="0" w:noVBand="1"/>
      </w:tblPr>
      <w:tblGrid>
        <w:gridCol w:w="648"/>
        <w:gridCol w:w="8738"/>
      </w:tblGrid>
      <w:tr w:rsidR="00AC1220" w:rsidRPr="00A94D14" w14:paraId="10B93331" w14:textId="77777777" w:rsidTr="00625A34">
        <w:tc>
          <w:tcPr>
            <w:cnfStyle w:val="001000000000" w:firstRow="0" w:lastRow="0" w:firstColumn="1" w:lastColumn="0" w:oddVBand="0" w:evenVBand="0" w:oddHBand="0" w:evenHBand="0" w:firstRowFirstColumn="0" w:firstRowLastColumn="0" w:lastRowFirstColumn="0" w:lastRowLastColumn="0"/>
            <w:tcW w:w="345" w:type="pct"/>
          </w:tcPr>
          <w:p w14:paraId="6923AC12" w14:textId="77777777" w:rsidR="00AC1220" w:rsidRPr="00A94D14" w:rsidRDefault="00AC1220" w:rsidP="00625A34">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93904FF" wp14:editId="0B8179B1">
                      <wp:extent cx="228600" cy="228600"/>
                      <wp:effectExtent l="0" t="0" r="0" b="0"/>
                      <wp:docPr id="1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9" name="Oval 1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0" name="Freeform 1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157F9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oPhgUAAPU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Hl1KD4YFAAD1EQAADgAAAAAAAAAAAAAAAAAuAgAAZHJzL2Uy&#10;b0RvYy54bWxQSwECLQAUAAYACAAAACEA+AwpmdgAAAADAQAADwAAAAAAAAAAAAAAAADgBwAAZHJz&#10;L2Rvd25yZXYueG1sUEsFBgAAAAAEAAQA8wAAAOUIAAAAAA==&#10;">
                      <v:oval id="Oval 1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EOMMA&#10;AADcAAAADwAAAGRycy9kb3ducmV2LnhtbESP0WoCMRBF3wv+QxihbzVrC6KrUUSp9KWWWj9g2Iyb&#10;1c0kJHFd/74pCH2b4d65585i1dtWdBRi41jBeFSAIK6cbrhWcPx5f5mCiAlZY+uYFNwpwmo5eFpg&#10;qd2Nv6k7pFrkEI4lKjAp+VLKWBmyGEfOE2ft5ILFlNdQSx3wlsNtK1+LYiItNpwJBj1tDFWXw9Vm&#10;iPHd1m92zWxqqT5/3Sdh/4lKPQ/79RxEoj79mx/XHzrXf5vB3zN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WEOMMAAADcAAAADwAAAAAAAAAAAAAAAACYAgAAZHJzL2Rv&#10;d25yZXYueG1sUEsFBgAAAAAEAAQA9QAAAIgDAAAAAA==&#10;" fillcolor="#f24f4f [3204]" stroked="f" strokeweight="0">
                        <v:stroke joinstyle="miter"/>
                        <o:lock v:ext="edit" aspectratio="t"/>
                      </v:oval>
                      <v:shape id="Freeform 1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zUcUA&#10;AADcAAAADwAAAGRycy9kb3ducmV2LnhtbESPQUvDQBCF74L/YRnBm92opWjabRFByEmwqfQ6ZifZ&#10;0Oxs2N2m0V/vHARvM7w3732z2c1+UBPF1Ac2cL8oQBE3wfbcGTjUb3dPoFJGtjgEJgPflGC3vb7a&#10;YGnDhT9o2udOSQinEg24nMdS69Q48pgWYSQWrQ3RY5Y1dtpGvEi4H/RDUay0x56lweFIr46a0/7s&#10;DRx/PuvpHGv33saqWj5/HVexfTTm9mZ+WYPKNOd/8991ZQV/K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TN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B31633E" w14:textId="5C3440A2" w:rsidR="00AC1220" w:rsidRPr="00207161" w:rsidRDefault="00AC1220" w:rsidP="008544E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Occasionally</w:t>
            </w:r>
            <w:r w:rsidR="001D530E">
              <w:rPr>
                <w:rFonts w:ascii="Times New Roman" w:hAnsi="Times New Roman" w:cs="Times New Roman"/>
                <w:i w:val="0"/>
                <w:sz w:val="24"/>
                <w:szCs w:val="24"/>
              </w:rPr>
              <w:t>,</w:t>
            </w:r>
            <w:r>
              <w:rPr>
                <w:rFonts w:ascii="Times New Roman" w:hAnsi="Times New Roman" w:cs="Times New Roman"/>
                <w:i w:val="0"/>
                <w:sz w:val="24"/>
                <w:szCs w:val="24"/>
              </w:rPr>
              <w:t xml:space="preserve"> analytical processes require data that the organization does not have either because it has not ever been captured or has not been obtained from an external source. </w:t>
            </w:r>
          </w:p>
        </w:tc>
      </w:tr>
    </w:tbl>
    <w:p w14:paraId="2BEDA755" w14:textId="77777777" w:rsidR="00AC1220" w:rsidRPr="00AC1220" w:rsidRDefault="00AC1220" w:rsidP="006A28E9">
      <w:pPr>
        <w:spacing w:after="0" w:line="240" w:lineRule="auto"/>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4F6197F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7393B20" w14:textId="77777777" w:rsidR="00522307" w:rsidRDefault="00522307" w:rsidP="00625A34">
            <w:pPr>
              <w:pStyle w:val="InsetTextHere"/>
            </w:pPr>
            <w:r>
              <w:lastRenderedPageBreak/>
              <mc:AlternateContent>
                <mc:Choice Requires="wpg">
                  <w:drawing>
                    <wp:inline distT="0" distB="0" distL="0" distR="0" wp14:anchorId="0126209F" wp14:editId="2EBE1269">
                      <wp:extent cx="228600" cy="228600"/>
                      <wp:effectExtent l="0" t="0" r="0" b="0"/>
                      <wp:docPr id="132" name="Group 13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3" name="Oval 1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4" name="Freeform 1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F88CD4" id="Group 13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IGgQUAAPY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Gz0cgaBBQAA9hEAAA4AAAAAAAAAAAAAAAAALgIAAGRycy9lMm9Eb2Mu&#10;eG1sUEsBAi0AFAAGAAgAAAAhAPgMKZnYAAAAAwEAAA8AAAAAAAAAAAAAAAAA2wcAAGRycy9kb3du&#10;cmV2LnhtbFBLBQYAAAAABAAEAPMAAADgCAAAAAA=&#10;">
                      <v:oval id="Oval 1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z0sMA&#10;AADcAAAADwAAAGRycy9kb3ducmV2LnhtbESP0WoCMRBF3wv+QxjBt5pVQexqFFEqfWlL1Q8YNuNm&#10;dTMJSbquf98UCn2b4d65585q09tWdBRi41jBZFyAIK6cbrhWcD69Pi9AxISssXVMCh4UYbMePK2w&#10;1O7OX9QdUy1yCMcSFZiUfCllrAxZjGPnibN2ccFiymuopQ54z+G2ldOimEuLDWeCQU87Q9Xt+G0z&#10;xPhu73eH5mVhqb5+Pubh4x2VGg377RJEoj79m/+u33SuP5vB7zN5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2z0sMAAADcAAAADwAAAAAAAAAAAAAAAACYAgAAZHJzL2Rv&#10;d25yZXYueG1sUEsFBgAAAAAEAAQA9QAAAIgDAAAAAA==&#10;" fillcolor="#f24f4f [3204]" stroked="f" strokeweight="0">
                        <v:stroke joinstyle="miter"/>
                        <o:lock v:ext="edit" aspectratio="t"/>
                      </v:oval>
                      <v:shape id="Freeform 1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GL8IA&#10;AADcAAAADwAAAGRycy9kb3ducmV2LnhtbERP32vCMBB+H+x/CDfwbaabIltnlDEQ+jTQOny9Ndem&#10;rLmUJNbOv94Igm/38f285Xq0nRjIh9axgpdpBoK4crrlRsG+3Dy/gQgRWWPnmBT8U4D16vFhibl2&#10;J97SsIuNSCEcclRgYuxzKUNlyGKYup44cbXzFmOCvpHa4ymF206+ZtlCWmw5NRjs6ctQ9bc7WgWH&#10;8085HH1pvmtfFPP338PC1zOlJk/j5weISGO8i2/uQqf5sz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EYv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99E0CE5" w14:textId="6BDA7F88" w:rsidR="00522307" w:rsidRPr="00701654" w:rsidRDefault="00522307">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Describe the </w:t>
            </w:r>
            <w:r w:rsidR="00AC1220">
              <w:rPr>
                <w:rFonts w:ascii="Times New Roman" w:hAnsi="Times New Roman" w:cs="Times New Roman"/>
                <w:sz w:val="24"/>
                <w:szCs w:val="24"/>
              </w:rPr>
              <w:t xml:space="preserve">data </w:t>
            </w:r>
            <w:r w:rsidR="006A28E9">
              <w:rPr>
                <w:rFonts w:ascii="Times New Roman" w:hAnsi="Times New Roman" w:cs="Times New Roman"/>
                <w:sz w:val="24"/>
                <w:szCs w:val="24"/>
              </w:rPr>
              <w:t>acquisition</w:t>
            </w:r>
            <w:r w:rsidR="00AC1220">
              <w:rPr>
                <w:rFonts w:ascii="Times New Roman" w:hAnsi="Times New Roman" w:cs="Times New Roman"/>
                <w:sz w:val="24"/>
                <w:szCs w:val="24"/>
              </w:rPr>
              <w:t xml:space="preserve"> requirements </w:t>
            </w:r>
            <w:r w:rsidR="006A28E9">
              <w:rPr>
                <w:rFonts w:ascii="Times New Roman" w:hAnsi="Times New Roman" w:cs="Times New Roman"/>
                <w:sz w:val="24"/>
                <w:szCs w:val="24"/>
              </w:rPr>
              <w:t xml:space="preserve">and list the business decision regarding its fulfillment. If the data </w:t>
            </w:r>
            <w:r w:rsidR="001D530E">
              <w:rPr>
                <w:rFonts w:ascii="Times New Roman" w:hAnsi="Times New Roman" w:cs="Times New Roman"/>
                <w:sz w:val="24"/>
                <w:szCs w:val="24"/>
              </w:rPr>
              <w:t xml:space="preserve">needs </w:t>
            </w:r>
            <w:r w:rsidR="006A28E9">
              <w:rPr>
                <w:rFonts w:ascii="Times New Roman" w:hAnsi="Times New Roman" w:cs="Times New Roman"/>
                <w:sz w:val="24"/>
                <w:szCs w:val="24"/>
              </w:rPr>
              <w:t>to be acquired then it is a project dependency</w:t>
            </w:r>
            <w:r w:rsidR="001D530E">
              <w:rPr>
                <w:rFonts w:ascii="Times New Roman" w:hAnsi="Times New Roman" w:cs="Times New Roman"/>
                <w:sz w:val="24"/>
                <w:szCs w:val="24"/>
              </w:rPr>
              <w:t>,</w:t>
            </w:r>
            <w:r w:rsidR="006A28E9">
              <w:rPr>
                <w:rFonts w:ascii="Times New Roman" w:hAnsi="Times New Roman" w:cs="Times New Roman"/>
                <w:sz w:val="24"/>
                <w:szCs w:val="24"/>
              </w:rPr>
              <w:t xml:space="preserve"> and </w:t>
            </w:r>
            <w:r w:rsidR="001D530E">
              <w:rPr>
                <w:rFonts w:ascii="Times New Roman" w:hAnsi="Times New Roman" w:cs="Times New Roman"/>
                <w:sz w:val="24"/>
                <w:szCs w:val="24"/>
              </w:rPr>
              <w:t xml:space="preserve">you need to list </w:t>
            </w:r>
            <w:r w:rsidR="006A28E9">
              <w:rPr>
                <w:rFonts w:ascii="Times New Roman" w:hAnsi="Times New Roman" w:cs="Times New Roman"/>
                <w:sz w:val="24"/>
                <w:szCs w:val="24"/>
              </w:rPr>
              <w:t>the specific business requirements impacted.</w:t>
            </w:r>
          </w:p>
        </w:tc>
      </w:tr>
    </w:tbl>
    <w:p w14:paraId="6B39F571" w14:textId="77777777" w:rsidR="00752CFE" w:rsidRPr="000D44DF" w:rsidRDefault="00752CFE" w:rsidP="00752CFE"/>
    <w:p w14:paraId="2989ECA9" w14:textId="77777777" w:rsidR="00F56BE5" w:rsidRDefault="00F56BE5">
      <w:pPr>
        <w:rPr>
          <w:rFonts w:ascii="Arial" w:eastAsiaTheme="majorEastAsia" w:hAnsi="Arial" w:cstheme="majorBidi"/>
          <w:b/>
          <w:caps/>
          <w:color w:val="auto"/>
          <w:sz w:val="36"/>
          <w:szCs w:val="36"/>
        </w:rPr>
      </w:pPr>
      <w:bookmarkStart w:id="24" w:name="_Toc400277891"/>
      <w:r>
        <w:br w:type="page"/>
      </w:r>
    </w:p>
    <w:p w14:paraId="2B48C592" w14:textId="77777777" w:rsidR="00752CFE" w:rsidRDefault="00752CFE" w:rsidP="00ED50B2">
      <w:pPr>
        <w:pStyle w:val="Heading1"/>
      </w:pPr>
      <w:bookmarkStart w:id="25" w:name="_Toc403032761"/>
      <w:r>
        <w:lastRenderedPageBreak/>
        <w:t>Functional Requirements</w:t>
      </w:r>
      <w:bookmarkEnd w:id="24"/>
      <w:bookmarkEnd w:id="25"/>
      <w:r w:rsidRPr="00471E66">
        <w:t xml:space="preserve"> </w:t>
      </w:r>
    </w:p>
    <w:tbl>
      <w:tblPr>
        <w:tblStyle w:val="TipTable"/>
        <w:tblW w:w="5014" w:type="pct"/>
        <w:tblLook w:val="04A0" w:firstRow="1" w:lastRow="0" w:firstColumn="1" w:lastColumn="0" w:noHBand="0" w:noVBand="1"/>
      </w:tblPr>
      <w:tblGrid>
        <w:gridCol w:w="648"/>
        <w:gridCol w:w="8738"/>
      </w:tblGrid>
      <w:tr w:rsidR="00D7407F" w:rsidRPr="00A94D14" w14:paraId="38D0CB65" w14:textId="77777777" w:rsidTr="00625A34">
        <w:tc>
          <w:tcPr>
            <w:cnfStyle w:val="001000000000" w:firstRow="0" w:lastRow="0" w:firstColumn="1" w:lastColumn="0" w:oddVBand="0" w:evenVBand="0" w:oddHBand="0" w:evenHBand="0" w:firstRowFirstColumn="0" w:firstRowLastColumn="0" w:lastRowFirstColumn="0" w:lastRowLastColumn="0"/>
            <w:tcW w:w="345" w:type="pct"/>
          </w:tcPr>
          <w:bookmarkStart w:id="26" w:name="_Toc400277892"/>
          <w:p w14:paraId="21D03208" w14:textId="77777777" w:rsidR="00D7407F" w:rsidRPr="00A94D14" w:rsidRDefault="00D7407F" w:rsidP="00625A34">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CD504C9" wp14:editId="232572AB">
                      <wp:extent cx="228600" cy="228600"/>
                      <wp:effectExtent l="0" t="0" r="0" b="0"/>
                      <wp:docPr id="11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2" name="Oval 11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3" name="Freeform 1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55358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RL+qIYFAAD1EQAADgAAAAAAAAAAAAAAAAAuAgAAZHJzL2Uy&#10;b0RvYy54bWxQSwECLQAUAAYACAAAACEA+AwpmdgAAAADAQAADwAAAAAAAAAAAAAAAADgBwAAZHJz&#10;L2Rvd25yZXYueG1sUEsFBgAAAAAEAAQA8wAAAOUIAAAAAA==&#10;">
                      <v:oval id="Oval 11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RKKcMA&#10;AADcAAAADwAAAGRycy9kb3ducmV2LnhtbESPQWsCMRCF74L/IUzBm2b1IHZrlKJUvGip+gOGzXSz&#10;upmEJF3Xf28Khd5meG/e92a57m0rOgqxcaxgOilAEFdON1wruJw/xgsQMSFrbB2TggdFWK+GgyWW&#10;2t35i7pTqkUO4ViiApOSL6WMlSGLceI8cda+XbCY8hpqqQPec7ht5awo5tJiw5lg0NPGUHU7/dgM&#10;Mb7b+s2ueV1Yqq+fj3k4HlCp0Uv//gYiUZ/+zX/Xe53rT2fw+0ye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RKKcMAAADcAAAADwAAAAAAAAAAAAAAAACYAgAAZHJzL2Rv&#10;d25yZXYueG1sUEsFBgAAAAAEAAQA9QAAAIgDAAAAAA==&#10;" fillcolor="#f24f4f [3204]" stroked="f" strokeweight="0">
                        <v:stroke joinstyle="miter"/>
                        <o:lock v:ext="edit" aspectratio="t"/>
                      </v:oval>
                      <v:shape id="Freeform 1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CO8IA&#10;AADcAAAADwAAAGRycy9kb3ducmV2LnhtbERP32vCMBB+H+x/CDfwbaZOka0zyhgM+iTMOny9Ndem&#10;rLmUJNbqX78Igm/38f281Wa0nRjIh9axgtk0A0FcOd1yo2Bffj2/gggRWWPnmBScKcBm/fiwwly7&#10;E3/TsIuNSCEcclRgYuxzKUNlyGKYup44cbXzFmOCvpHa4ymF206+ZNlSWmw5NRjs6dNQ9bc7WgWH&#10;y085HH1ptrUvisXb72Hp67lSk6fx4x1EpDHexTd3odP82Ry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II7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F21690A" w14:textId="7298B865" w:rsidR="00D7407F" w:rsidRDefault="00900786" w:rsidP="00625A3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See page 52 of the </w:t>
            </w:r>
            <w:r w:rsidRPr="00B22026">
              <w:rPr>
                <w:rFonts w:ascii="Times New Roman" w:hAnsi="Times New Roman" w:cs="Times New Roman"/>
                <w:iCs w:val="0"/>
                <w:sz w:val="24"/>
                <w:szCs w:val="24"/>
              </w:rPr>
              <w:t>BI Guidebook</w:t>
            </w:r>
            <w:r w:rsidRPr="007752E0">
              <w:rPr>
                <w:rFonts w:ascii="Times New Roman" w:hAnsi="Times New Roman" w:cs="Times New Roman"/>
                <w:i w:val="0"/>
                <w:sz w:val="24"/>
                <w:szCs w:val="24"/>
              </w:rPr>
              <w:t xml:space="preserve"> </w:t>
            </w:r>
            <w:r>
              <w:rPr>
                <w:rFonts w:ascii="Times New Roman" w:hAnsi="Times New Roman" w:cs="Times New Roman"/>
                <w:i w:val="0"/>
                <w:sz w:val="24"/>
                <w:szCs w:val="24"/>
              </w:rPr>
              <w:t xml:space="preserve">for important instructions on creating functional requirements. Briefly, </w:t>
            </w:r>
            <w:r w:rsidR="00207161" w:rsidRPr="00207161">
              <w:rPr>
                <w:rFonts w:ascii="Times New Roman" w:hAnsi="Times New Roman" w:cs="Times New Roman"/>
                <w:i w:val="0"/>
                <w:sz w:val="24"/>
                <w:szCs w:val="24"/>
              </w:rPr>
              <w:t>BI functional requirements need to include the following:</w:t>
            </w:r>
          </w:p>
          <w:p w14:paraId="1FC78A17" w14:textId="77777777" w:rsidR="00D7407F" w:rsidRPr="00D13A8A" w:rsidRDefault="00D7407F" w:rsidP="00B22026">
            <w:pPr>
              <w:pStyle w:val="TipText"/>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BI use cases</w:t>
            </w:r>
          </w:p>
          <w:p w14:paraId="45094595" w14:textId="77777777" w:rsidR="00D7407F" w:rsidRPr="00D7407F" w:rsidRDefault="00D7407F" w:rsidP="00B2202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heme="majorEastAsia" w:cs="Times New Roman"/>
                <w:iCs/>
                <w:szCs w:val="24"/>
              </w:rPr>
            </w:pPr>
            <w:r w:rsidRPr="00D7407F">
              <w:rPr>
                <w:rFonts w:eastAsiaTheme="majorEastAsia" w:cs="Times New Roman"/>
                <w:iCs/>
                <w:szCs w:val="24"/>
              </w:rPr>
              <w:t>Analytical process workflow and user interaction</w:t>
            </w:r>
          </w:p>
          <w:p w14:paraId="0FBF4BEF" w14:textId="77777777" w:rsidR="00D7407F" w:rsidRPr="00207161" w:rsidRDefault="00D7407F" w:rsidP="00B22026">
            <w:pPr>
              <w:pStyle w:val="TipText"/>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Analytical or BI styles needed</w:t>
            </w:r>
          </w:p>
        </w:tc>
      </w:tr>
    </w:tbl>
    <w:p w14:paraId="3D17A4AE" w14:textId="77777777" w:rsidR="00D7407F" w:rsidRDefault="00D7407F"/>
    <w:p w14:paraId="4F156986" w14:textId="77777777" w:rsidR="00207161" w:rsidRDefault="00207161" w:rsidP="00207161">
      <w:pPr>
        <w:pStyle w:val="Heading2"/>
      </w:pPr>
      <w:bookmarkStart w:id="27" w:name="_Toc403032762"/>
      <w:r>
        <w:t>BI use cases</w:t>
      </w:r>
      <w:bookmarkEnd w:id="27"/>
      <w:r>
        <w:t xml:space="preserve"> </w:t>
      </w:r>
    </w:p>
    <w:tbl>
      <w:tblPr>
        <w:tblStyle w:val="TipTable"/>
        <w:tblW w:w="5014" w:type="pct"/>
        <w:tblLook w:val="04A0" w:firstRow="1" w:lastRow="0" w:firstColumn="1" w:lastColumn="0" w:noHBand="0" w:noVBand="1"/>
      </w:tblPr>
      <w:tblGrid>
        <w:gridCol w:w="648"/>
        <w:gridCol w:w="8738"/>
      </w:tblGrid>
      <w:tr w:rsidR="00207161" w:rsidRPr="00A94D14" w14:paraId="1C878930" w14:textId="77777777" w:rsidTr="00625A34">
        <w:tc>
          <w:tcPr>
            <w:cnfStyle w:val="001000000000" w:firstRow="0" w:lastRow="0" w:firstColumn="1" w:lastColumn="0" w:oddVBand="0" w:evenVBand="0" w:oddHBand="0" w:evenHBand="0" w:firstRowFirstColumn="0" w:firstRowLastColumn="0" w:lastRowFirstColumn="0" w:lastRowLastColumn="0"/>
            <w:tcW w:w="345" w:type="pct"/>
          </w:tcPr>
          <w:p w14:paraId="037E0A02" w14:textId="77777777" w:rsidR="00207161" w:rsidRPr="00A94D14" w:rsidRDefault="00207161" w:rsidP="00625A34">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EACCB9B" wp14:editId="760BF011">
                      <wp:extent cx="228600" cy="228600"/>
                      <wp:effectExtent l="0" t="0" r="0" b="0"/>
                      <wp:docPr id="1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1" name="Oval 1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2" name="Freeform 1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D770D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N1NNr+EBQAA9REAAA4AAAAAAAAAAAAAAAAALgIAAGRycy9lMm9E&#10;b2MueG1sUEsBAi0AFAAGAAgAAAAhAPgMKZnYAAAAAwEAAA8AAAAAAAAAAAAAAAAA3gcAAGRycy9k&#10;b3ducmV2LnhtbFBLBQYAAAAABAAEAPMAAADjCAAAAAA=&#10;">
                      <v:oval id="Oval 1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e48MA&#10;AADcAAAADwAAAGRycy9kb3ducmV2LnhtbESPQWsCMRCF74L/IUzBm2b1IHZrlKJUvGip+gOGzXSz&#10;upmEJF3Xf28Khd5meG/e92a57m0rOgqxcaxgOilAEFdON1wruJw/xgsQMSFrbB2TggdFWK+GgyWW&#10;2t35i7pTqkUO4ViiApOSL6WMlSGLceI8cda+XbCY8hpqqQPec7ht5awo5tJiw5lg0NPGUHU7/dgM&#10;Mb7b+s2ueV1Yqq+fj3k4HlCp0Uv//gYiUZ/+zX/Xe53rz6bw+0ye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e48MAAADcAAAADwAAAAAAAAAAAAAAAACYAgAAZHJzL2Rv&#10;d25yZXYueG1sUEsFBgAAAAAEAAQA9QAAAIgDAAAAAA==&#10;" fillcolor="#f24f4f [3204]" stroked="f" strokeweight="0">
                        <v:stroke joinstyle="miter"/>
                        <o:lock v:ext="edit" aspectratio="t"/>
                      </v:oval>
                      <v:shape id="Freeform 1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TtHcIA&#10;AADcAAAADwAAAGRycy9kb3ducmV2LnhtbERP30vDMBB+F/wfwgm+udQ6htZlQwShT4LrRl/P5toU&#10;m0tJsq7615vBYG/38f289Xa2g5jIh96xgsdFBoK4cbrnTsG++nh4BhEissbBMSn4pQDbze3NGgvt&#10;TvxF0y52IoVwKFCBiXEspAyNIYth4UbixLXOW4wJ+k5qj6cUbgeZZ9lKWuw5NRgc6d1Q87M7WgX1&#10;36Gajr4yn60vy+XLd73y7ZNS93fz2yuISHO8ii/uUqf5eQ7nZ9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O0d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1552976A" w14:textId="13CEE845" w:rsidR="00207161" w:rsidRPr="00207161" w:rsidRDefault="0020716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207161">
              <w:rPr>
                <w:rFonts w:ascii="Times New Roman" w:hAnsi="Times New Roman" w:cs="Times New Roman"/>
                <w:i w:val="0"/>
                <w:sz w:val="24"/>
                <w:szCs w:val="24"/>
              </w:rPr>
              <w:t xml:space="preserve">BI use cases </w:t>
            </w:r>
            <w:r w:rsidR="00900786">
              <w:rPr>
                <w:rFonts w:ascii="Times New Roman" w:hAnsi="Times New Roman" w:cs="Times New Roman"/>
                <w:i w:val="0"/>
                <w:sz w:val="24"/>
                <w:szCs w:val="24"/>
              </w:rPr>
              <w:t xml:space="preserve">are explained on page 53 of the </w:t>
            </w:r>
            <w:r w:rsidR="00900786" w:rsidRPr="002438A3">
              <w:rPr>
                <w:rFonts w:ascii="Times New Roman" w:hAnsi="Times New Roman" w:cs="Times New Roman"/>
                <w:sz w:val="24"/>
                <w:szCs w:val="24"/>
              </w:rPr>
              <w:t>BI Guidebook</w:t>
            </w:r>
            <w:r w:rsidR="00900786">
              <w:rPr>
                <w:rFonts w:ascii="Times New Roman" w:hAnsi="Times New Roman" w:cs="Times New Roman"/>
                <w:i w:val="0"/>
                <w:sz w:val="24"/>
                <w:szCs w:val="24"/>
              </w:rPr>
              <w:t xml:space="preserve">. See </w:t>
            </w:r>
            <w:hyperlink r:id="rId15" w:history="1">
              <w:r w:rsidR="00900786" w:rsidRPr="004061B2">
                <w:rPr>
                  <w:rStyle w:val="Hyperlink"/>
                  <w:rFonts w:ascii="Times New Roman" w:hAnsi="Times New Roman" w:cs="Times New Roman"/>
                  <w:i w:val="0"/>
                  <w:sz w:val="24"/>
                  <w:szCs w:val="24"/>
                </w:rPr>
                <w:t>www.BIguidebook.com</w:t>
              </w:r>
            </w:hyperlink>
            <w:r w:rsidR="00900786">
              <w:rPr>
                <w:rFonts w:ascii="Times New Roman" w:hAnsi="Times New Roman" w:cs="Times New Roman"/>
                <w:i w:val="0"/>
                <w:sz w:val="24"/>
                <w:szCs w:val="24"/>
              </w:rPr>
              <w:t xml:space="preserve"> for links to examples on vendor websites.</w:t>
            </w:r>
            <w:r w:rsidRPr="00207161">
              <w:rPr>
                <w:rFonts w:ascii="Times New Roman" w:hAnsi="Times New Roman" w:cs="Times New Roman"/>
                <w:i w:val="0"/>
                <w:sz w:val="24"/>
                <w:szCs w:val="24"/>
              </w:rPr>
              <w:t xml:space="preserve">  </w:t>
            </w:r>
          </w:p>
        </w:tc>
      </w:tr>
    </w:tbl>
    <w:p w14:paraId="16A6BB73" w14:textId="77777777" w:rsidR="00207161" w:rsidRPr="00207161" w:rsidRDefault="00207161" w:rsidP="00207161">
      <w:pPr>
        <w:spacing w:after="0" w:line="240" w:lineRule="auto"/>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7407F" w14:paraId="03CCAC9F"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571E96C" w14:textId="77777777" w:rsidR="00D7407F" w:rsidRDefault="00D7407F" w:rsidP="00625A34">
            <w:pPr>
              <w:pStyle w:val="InsetTextHere"/>
            </w:pPr>
            <w:r>
              <mc:AlternateContent>
                <mc:Choice Requires="wpg">
                  <w:drawing>
                    <wp:inline distT="0" distB="0" distL="0" distR="0" wp14:anchorId="4305B8A2" wp14:editId="4D88ED73">
                      <wp:extent cx="228600" cy="228600"/>
                      <wp:effectExtent l="0" t="0" r="0" b="0"/>
                      <wp:docPr id="83" name="Group 8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8FB29" id="Group 8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tlhA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BQRy2WEBQAA8BEAAA4AAAAAAAAAAAAAAAAALgIAAGRycy9lMm9E&#10;b2MueG1sUEsBAi0AFAAGAAgAAAAhAPgMKZnYAAAAAwEAAA8AAAAAAAAAAAAAAAAA3gcAAGRycy9k&#10;b3ducmV2LnhtbFBLBQYAAAAABAAEAPMAAADjC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E148204" w14:textId="77777777" w:rsidR="00D7407F" w:rsidRPr="00701654" w:rsidRDefault="00207161" w:rsidP="00207161">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Briefly d</w:t>
            </w:r>
            <w:r w:rsidR="00D7407F">
              <w:rPr>
                <w:rFonts w:ascii="Times New Roman" w:hAnsi="Times New Roman" w:cs="Times New Roman"/>
                <w:sz w:val="24"/>
                <w:szCs w:val="24"/>
              </w:rPr>
              <w:t>escri</w:t>
            </w:r>
            <w:r>
              <w:rPr>
                <w:rFonts w:ascii="Times New Roman" w:hAnsi="Times New Roman" w:cs="Times New Roman"/>
                <w:sz w:val="24"/>
                <w:szCs w:val="24"/>
              </w:rPr>
              <w:t xml:space="preserve">be the BI use cases. More details will be provided in BI specifications. </w:t>
            </w:r>
          </w:p>
        </w:tc>
      </w:tr>
    </w:tbl>
    <w:p w14:paraId="5E070915" w14:textId="77777777" w:rsidR="00207161" w:rsidRDefault="00207161"/>
    <w:p w14:paraId="4EF442BE" w14:textId="77777777" w:rsidR="00207161" w:rsidRDefault="00207161" w:rsidP="00207161">
      <w:pPr>
        <w:pStyle w:val="Heading2"/>
      </w:pPr>
      <w:bookmarkStart w:id="28" w:name="_Toc403032763"/>
      <w:r>
        <w:t>Analytical process workflow and user interaction</w:t>
      </w:r>
      <w:bookmarkEnd w:id="2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207161" w14:paraId="797D1D4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BB1643E" w14:textId="77777777" w:rsidR="00207161" w:rsidRDefault="00207161" w:rsidP="00625A34">
            <w:pPr>
              <w:pStyle w:val="InsetTextHere"/>
            </w:pPr>
            <w:r>
              <mc:AlternateContent>
                <mc:Choice Requires="wpg">
                  <w:drawing>
                    <wp:inline distT="0" distB="0" distL="0" distR="0" wp14:anchorId="190A4360" wp14:editId="39C7713F">
                      <wp:extent cx="228600" cy="228600"/>
                      <wp:effectExtent l="0" t="0" r="0" b="0"/>
                      <wp:docPr id="114" name="Group 1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5" name="Oval 1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6" name="Freeform 1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714D6E" id="Group 1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FB8c4YFAAD2EQAADgAAAAAAAAAAAAAAAAAuAgAAZHJzL2Uy&#10;b0RvYy54bWxQSwECLQAUAAYACAAAACEA+AwpmdgAAAADAQAADwAAAAAAAAAAAAAAAADgBwAAZHJz&#10;L2Rvd25yZXYueG1sUEsFBgAAAAAEAAQA8wAAAOUIAAAAAA==&#10;">
                      <v:oval id="Oval 1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3SXcMA&#10;AADcAAAADwAAAGRycy9kb3ducmV2LnhtbESP0WoCMRBF3wv+QxihbzVroW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3SXcMAAADcAAAADwAAAAAAAAAAAAAAAACYAgAAZHJzL2Rv&#10;d25yZXYueG1sUEsFBgAAAAAEAAQA9QAAAIgDAAAAAA==&#10;" fillcolor="#f24f4f [3204]" stroked="f" strokeweight="0">
                        <v:stroke joinstyle="miter"/>
                        <o:lock v:ext="edit" aspectratio="t"/>
                      </v:oval>
                      <v:shape id="Freeform 1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ho8MA&#10;AADcAAAADwAAAGRycy9kb3ducmV2LnhtbERP30vDMBB+F/wfwgm+uXQ6itZlQwShTwPXjb2ezbUp&#10;NpeSZF3dX28Gg73dx/fzluvJ9mIkHzrHCuazDARx7XTHrYJd9fX0CiJEZI29Y1LwRwHWq/u7JRba&#10;nfibxm1sRQrhUKACE+NQSBlqQxbDzA3EiWuctxgT9K3UHk8p3PbyOctyabHj1GBwoE9D9e/2aBUc&#10;zvtqPPrKbBpflou3n0PumxelHh+mj3cQkaZ4E1/dpU7z5zlcnk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Mho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2F5F639C" w14:textId="77777777" w:rsidR="00207161" w:rsidRPr="00701654" w:rsidRDefault="00207161" w:rsidP="00207161">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 Briefly describe the analytical workflow and business user interaction involved by listing the business and analysis processes for each BI use case. More details will be provided in BI specifications.</w:t>
            </w:r>
          </w:p>
        </w:tc>
      </w:tr>
    </w:tbl>
    <w:p w14:paraId="4FD9232E" w14:textId="77777777" w:rsidR="00207161" w:rsidRDefault="00207161" w:rsidP="00207161">
      <w:pPr>
        <w:pStyle w:val="Heading2"/>
      </w:pPr>
      <w:bookmarkStart w:id="29" w:name="_Toc403032764"/>
      <w:r>
        <w:t>Analytical styles needed</w:t>
      </w:r>
      <w:bookmarkEnd w:id="29"/>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207161" w14:paraId="6AB24A04"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8277540" w14:textId="77777777" w:rsidR="00207161" w:rsidRDefault="00207161" w:rsidP="00625A34">
            <w:pPr>
              <w:pStyle w:val="InsetTextHere"/>
            </w:pPr>
            <w:r>
              <mc:AlternateContent>
                <mc:Choice Requires="wpg">
                  <w:drawing>
                    <wp:inline distT="0" distB="0" distL="0" distR="0" wp14:anchorId="335060A5" wp14:editId="2D985CDB">
                      <wp:extent cx="228600" cy="228600"/>
                      <wp:effectExtent l="0" t="0" r="0" b="0"/>
                      <wp:docPr id="117" name="Group 1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8" name="Oval 1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9" name="Freeform 1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57578C" id="Group 1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UDhA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ClFRQOEBQAA9hEAAA4AAAAAAAAAAAAAAAAALgIAAGRycy9lMm9E&#10;b2MueG1sUEsBAi0AFAAGAAgAAAAhAPgMKZnYAAAAAwEAAA8AAAAAAAAAAAAAAAAA3gcAAGRycy9k&#10;b3ducmV2LnhtbFBLBQYAAAAABAAEAPMAAADjCAAAAAA=&#10;">
                      <v:oval id="Oval 1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9w8IA&#10;AADcAAAADwAAAGRycy9kb3ducmV2LnhtbESPzU4CMRDH7ya+QzMm3qQLB4IrhRgMxAsY0QeYbMft&#10;6nbatGVZ3p45kHibyfw/frNcj75XA6XcBTYwnVSgiJtgO24NfH9tnxagckG22AcmAxfKsF7d3y2x&#10;tuHMnzQcS6skhHONBlwpsdY6N4485kmIxHL7CcljkTW12iY8S7jv9ayq5tpjx9LgMNLGUfN3PHkp&#10;cXF4i5td97zw1P5+XObpsEdjHh/G1xdQhcbyL765363gT4VW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3DwgAAANwAAAAPAAAAAAAAAAAAAAAAAJgCAABkcnMvZG93&#10;bnJldi54bWxQSwUGAAAAAAQABAD1AAAAhwMAAAAA&#10;" fillcolor="#f24f4f [3204]" stroked="f" strokeweight="0">
                        <v:stroke joinstyle="miter"/>
                        <o:lock v:ext="edit" aspectratio="t"/>
                      </v:oval>
                      <v:shape id="Freeform 1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y10cIA&#10;AADcAAAADwAAAGRycy9kb3ducmV2LnhtbERP32vCMBB+H+x/CDfY20zdRGZnlDEY9EnQOny9Ndem&#10;rLmUJNbOv94Igm/38f285Xq0nRjIh9axgukkA0FcOd1yo2Bffr+8gwgRWWPnmBT8U4D16vFhibl2&#10;J97SsIuNSCEcclRgYuxzKUNlyGKYuJ44cbXzFmOCvpHa4ymF206+ZtlcWmw5NRjs6ctQ9bc7WgWH&#10;8085HH1pNrUvitni9zD39ZtSz0/j5weISGO8i2/uQqf50wV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LXR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CC9F469" w14:textId="474212F1" w:rsidR="00207161" w:rsidRPr="00701654" w:rsidRDefault="00207161">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Describe the </w:t>
            </w:r>
            <w:r w:rsidR="00937B9F">
              <w:rPr>
                <w:rFonts w:ascii="Times New Roman" w:hAnsi="Times New Roman" w:cs="Times New Roman"/>
                <w:sz w:val="24"/>
                <w:szCs w:val="24"/>
              </w:rPr>
              <w:t xml:space="preserve">analytical or BI styles needed. </w:t>
            </w:r>
            <w:r w:rsidR="00900786">
              <w:rPr>
                <w:rFonts w:ascii="Times New Roman" w:hAnsi="Times New Roman" w:cs="Times New Roman"/>
                <w:sz w:val="24"/>
                <w:szCs w:val="24"/>
              </w:rPr>
              <w:t xml:space="preserve">(See page 386 of the BI Guidebook for information on styles.) </w:t>
            </w:r>
            <w:r w:rsidR="00937B9F">
              <w:rPr>
                <w:rFonts w:ascii="Times New Roman" w:hAnsi="Times New Roman" w:cs="Times New Roman"/>
                <w:sz w:val="24"/>
                <w:szCs w:val="24"/>
              </w:rPr>
              <w:t xml:space="preserve">Indicate if the styles apply to specific BI use cases or to all. It is also useful to identify the styles according to </w:t>
            </w:r>
            <w:r w:rsidR="00900786">
              <w:rPr>
                <w:rFonts w:ascii="Times New Roman" w:hAnsi="Times New Roman" w:cs="Times New Roman"/>
                <w:sz w:val="24"/>
                <w:szCs w:val="24"/>
              </w:rPr>
              <w:t xml:space="preserve">the </w:t>
            </w:r>
            <w:r w:rsidR="00937B9F">
              <w:rPr>
                <w:rFonts w:ascii="Times New Roman" w:hAnsi="Times New Roman" w:cs="Times New Roman"/>
                <w:sz w:val="24"/>
                <w:szCs w:val="24"/>
              </w:rPr>
              <w:t xml:space="preserve">BI role that a business person may fulfill </w:t>
            </w:r>
            <w:r w:rsidR="00900786">
              <w:rPr>
                <w:rFonts w:ascii="Times New Roman" w:hAnsi="Times New Roman" w:cs="Times New Roman"/>
                <w:sz w:val="24"/>
                <w:szCs w:val="24"/>
              </w:rPr>
              <w:t xml:space="preserve">(e.g., </w:t>
            </w:r>
            <w:r w:rsidR="00937B9F">
              <w:rPr>
                <w:rFonts w:ascii="Times New Roman" w:hAnsi="Times New Roman" w:cs="Times New Roman"/>
                <w:sz w:val="24"/>
                <w:szCs w:val="24"/>
              </w:rPr>
              <w:t>“power user” who would create reports/dashboards, report readers who merely examine the data presented to them or analysts who need to perform what-ifs and drill into more details</w:t>
            </w:r>
            <w:r w:rsidR="00900786">
              <w:rPr>
                <w:rFonts w:ascii="Times New Roman" w:hAnsi="Times New Roman" w:cs="Times New Roman"/>
                <w:sz w:val="24"/>
                <w:szCs w:val="24"/>
              </w:rPr>
              <w:t>).</w:t>
            </w:r>
          </w:p>
        </w:tc>
      </w:tr>
    </w:tbl>
    <w:p w14:paraId="54CE6E9E" w14:textId="77777777" w:rsidR="00F56BE5" w:rsidRDefault="00F56BE5">
      <w:pPr>
        <w:rPr>
          <w:rFonts w:ascii="Arial" w:eastAsiaTheme="majorEastAsia" w:hAnsi="Arial" w:cstheme="majorBidi"/>
          <w:b/>
          <w:caps/>
          <w:color w:val="auto"/>
          <w:sz w:val="36"/>
          <w:szCs w:val="36"/>
        </w:rPr>
      </w:pPr>
      <w:r>
        <w:br w:type="page"/>
      </w:r>
    </w:p>
    <w:p w14:paraId="0E768436" w14:textId="77777777" w:rsidR="00752CFE" w:rsidRPr="00752CFE" w:rsidRDefault="00752CFE" w:rsidP="00ED50B2">
      <w:pPr>
        <w:pStyle w:val="Heading1"/>
      </w:pPr>
      <w:bookmarkStart w:id="30" w:name="_Toc403032765"/>
      <w:r w:rsidRPr="00752CFE">
        <w:lastRenderedPageBreak/>
        <w:t>Regulatory/Compliance Requirements</w:t>
      </w:r>
      <w:bookmarkEnd w:id="26"/>
      <w:bookmarkEnd w:id="30"/>
    </w:p>
    <w:tbl>
      <w:tblPr>
        <w:tblStyle w:val="TipTable"/>
        <w:tblW w:w="5014" w:type="pct"/>
        <w:tblLook w:val="04A0" w:firstRow="1" w:lastRow="0" w:firstColumn="1" w:lastColumn="0" w:noHBand="0" w:noVBand="1"/>
      </w:tblPr>
      <w:tblGrid>
        <w:gridCol w:w="648"/>
        <w:gridCol w:w="8738"/>
      </w:tblGrid>
      <w:tr w:rsidR="00D13A8A" w:rsidRPr="00A94D14" w14:paraId="1AA9019B"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73BAB2CD" w14:textId="77777777" w:rsidR="00D13A8A" w:rsidRPr="00A94D14" w:rsidRDefault="00D13A8A"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92EF8E7" wp14:editId="2A0F8A5D">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BDB41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7A045F8" w14:textId="27A70DBA" w:rsidR="00D13A8A" w:rsidRPr="00D13A8A" w:rsidRDefault="00D13A8A" w:rsidP="002438A3">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D13A8A">
              <w:rPr>
                <w:rFonts w:ascii="Times New Roman" w:hAnsi="Times New Roman" w:cs="Times New Roman"/>
                <w:i w:val="0"/>
                <w:sz w:val="24"/>
                <w:szCs w:val="24"/>
              </w:rPr>
              <w:t xml:space="preserve">When you’re gathering requirements, be aware that people you’re working with either may not know all the relevant and required compliance and regulatory rules, or may assume that you already know them.  </w:t>
            </w:r>
            <w:r w:rsidR="00900786">
              <w:rPr>
                <w:rFonts w:ascii="Times New Roman" w:hAnsi="Times New Roman" w:cs="Times New Roman"/>
                <w:i w:val="0"/>
                <w:sz w:val="24"/>
                <w:szCs w:val="24"/>
              </w:rPr>
              <w:t xml:space="preserve">See page 53 of the </w:t>
            </w:r>
            <w:r w:rsidR="00900786" w:rsidRPr="00B22026">
              <w:rPr>
                <w:rFonts w:ascii="Times New Roman" w:hAnsi="Times New Roman" w:cs="Times New Roman"/>
                <w:iCs w:val="0"/>
                <w:sz w:val="24"/>
                <w:szCs w:val="24"/>
              </w:rPr>
              <w:t>BI Guidebook</w:t>
            </w:r>
            <w:r w:rsidR="00900786" w:rsidRPr="007752E0">
              <w:rPr>
                <w:rFonts w:ascii="Times New Roman" w:hAnsi="Times New Roman" w:cs="Times New Roman"/>
                <w:i w:val="0"/>
                <w:sz w:val="24"/>
                <w:szCs w:val="24"/>
              </w:rPr>
              <w:t xml:space="preserve"> </w:t>
            </w:r>
            <w:r w:rsidR="00900786">
              <w:rPr>
                <w:rFonts w:ascii="Times New Roman" w:hAnsi="Times New Roman" w:cs="Times New Roman"/>
                <w:i w:val="0"/>
                <w:sz w:val="24"/>
                <w:szCs w:val="24"/>
              </w:rPr>
              <w:t xml:space="preserve">for examples </w:t>
            </w:r>
            <w:r>
              <w:rPr>
                <w:rFonts w:ascii="Times New Roman" w:hAnsi="Times New Roman" w:cs="Times New Roman"/>
                <w:i w:val="0"/>
                <w:sz w:val="24"/>
                <w:szCs w:val="24"/>
              </w:rPr>
              <w:t>of regulatory requirements</w:t>
            </w:r>
            <w:r w:rsidR="00900786">
              <w:rPr>
                <w:rFonts w:ascii="Times New Roman" w:hAnsi="Times New Roman" w:cs="Times New Roman"/>
                <w:i w:val="0"/>
                <w:sz w:val="24"/>
                <w:szCs w:val="24"/>
              </w:rPr>
              <w:t>.</w:t>
            </w:r>
          </w:p>
        </w:tc>
      </w:tr>
    </w:tbl>
    <w:p w14:paraId="60AF47DC" w14:textId="77777777" w:rsidR="00477085" w:rsidRDefault="00477085" w:rsidP="00752CFE"/>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3B11819E"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F64B7BC" w14:textId="77777777" w:rsidR="00D13A8A" w:rsidRDefault="00D13A8A" w:rsidP="00B87679">
            <w:pPr>
              <w:pStyle w:val="InsetTextHere"/>
            </w:pPr>
            <w:r>
              <mc:AlternateContent>
                <mc:Choice Requires="wpg">
                  <w:drawing>
                    <wp:inline distT="0" distB="0" distL="0" distR="0" wp14:anchorId="313BE076" wp14:editId="611EDE11">
                      <wp:extent cx="228600" cy="228600"/>
                      <wp:effectExtent l="0" t="0" r="0" b="0"/>
                      <wp:docPr id="77" name="Group 7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8" name="Oval 7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7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CBFAA3" id="Group 7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LcW41qEBQAA8BEAAA4AAAAAAAAAAAAAAAAALgIAAGRycy9lMm9E&#10;b2MueG1sUEsBAi0AFAAGAAgAAAAhAPgMKZnYAAAAAwEAAA8AAAAAAAAAAAAAAAAA3gcAAGRycy9k&#10;b3ducmV2LnhtbFBLBQYAAAAABAAEAPMAAADjCAAAAAA=&#10;">
                      <v:oval id="Oval 7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Rxb8A&#10;AADbAAAADwAAAGRycy9kb3ducmV2LnhtbERPzU4CMRC+m/gOzZh4k64eEBcKMRgMFzWiDzDZDtuF&#10;7bRpy7K8PXMw8fjl+1+sRt+rgVLuAht4nFSgiJtgO24N/P5sHmagckG22AcmAxfKsFre3iywtuHM&#10;3zTsSqskhHONBlwpsdY6N4485kmIxMLtQ/JYBKZW24RnCfe9fqqqqfbYsTQ4jLR21Bx3Jy8lLg5v&#10;cf3evcw8tYevyzR9fqAx93fj6xxUobH8i//cW2vgWcbK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y5HFvwAAANsAAAAPAAAAAAAAAAAAAAAAAJgCAABkcnMvZG93bnJl&#10;di54bWxQSwUGAAAAAAQABAD1AAAAhAMAAAAA&#10;" fillcolor="#f24f4f [3204]" stroked="f" strokeweight="0">
                        <v:stroke joinstyle="miter"/>
                        <o:lock v:ext="edit" aspectratio="t"/>
                      </v:oval>
                      <v:shape id="Freeform 7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T4MQA&#10;AADbAAAADwAAAGRycy9kb3ducmV2LnhtbESPQWvCQBSE7wX/w/KE3upGW7SmriKFQk6FGovX1+xL&#10;Nph9G3bXmPbXdwsFj8PMfMNsdqPtxEA+tI4VzGcZCOLK6ZYbBcfy7eEZRIjIGjvHpOCbAuy2k7sN&#10;5tpd+YOGQ2xEgnDIUYGJsc+lDJUhi2HmeuLk1c5bjEn6RmqP1wS3nVxk2VJabDktGOzp1VB1Plys&#10;gtPPZzlcfGnea18UT+uv09LXj0rdT8f9C4hIY7yF/9uFVrBa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0+D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5E987F5" w14:textId="0A7512AE" w:rsidR="00D13A8A" w:rsidRPr="00701654" w:rsidRDefault="00D13A8A" w:rsidP="007752E0">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0150A2">
              <w:rPr>
                <w:rFonts w:ascii="Times New Roman" w:hAnsi="Times New Roman" w:cs="Times New Roman"/>
                <w:sz w:val="24"/>
                <w:szCs w:val="24"/>
              </w:rPr>
              <w:t>and</w:t>
            </w:r>
            <w:r w:rsidR="000150A2" w:rsidRPr="00D13A8A">
              <w:rPr>
                <w:rFonts w:ascii="Times New Roman" w:hAnsi="Times New Roman" w:cs="Times New Roman"/>
                <w:sz w:val="24"/>
                <w:szCs w:val="24"/>
              </w:rPr>
              <w:t xml:space="preserve"> </w:t>
            </w:r>
            <w:r w:rsidRPr="00D13A8A">
              <w:rPr>
                <w:rFonts w:ascii="Times New Roman" w:hAnsi="Times New Roman" w:cs="Times New Roman"/>
                <w:sz w:val="24"/>
                <w:szCs w:val="24"/>
              </w:rPr>
              <w:t>briefly describe the regulatory and compliance requirements</w:t>
            </w:r>
          </w:p>
        </w:tc>
      </w:tr>
    </w:tbl>
    <w:p w14:paraId="29A66C68" w14:textId="77777777" w:rsidR="00477085" w:rsidRDefault="00477085" w:rsidP="00752CFE"/>
    <w:p w14:paraId="70999BBC" w14:textId="77777777" w:rsidR="00F56BE5" w:rsidRDefault="00F56BE5">
      <w:pPr>
        <w:rPr>
          <w:rFonts w:ascii="Arial" w:eastAsiaTheme="majorEastAsia" w:hAnsi="Arial" w:cstheme="majorBidi"/>
          <w:b/>
          <w:caps/>
          <w:color w:val="auto"/>
          <w:sz w:val="36"/>
          <w:szCs w:val="36"/>
        </w:rPr>
      </w:pPr>
      <w:bookmarkStart w:id="31" w:name="_Toc400277893"/>
      <w:r>
        <w:br w:type="page"/>
      </w:r>
    </w:p>
    <w:p w14:paraId="4FF85FDA" w14:textId="77777777" w:rsidR="00752CFE" w:rsidRPr="00FD156E" w:rsidRDefault="00752CFE" w:rsidP="00FD156E">
      <w:pPr>
        <w:pStyle w:val="Heading1"/>
        <w:rPr>
          <w:bCs/>
        </w:rPr>
      </w:pPr>
      <w:bookmarkStart w:id="32" w:name="_Toc403032766"/>
      <w:r w:rsidRPr="000D44DF">
        <w:lastRenderedPageBreak/>
        <w:t>Technical Requirements</w:t>
      </w:r>
      <w:bookmarkEnd w:id="31"/>
      <w:bookmarkEnd w:id="32"/>
      <w:r w:rsidRPr="000D44DF">
        <w:t xml:space="preserve"> </w:t>
      </w:r>
    </w:p>
    <w:tbl>
      <w:tblPr>
        <w:tblStyle w:val="TipTable"/>
        <w:tblW w:w="5014" w:type="pct"/>
        <w:tblLook w:val="04A0" w:firstRow="1" w:lastRow="0" w:firstColumn="1" w:lastColumn="0" w:noHBand="0" w:noVBand="1"/>
      </w:tblPr>
      <w:tblGrid>
        <w:gridCol w:w="648"/>
        <w:gridCol w:w="8738"/>
      </w:tblGrid>
      <w:tr w:rsidR="000727C0" w:rsidRPr="00A94D14" w14:paraId="6B4A87B1"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0681FF0C" w14:textId="77777777" w:rsidR="000727C0" w:rsidRPr="00A94D14" w:rsidRDefault="000727C0"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783A0BC9" wp14:editId="65E32783">
                      <wp:extent cx="228600" cy="228600"/>
                      <wp:effectExtent l="0" t="0" r="0" b="0"/>
                      <wp:docPr id="10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3" name="Oval 10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4" name="Freeform 10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33E25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5uL2EBQAA9REAAA4AAAAAAAAAAAAAAAAALgIAAGRycy9lMm9E&#10;b2MueG1sUEsBAi0AFAAGAAgAAAAhAPgMKZnYAAAAAwEAAA8AAAAAAAAAAAAAAAAA3gcAAGRycy9k&#10;b3ducmV2LnhtbFBLBQYAAAAABAAEAPMAAADjCAAAAAA=&#10;">
                      <v:oval id="Oval 10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5b8MA&#10;AADcAAAADwAAAGRycy9kb3ducmV2LnhtbESP3WoCMRCF7wu+QxihdzVrC6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F5b8MAAADcAAAADwAAAAAAAAAAAAAAAACYAgAAZHJzL2Rv&#10;d25yZXYueG1sUEsFBgAAAAAEAAQA9QAAAIgDAAAAAA==&#10;" fillcolor="#f24f4f [3204]" stroked="f" strokeweight="0">
                        <v:stroke joinstyle="miter"/>
                        <o:lock v:ext="edit" aspectratio="t"/>
                      </v:oval>
                      <v:shape id="Freeform 10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MksIA&#10;AADcAAAADwAAAGRycy9kb3ducmV2LnhtbERP32vCMBB+H+x/CDfY20zdRLQaZQwGfRrMKr6ezbUp&#10;NpeSxNrtr18Ggm/38f289Xa0nRjIh9axgukkA0FcOd1yo2Bffr4sQISIrLFzTAp+KMB28/iwxly7&#10;K3/TsIuNSCEcclRgYuxzKUNlyGKYuJ44cbXzFmOCvpHa4zWF206+ZtlcWmw5NRjs6cNQdd5drILj&#10;76EcLr40X7UvitnydJz7+k2p56fxfQUi0hjv4pu70Gl+NoP/Z9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IyS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1AC3F995" w14:textId="583B7BF7" w:rsidR="000727C0" w:rsidRPr="00145E2D" w:rsidRDefault="00A206DF" w:rsidP="008544E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The project may need to comply with technical requirements </w:t>
            </w:r>
            <w:r w:rsidR="000150A2">
              <w:rPr>
                <w:rFonts w:ascii="Times New Roman" w:hAnsi="Times New Roman" w:cs="Times New Roman"/>
                <w:i w:val="0"/>
                <w:sz w:val="24"/>
                <w:szCs w:val="24"/>
              </w:rPr>
              <w:t>issued by the CIO, IT or business group.</w:t>
            </w:r>
            <w:r w:rsidRPr="00A206DF">
              <w:rPr>
                <w:rFonts w:ascii="Times New Roman" w:hAnsi="Times New Roman" w:cs="Times New Roman"/>
                <w:i w:val="0"/>
                <w:sz w:val="24"/>
                <w:szCs w:val="24"/>
              </w:rPr>
              <w:t xml:space="preserve"> There may be no discretionary leeway for these, so be sure to ask about them up front.</w:t>
            </w:r>
            <w:r w:rsidR="007752E0">
              <w:rPr>
                <w:rFonts w:ascii="Times New Roman" w:hAnsi="Times New Roman" w:cs="Times New Roman"/>
                <w:i w:val="0"/>
                <w:sz w:val="24"/>
                <w:szCs w:val="24"/>
              </w:rPr>
              <w:t xml:space="preserve"> Check page 5</w:t>
            </w:r>
            <w:r w:rsidR="008544E4">
              <w:rPr>
                <w:rFonts w:ascii="Times New Roman" w:hAnsi="Times New Roman" w:cs="Times New Roman"/>
                <w:i w:val="0"/>
                <w:sz w:val="24"/>
                <w:szCs w:val="24"/>
              </w:rPr>
              <w:t>4</w:t>
            </w:r>
            <w:r w:rsidR="007752E0">
              <w:rPr>
                <w:rFonts w:ascii="Times New Roman" w:hAnsi="Times New Roman" w:cs="Times New Roman"/>
                <w:i w:val="0"/>
                <w:sz w:val="24"/>
                <w:szCs w:val="24"/>
              </w:rPr>
              <w:t xml:space="preserve"> of the </w:t>
            </w:r>
            <w:r w:rsidR="007752E0" w:rsidRPr="007752E0">
              <w:rPr>
                <w:rFonts w:ascii="Times New Roman" w:hAnsi="Times New Roman" w:cs="Times New Roman"/>
                <w:sz w:val="24"/>
                <w:szCs w:val="24"/>
              </w:rPr>
              <w:t>BI Guidebook</w:t>
            </w:r>
            <w:r w:rsidR="007752E0">
              <w:rPr>
                <w:rFonts w:ascii="Times New Roman" w:hAnsi="Times New Roman" w:cs="Times New Roman"/>
                <w:i w:val="0"/>
                <w:sz w:val="24"/>
                <w:szCs w:val="24"/>
              </w:rPr>
              <w:t xml:space="preserve"> for a reminder on these.</w:t>
            </w:r>
          </w:p>
        </w:tc>
      </w:tr>
    </w:tbl>
    <w:p w14:paraId="254484D8" w14:textId="77777777" w:rsidR="000727C0" w:rsidRDefault="000727C0" w:rsidP="00145E2D">
      <w:pPr>
        <w:spacing w:after="0" w:line="240" w:lineRule="auto"/>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4AAFBCA2"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0A9098A" w14:textId="77777777" w:rsidR="00D13A8A" w:rsidRDefault="00D13A8A" w:rsidP="00B87679">
            <w:pPr>
              <w:pStyle w:val="InsetTextHere"/>
            </w:pPr>
            <w:r>
              <mc:AlternateContent>
                <mc:Choice Requires="wpg">
                  <w:drawing>
                    <wp:inline distT="0" distB="0" distL="0" distR="0" wp14:anchorId="566FB26B" wp14:editId="161C86F2">
                      <wp:extent cx="228600" cy="228600"/>
                      <wp:effectExtent l="0" t="0" r="0" b="0"/>
                      <wp:docPr id="86" name="Group 8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54841D" id="Group 8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9LsujY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FDFE060" w14:textId="4EC66A3E" w:rsidR="00D13A8A" w:rsidRPr="00701654" w:rsidRDefault="00145E2D">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and describe</w:t>
            </w:r>
            <w:r w:rsidR="0026556D">
              <w:rPr>
                <w:rFonts w:ascii="Times New Roman" w:hAnsi="Times New Roman" w:cs="Times New Roman"/>
                <w:sz w:val="24"/>
                <w:szCs w:val="24"/>
              </w:rPr>
              <w:t xml:space="preserve"> the technology requirements, what business requirements are impacted and, if applicable, the range of options to comply with requirements</w:t>
            </w:r>
            <w:r w:rsidR="00D13A8A">
              <w:rPr>
                <w:rFonts w:ascii="Times New Roman" w:hAnsi="Times New Roman" w:cs="Times New Roman"/>
                <w:sz w:val="24"/>
                <w:szCs w:val="24"/>
              </w:rPr>
              <w:t>.</w:t>
            </w:r>
          </w:p>
        </w:tc>
      </w:tr>
    </w:tbl>
    <w:p w14:paraId="52E47322" w14:textId="77777777" w:rsidR="00D13A8A" w:rsidRDefault="00D13A8A" w:rsidP="00752CFE"/>
    <w:p w14:paraId="2121C8DA" w14:textId="77777777" w:rsidR="00F56BE5" w:rsidRDefault="00F56BE5">
      <w:pPr>
        <w:rPr>
          <w:rFonts w:ascii="Arial" w:eastAsiaTheme="majorEastAsia" w:hAnsi="Arial" w:cstheme="majorBidi"/>
          <w:b/>
          <w:caps/>
          <w:color w:val="auto"/>
          <w:sz w:val="36"/>
          <w:szCs w:val="36"/>
        </w:rPr>
      </w:pPr>
      <w:bookmarkStart w:id="33" w:name="_Toc400277894"/>
      <w:r>
        <w:br w:type="page"/>
      </w:r>
    </w:p>
    <w:p w14:paraId="28232372" w14:textId="77777777" w:rsidR="00752CFE" w:rsidRDefault="00752CFE" w:rsidP="00ED50B2">
      <w:pPr>
        <w:pStyle w:val="Heading1"/>
      </w:pPr>
      <w:bookmarkStart w:id="34" w:name="_Toc403032767"/>
      <w:r>
        <w:lastRenderedPageBreak/>
        <w:t>Requirements Cross-matrix</w:t>
      </w:r>
      <w:bookmarkEnd w:id="33"/>
      <w:bookmarkEnd w:id="34"/>
    </w:p>
    <w:tbl>
      <w:tblPr>
        <w:tblStyle w:val="TipTable"/>
        <w:tblW w:w="5014" w:type="pct"/>
        <w:tblLook w:val="04A0" w:firstRow="1" w:lastRow="0" w:firstColumn="1" w:lastColumn="0" w:noHBand="0" w:noVBand="1"/>
      </w:tblPr>
      <w:tblGrid>
        <w:gridCol w:w="648"/>
        <w:gridCol w:w="8738"/>
      </w:tblGrid>
      <w:tr w:rsidR="000727C0" w:rsidRPr="00A94D14" w14:paraId="79E64495" w14:textId="77777777" w:rsidTr="00F56BE5">
        <w:tc>
          <w:tcPr>
            <w:cnfStyle w:val="001000000000" w:firstRow="0" w:lastRow="0" w:firstColumn="1" w:lastColumn="0" w:oddVBand="0" w:evenVBand="0" w:oddHBand="0" w:evenHBand="0" w:firstRowFirstColumn="0" w:firstRowLastColumn="0" w:lastRowFirstColumn="0" w:lastRowLastColumn="0"/>
            <w:tcW w:w="345" w:type="pct"/>
          </w:tcPr>
          <w:p w14:paraId="6713947E" w14:textId="77777777" w:rsidR="000727C0" w:rsidRPr="00A94D14" w:rsidRDefault="000727C0"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F719DBF" wp14:editId="24BD8C31">
                      <wp:extent cx="228600" cy="228600"/>
                      <wp:effectExtent l="0" t="0" r="0" b="0"/>
                      <wp:docPr id="10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6" name="Oval 10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7" name="Freeform 10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CF915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4hSuL4kFAAD1EQAADgAAAAAAAAAAAAAAAAAuAgAAZHJz&#10;L2Uyb0RvYy54bWxQSwECLQAUAAYACAAAACEA+AwpmdgAAAADAQAADwAAAAAAAAAAAAAAAADjBwAA&#10;ZHJzL2Rvd25yZXYueG1sUEsFBgAAAAAEAAQA8wAAAOgIAAAAAA==&#10;">
                      <v:oval id="Oval 10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8MA&#10;AADcAAAADwAAAGRycy9kb3ducmV2LnhtbESPQWsCMRCF7wX/QxjBW83qYbFbo4ilpRcrtf0Bw2a6&#10;Wd1MQhLX9d83guBthvfmfW+W68F2oqcQW8cKZtMCBHHtdMuNgt+f9+cFiJiQNXaOScGVIqxXo6cl&#10;Vtpd+Jv6Q2pEDuFYoQKTkq+kjLUhi3HqPHHW/lywmPIaGqkDXnK47eS8KEppseVMMOhpa6g+Hc42&#10;Q4zv3/z2o31ZWGqO+2sZvnao1GQ8bF5BJBrSw3y//tS5flHC7Zk8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a98MAAADcAAAADwAAAAAAAAAAAAAAAACYAgAAZHJzL2Rv&#10;d25yZXYueG1sUEsFBgAAAAAEAAQA9QAAAIgDAAAAAA==&#10;" fillcolor="#f24f4f [3204]" stroked="f" strokeweight="0">
                        <v:stroke joinstyle="miter"/>
                        <o:lock v:ext="edit" aspectratio="t"/>
                      </v:oval>
                      <v:shape id="Freeform 10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S5cMA&#10;AADcAAAADwAAAGRycy9kb3ducmV2LnhtbERPyWrDMBC9F/oPYgq9NXIXsjhRQgkEfCokbsh1Yo0t&#10;U2tkJMVx+/VRodDbPN46q81oOzGQD61jBc+TDARx5XTLjYLPcvc0BxEissbOMSn4pgCb9f3dCnPt&#10;rryn4RAbkUI45KjAxNjnUobKkMUwcT1x4mrnLcYEfSO1x2sKt518ybKptNhyajDY09ZQ9XW4WAWn&#10;n2M5XHxpPmpfFG+L82nq61elHh/G9yWISGP8F/+5C53mZzP4fS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YS5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0" w:type="auto"/>
          </w:tcPr>
          <w:p w14:paraId="6E24192A" w14:textId="1D68398D" w:rsidR="000727C0" w:rsidRPr="00A206DF" w:rsidRDefault="003D5DCE" w:rsidP="007752E0">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C</w:t>
            </w:r>
            <w:r w:rsidR="00A206DF" w:rsidRPr="00A206DF">
              <w:rPr>
                <w:rFonts w:ascii="Times New Roman" w:hAnsi="Times New Roman" w:cs="Times New Roman"/>
                <w:i w:val="0"/>
                <w:sz w:val="24"/>
                <w:szCs w:val="24"/>
              </w:rPr>
              <w:t xml:space="preserve">onsolidate and coordinate the varied requirements into a cohesive </w:t>
            </w:r>
            <w:r w:rsidR="00A206DF">
              <w:rPr>
                <w:rFonts w:ascii="Times New Roman" w:hAnsi="Times New Roman" w:cs="Times New Roman"/>
                <w:i w:val="0"/>
                <w:sz w:val="24"/>
                <w:szCs w:val="24"/>
              </w:rPr>
              <w:t xml:space="preserve">set of </w:t>
            </w:r>
            <w:r w:rsidR="00A206DF" w:rsidRPr="00A206DF">
              <w:rPr>
                <w:rFonts w:ascii="Times New Roman" w:hAnsi="Times New Roman" w:cs="Times New Roman"/>
                <w:i w:val="0"/>
                <w:sz w:val="24"/>
                <w:szCs w:val="24"/>
              </w:rPr>
              <w:t>BI project requirements to determine which</w:t>
            </w:r>
            <w:r>
              <w:rPr>
                <w:rFonts w:ascii="Times New Roman" w:hAnsi="Times New Roman" w:cs="Times New Roman"/>
                <w:i w:val="0"/>
                <w:sz w:val="24"/>
                <w:szCs w:val="24"/>
              </w:rPr>
              <w:t xml:space="preserve"> ones</w:t>
            </w:r>
            <w:r w:rsidR="00A206DF" w:rsidRPr="00A206DF">
              <w:rPr>
                <w:rFonts w:ascii="Times New Roman" w:hAnsi="Times New Roman" w:cs="Times New Roman"/>
                <w:i w:val="0"/>
                <w:sz w:val="24"/>
                <w:szCs w:val="24"/>
              </w:rPr>
              <w:t xml:space="preserve"> truly drive value.  </w:t>
            </w:r>
            <w:r w:rsidR="007752E0">
              <w:rPr>
                <w:rFonts w:ascii="Times New Roman" w:hAnsi="Times New Roman" w:cs="Times New Roman"/>
                <w:i w:val="0"/>
                <w:sz w:val="24"/>
                <w:szCs w:val="24"/>
              </w:rPr>
              <w:t xml:space="preserve">See page 55 of the </w:t>
            </w:r>
            <w:r w:rsidR="007752E0" w:rsidRPr="007752E0">
              <w:rPr>
                <w:rFonts w:ascii="Times New Roman" w:hAnsi="Times New Roman" w:cs="Times New Roman"/>
                <w:sz w:val="24"/>
                <w:szCs w:val="24"/>
              </w:rPr>
              <w:t>BI Guidebook</w:t>
            </w:r>
            <w:r w:rsidR="007752E0">
              <w:rPr>
                <w:rFonts w:ascii="Times New Roman" w:hAnsi="Times New Roman" w:cs="Times New Roman"/>
                <w:i w:val="0"/>
                <w:sz w:val="24"/>
                <w:szCs w:val="24"/>
              </w:rPr>
              <w:t xml:space="preserve"> for the dimensions by which you should categorize the requirements. Chapter 18 provides further discussion.</w:t>
            </w:r>
          </w:p>
        </w:tc>
      </w:tr>
    </w:tbl>
    <w:p w14:paraId="11E210BA" w14:textId="77777777" w:rsidR="00752CFE" w:rsidRPr="00A206DF" w:rsidRDefault="00752CFE" w:rsidP="00A206DF">
      <w:pPr>
        <w:spacing w:after="0" w:line="240" w:lineRule="auto"/>
        <w:rPr>
          <w:sz w:val="12"/>
          <w:szCs w:val="12"/>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7FD24DDB"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8A86825" w14:textId="77777777" w:rsidR="00D13A8A" w:rsidRDefault="00D13A8A" w:rsidP="00B87679">
            <w:pPr>
              <w:pStyle w:val="InsetTextHere"/>
            </w:pPr>
            <w:r>
              <mc:AlternateContent>
                <mc:Choice Requires="wpg">
                  <w:drawing>
                    <wp:inline distT="0" distB="0" distL="0" distR="0" wp14:anchorId="16B80B8B" wp14:editId="2D9FA1DF">
                      <wp:extent cx="228600" cy="228600"/>
                      <wp:effectExtent l="0" t="0" r="0" b="0"/>
                      <wp:docPr id="89" name="Group 8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E227DA" id="Group 8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Qdgg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gLRQdggUAAPARAAAOAAAAAAAAAAAAAAAAAC4CAABkcnMvZTJvRG9j&#10;LnhtbFBLAQItABQABgAIAAAAIQD4DCmZ2AAAAAMBAAAPAAAAAAAAAAAAAAAAANwHAABkcnMvZG93&#10;bnJldi54bWxQSwUGAAAAAAQABADzAAAA4Qg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FB00C3C" w14:textId="46DFE6C4" w:rsidR="00D13A8A" w:rsidRPr="00701654" w:rsidRDefault="00A206DF" w:rsidP="00A206D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Classify and list the requirements according to agreed</w:t>
            </w:r>
            <w:r w:rsidR="007752E0">
              <w:rPr>
                <w:rFonts w:ascii="Times New Roman" w:hAnsi="Times New Roman" w:cs="Times New Roman"/>
                <w:sz w:val="24"/>
                <w:szCs w:val="24"/>
              </w:rPr>
              <w:t>-</w:t>
            </w:r>
            <w:r>
              <w:rPr>
                <w:rFonts w:ascii="Times New Roman" w:hAnsi="Times New Roman" w:cs="Times New Roman"/>
                <w:sz w:val="24"/>
                <w:szCs w:val="24"/>
              </w:rPr>
              <w:t>upon categories.</w:t>
            </w:r>
          </w:p>
        </w:tc>
      </w:tr>
    </w:tbl>
    <w:p w14:paraId="4201D89F" w14:textId="77777777" w:rsidR="00752CFE" w:rsidRPr="000D44DF" w:rsidRDefault="00752CFE" w:rsidP="00752CFE"/>
    <w:p w14:paraId="5BE03496" w14:textId="77777777" w:rsidR="00F56BE5" w:rsidRDefault="00F56BE5">
      <w:pPr>
        <w:rPr>
          <w:rFonts w:ascii="Arial" w:eastAsiaTheme="majorEastAsia" w:hAnsi="Arial" w:cstheme="majorBidi"/>
          <w:b/>
          <w:caps/>
          <w:color w:val="auto"/>
          <w:sz w:val="36"/>
          <w:szCs w:val="36"/>
        </w:rPr>
      </w:pPr>
      <w:bookmarkStart w:id="35" w:name="_Toc400277895"/>
      <w:r>
        <w:br w:type="page"/>
      </w:r>
    </w:p>
    <w:p w14:paraId="434E3CC1" w14:textId="77777777" w:rsidR="00752CFE" w:rsidRDefault="00752CFE" w:rsidP="00ED50B2">
      <w:pPr>
        <w:pStyle w:val="Heading1"/>
      </w:pPr>
      <w:bookmarkStart w:id="36" w:name="_Toc403032768"/>
      <w:r w:rsidRPr="000D44DF">
        <w:lastRenderedPageBreak/>
        <w:t>Prioritizing Requirements</w:t>
      </w:r>
      <w:bookmarkEnd w:id="35"/>
      <w:bookmarkEnd w:id="36"/>
      <w:r w:rsidRPr="000D44DF">
        <w:t xml:space="preserve"> </w:t>
      </w:r>
    </w:p>
    <w:tbl>
      <w:tblPr>
        <w:tblStyle w:val="TipTable"/>
        <w:tblW w:w="5014" w:type="pct"/>
        <w:tblLook w:val="04A0" w:firstRow="1" w:lastRow="0" w:firstColumn="1" w:lastColumn="0" w:noHBand="0" w:noVBand="1"/>
      </w:tblPr>
      <w:tblGrid>
        <w:gridCol w:w="648"/>
        <w:gridCol w:w="8738"/>
      </w:tblGrid>
      <w:tr w:rsidR="000727C0" w:rsidRPr="00A94D14" w14:paraId="66131CF7"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2B7D7EEC" w14:textId="77777777" w:rsidR="000727C0" w:rsidRPr="00A94D14" w:rsidRDefault="000727C0"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011C1B3" wp14:editId="2440DA21">
                      <wp:extent cx="228600" cy="228600"/>
                      <wp:effectExtent l="0" t="0" r="0" b="0"/>
                      <wp:docPr id="10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9" name="Oval 10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0" name="Freeform 11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5C68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HiuQ8hQUAAPURAAAOAAAAAAAAAAAAAAAAAC4CAABkcnMvZTJv&#10;RG9jLnhtbFBLAQItABQABgAIAAAAIQD4DCmZ2AAAAAMBAAAPAAAAAAAAAAAAAAAAAN8HAABkcnMv&#10;ZG93bnJldi54bWxQSwUGAAAAAAQABADzAAAA5AgAAAAA&#10;">
                      <v:oval id="Oval 10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lOhcMA&#10;AADcAAAADwAAAGRycy9kb3ducmV2LnhtbESPQWsCMRCF7wX/QxjBW83ag+hqFFEqXtpS9QcMm3Gz&#10;upmEJK7rv28Khd5meG/e92a57m0rOgqxcaxgMi5AEFdON1wrOJ/eX2cgYkLW2DomBU+KsF4NXpZY&#10;avfgb+qOqRY5hGOJCkxKvpQyVoYsxrHzxFm7uGAx5TXUUgd85HDbyreimEqLDWeCQU9bQ9XteLcZ&#10;Yny389t9M59Zqq9fz2n4/EClRsN+swCRqE//5r/rg871izn8PpMn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lOhcMAAADcAAAADwAAAAAAAAAAAAAAAACYAgAAZHJzL2Rv&#10;d25yZXYueG1sUEsFBgAAAAAEAAQA9QAAAIgDAAAAAA==&#10;" fillcolor="#f24f4f [3204]" stroked="f" strokeweight="0">
                        <v:stroke joinstyle="miter"/>
                        <o:lock v:ext="edit" aspectratio="t"/>
                      </v:oval>
                      <v:shape id="Freeform 11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cTMUA&#10;AADcAAAADwAAAGRycy9kb3ducmV2LnhtbESPQUvDQBCF74L/YRnBm91UpWjabRFByEmwqfQ6ZifZ&#10;0Oxs2N2m0V/vHARvM7w3732z2c1+UBPF1Ac2sFwUoIibYHvuDBzqt7snUCkjWxwCk4FvSrDbXl9t&#10;sLThwh807XOnJIRTiQZczmOpdWoceUyLMBKL1oboMcsaO20jXiTcD/q+KFbaY8/S4HCkV0fNaX/2&#10;Bo4/n/V0jrV7b2NVPT5/HVexfTDm9mZ+WYPKNOd/8991ZQV/K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hxM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087AF02A" w14:textId="77777777" w:rsidR="000727C0" w:rsidRPr="000727C0" w:rsidRDefault="000727C0" w:rsidP="000727C0">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Never accept that every</w:t>
            </w:r>
            <w:r w:rsidR="00C8714D">
              <w:rPr>
                <w:rFonts w:ascii="Times New Roman" w:hAnsi="Times New Roman" w:cs="Times New Roman"/>
                <w:i w:val="0"/>
                <w:sz w:val="24"/>
                <w:szCs w:val="24"/>
              </w:rPr>
              <w:t xml:space="preserve"> requirement is a top priority. T</w:t>
            </w:r>
            <w:r w:rsidRPr="000727C0">
              <w:rPr>
                <w:rFonts w:ascii="Times New Roman" w:hAnsi="Times New Roman" w:cs="Times New Roman"/>
                <w:i w:val="0"/>
                <w:sz w:val="24"/>
                <w:szCs w:val="24"/>
              </w:rPr>
              <w:t xml:space="preserve">he business needs to classify the requirements </w:t>
            </w:r>
            <w:r w:rsidR="00C8714D">
              <w:rPr>
                <w:rFonts w:ascii="Times New Roman" w:hAnsi="Times New Roman" w:cs="Times New Roman"/>
                <w:i w:val="0"/>
                <w:sz w:val="24"/>
                <w:szCs w:val="24"/>
              </w:rPr>
              <w:t>into categories such as</w:t>
            </w:r>
            <w:r w:rsidRPr="000727C0">
              <w:rPr>
                <w:rFonts w:ascii="Times New Roman" w:hAnsi="Times New Roman" w:cs="Times New Roman"/>
                <w:i w:val="0"/>
                <w:sz w:val="24"/>
                <w:szCs w:val="24"/>
              </w:rPr>
              <w:t>:</w:t>
            </w:r>
          </w:p>
          <w:p w14:paraId="6F5C3939" w14:textId="77777777" w:rsidR="000727C0" w:rsidRP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Must-have</w:t>
            </w:r>
          </w:p>
          <w:p w14:paraId="400C21DD" w14:textId="77777777" w:rsidR="000727C0" w:rsidRP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Should-have</w:t>
            </w:r>
          </w:p>
          <w:p w14:paraId="2C7BF354" w14:textId="77777777" w:rsidR="000727C0" w:rsidRP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Nice-to-have</w:t>
            </w:r>
          </w:p>
          <w:p w14:paraId="2A32A167" w14:textId="77777777" w:rsid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Forget about it</w:t>
            </w:r>
          </w:p>
          <w:p w14:paraId="4652805C" w14:textId="455958F9" w:rsidR="000727C0" w:rsidRPr="00D13A8A" w:rsidRDefault="003D5DCE" w:rsidP="008544E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See page 5</w:t>
            </w:r>
            <w:r w:rsidR="008544E4">
              <w:rPr>
                <w:rFonts w:ascii="Times New Roman" w:hAnsi="Times New Roman" w:cs="Times New Roman"/>
                <w:i w:val="0"/>
                <w:sz w:val="24"/>
                <w:szCs w:val="24"/>
              </w:rPr>
              <w:t>6</w:t>
            </w:r>
            <w:r>
              <w:rPr>
                <w:rFonts w:ascii="Times New Roman" w:hAnsi="Times New Roman" w:cs="Times New Roman"/>
                <w:i w:val="0"/>
                <w:sz w:val="24"/>
                <w:szCs w:val="24"/>
              </w:rPr>
              <w:t xml:space="preserve"> of the</w:t>
            </w:r>
            <w:r w:rsidRPr="007752E0">
              <w:rPr>
                <w:rFonts w:ascii="Times New Roman" w:hAnsi="Times New Roman" w:cs="Times New Roman"/>
                <w:i w:val="0"/>
                <w:sz w:val="24"/>
                <w:szCs w:val="24"/>
              </w:rPr>
              <w:t xml:space="preserve"> </w:t>
            </w:r>
            <w:r w:rsidRPr="007752E0">
              <w:rPr>
                <w:rFonts w:ascii="Times New Roman" w:hAnsi="Times New Roman" w:cs="Times New Roman"/>
                <w:iCs w:val="0"/>
                <w:sz w:val="24"/>
                <w:szCs w:val="24"/>
              </w:rPr>
              <w:t>BI Guidebook</w:t>
            </w:r>
            <w:r>
              <w:rPr>
                <w:rFonts w:ascii="Times New Roman" w:hAnsi="Times New Roman" w:cs="Times New Roman"/>
                <w:i w:val="0"/>
                <w:sz w:val="24"/>
                <w:szCs w:val="24"/>
              </w:rPr>
              <w:t xml:space="preserve"> for more on this.</w:t>
            </w:r>
          </w:p>
        </w:tc>
      </w:tr>
    </w:tbl>
    <w:p w14:paraId="064B1DE1" w14:textId="77777777" w:rsidR="00A86BC9" w:rsidRPr="00B87679" w:rsidRDefault="00A86BC9" w:rsidP="00A206DF">
      <w:pPr>
        <w:spacing w:after="0" w:line="240" w:lineRule="auto"/>
        <w:rPr>
          <w:iCs/>
          <w:color w:val="auto"/>
          <w:sz w:val="10"/>
          <w:szCs w:val="10"/>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4E3D6267"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AC5F4AB" w14:textId="77777777" w:rsidR="00D13A8A" w:rsidRDefault="00D13A8A" w:rsidP="00B87679">
            <w:pPr>
              <w:pStyle w:val="InsetTextHere"/>
            </w:pPr>
            <w:r>
              <mc:AlternateContent>
                <mc:Choice Requires="wpg">
                  <w:drawing>
                    <wp:inline distT="0" distB="0" distL="0" distR="0" wp14:anchorId="66FCDF41" wp14:editId="0E0DB475">
                      <wp:extent cx="228600" cy="228600"/>
                      <wp:effectExtent l="0" t="0" r="0" b="0"/>
                      <wp:docPr id="92" name="Group 9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F1320A" id="Group 9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AFiebCBBQAA8BEAAA4AAAAAAAAAAAAAAAAALgIAAGRycy9lMm9Eb2Mu&#10;eG1sUEsBAi0AFAAGAAgAAAAhAPgMKZnYAAAAAwEAAA8AAAAAAAAAAAAAAAAA2wcAAGRycy9kb3du&#10;cmV2LnhtbFBLBQYAAAAABAAEAPMAAADgC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747F2E0" w14:textId="77777777" w:rsidR="00D13A8A" w:rsidRPr="00701654" w:rsidRDefault="00B87679" w:rsidP="00B87679">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each requirement, its priority and business owner.</w:t>
            </w:r>
          </w:p>
        </w:tc>
      </w:tr>
    </w:tbl>
    <w:p w14:paraId="23F4D9E5" w14:textId="77777777" w:rsidR="00A206DF" w:rsidRDefault="00A206DF"/>
    <w:p w14:paraId="0357DCD1" w14:textId="77777777" w:rsidR="00FD156E" w:rsidRDefault="00FD156E">
      <w:pPr>
        <w:rPr>
          <w:rFonts w:ascii="Arial" w:eastAsiaTheme="majorEastAsia" w:hAnsi="Arial" w:cstheme="majorBidi"/>
          <w:b/>
          <w:caps/>
          <w:color w:val="auto"/>
          <w:sz w:val="36"/>
          <w:szCs w:val="36"/>
        </w:rPr>
      </w:pPr>
      <w:r>
        <w:br w:type="page"/>
      </w:r>
    </w:p>
    <w:p w14:paraId="5CBF015C" w14:textId="77777777" w:rsidR="00C70B36" w:rsidRDefault="00AF0E7C" w:rsidP="00ED50B2">
      <w:pPr>
        <w:pStyle w:val="Heading1"/>
      </w:pPr>
      <w:bookmarkStart w:id="37" w:name="_Toc403032769"/>
      <w:r>
        <w:lastRenderedPageBreak/>
        <w:t>Approvals</w:t>
      </w:r>
      <w:bookmarkEnd w:id="37"/>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14:paraId="5CE425CD" w14:textId="77777777" w:rsidTr="006700CE">
        <w:tc>
          <w:tcPr>
            <w:cnfStyle w:val="001000000000" w:firstRow="0" w:lastRow="0" w:firstColumn="1" w:lastColumn="0" w:oddVBand="0" w:evenVBand="0" w:oddHBand="0" w:evenHBand="0" w:firstRowFirstColumn="0" w:firstRowLastColumn="0" w:lastRowFirstColumn="0" w:lastRowLastColumn="0"/>
            <w:tcW w:w="345" w:type="pct"/>
          </w:tcPr>
          <w:bookmarkStart w:id="38" w:name="ThisText"/>
          <w:bookmarkEnd w:id="38"/>
          <w:p w14:paraId="26A4128C" w14:textId="77777777" w:rsidR="00D00323" w:rsidRPr="00A94D14" w:rsidRDefault="00D00323"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ED098F0" wp14:editId="6387FE03">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0EAF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F683C74" w14:textId="3E3C8DE4" w:rsidR="00D00323" w:rsidRPr="00B87679" w:rsidRDefault="00D00323">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87679">
              <w:rPr>
                <w:rFonts w:ascii="Times New Roman" w:hAnsi="Times New Roman" w:cs="Times New Roman"/>
                <w:i w:val="0"/>
                <w:sz w:val="24"/>
                <w:szCs w:val="24"/>
              </w:rPr>
              <w:t xml:space="preserve">It is a best practice to obtain sign-off </w:t>
            </w:r>
            <w:r w:rsidR="005C3EA1" w:rsidRPr="00B87679">
              <w:rPr>
                <w:rFonts w:ascii="Times New Roman" w:hAnsi="Times New Roman" w:cs="Times New Roman"/>
                <w:i w:val="0"/>
                <w:sz w:val="24"/>
                <w:szCs w:val="24"/>
              </w:rPr>
              <w:t xml:space="preserve">approval of </w:t>
            </w:r>
            <w:r w:rsidR="00B87679">
              <w:rPr>
                <w:rFonts w:ascii="Times New Roman" w:hAnsi="Times New Roman" w:cs="Times New Roman"/>
                <w:i w:val="0"/>
                <w:sz w:val="24"/>
                <w:szCs w:val="24"/>
              </w:rPr>
              <w:t>each project milestone</w:t>
            </w:r>
            <w:r w:rsidR="005C3EA1" w:rsidRPr="00B87679">
              <w:rPr>
                <w:rFonts w:ascii="Times New Roman" w:hAnsi="Times New Roman" w:cs="Times New Roman"/>
                <w:i w:val="0"/>
                <w:sz w:val="24"/>
                <w:szCs w:val="24"/>
              </w:rPr>
              <w:t xml:space="preserve">. An organization’s policies and culture will dictate who the approvers </w:t>
            </w:r>
            <w:r w:rsidR="00BB081C">
              <w:rPr>
                <w:rFonts w:ascii="Times New Roman" w:hAnsi="Times New Roman" w:cs="Times New Roman"/>
                <w:i w:val="0"/>
                <w:sz w:val="24"/>
                <w:szCs w:val="24"/>
              </w:rPr>
              <w:t>are,</w:t>
            </w:r>
            <w:r w:rsidR="005C3EA1" w:rsidRPr="00B87679">
              <w:rPr>
                <w:rFonts w:ascii="Times New Roman" w:hAnsi="Times New Roman" w:cs="Times New Roman"/>
                <w:i w:val="0"/>
                <w:sz w:val="24"/>
                <w:szCs w:val="24"/>
              </w:rPr>
              <w:t xml:space="preserve"> but typically the sponsors </w:t>
            </w:r>
            <w:r w:rsidR="00BB081C">
              <w:rPr>
                <w:rFonts w:ascii="Times New Roman" w:hAnsi="Times New Roman" w:cs="Times New Roman"/>
                <w:i w:val="0"/>
                <w:sz w:val="24"/>
                <w:szCs w:val="24"/>
              </w:rPr>
              <w:t>and</w:t>
            </w:r>
            <w:r w:rsidR="00BB081C" w:rsidRPr="00B87679">
              <w:rPr>
                <w:rFonts w:ascii="Times New Roman" w:hAnsi="Times New Roman" w:cs="Times New Roman"/>
                <w:i w:val="0"/>
                <w:sz w:val="24"/>
                <w:szCs w:val="24"/>
              </w:rPr>
              <w:t xml:space="preserve"> </w:t>
            </w:r>
            <w:r w:rsidR="005C3EA1" w:rsidRPr="00B87679">
              <w:rPr>
                <w:rFonts w:ascii="Times New Roman" w:hAnsi="Times New Roman" w:cs="Times New Roman"/>
                <w:i w:val="0"/>
                <w:sz w:val="24"/>
                <w:szCs w:val="24"/>
              </w:rPr>
              <w:t>key stakeholders are included.</w:t>
            </w:r>
          </w:p>
        </w:tc>
      </w:tr>
    </w:tbl>
    <w:tbl>
      <w:tblPr>
        <w:tblStyle w:val="GridTable6Colorful"/>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14:paraId="0F8D6862" w14:textId="77777777"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14:paraId="378B0676" w14:textId="77777777" w:rsidR="00D00323" w:rsidRPr="00D00323" w:rsidRDefault="00D00323" w:rsidP="00D00323">
            <w:pPr>
              <w:rPr>
                <w:szCs w:val="24"/>
              </w:rPr>
            </w:pPr>
            <w:r w:rsidRPr="00D00323">
              <w:rPr>
                <w:szCs w:val="24"/>
              </w:rPr>
              <w:t>Title</w:t>
            </w:r>
          </w:p>
        </w:tc>
        <w:tc>
          <w:tcPr>
            <w:tcW w:w="2380" w:type="pct"/>
          </w:tcPr>
          <w:p w14:paraId="6B83A04D" w14:textId="77777777"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14:paraId="33A99618"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14:paraId="0BEFF4C2"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14:paraId="45B75027"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3EEA2A07" w14:textId="77777777" w:rsidR="00D00323" w:rsidRPr="002001C2" w:rsidRDefault="00D00323" w:rsidP="00D00323">
            <w:pPr>
              <w:rPr>
                <w:color w:val="auto"/>
                <w:szCs w:val="24"/>
              </w:rPr>
            </w:pPr>
          </w:p>
        </w:tc>
        <w:tc>
          <w:tcPr>
            <w:tcW w:w="2380" w:type="pct"/>
          </w:tcPr>
          <w:p w14:paraId="385B31C0"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1D90591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39" w:name="ApprovalDate"/>
            <w:bookmarkEnd w:id="39"/>
          </w:p>
        </w:tc>
      </w:tr>
      <w:tr w:rsidR="00D00323" w14:paraId="69956D32"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248ABEDD" w14:textId="77777777" w:rsidR="00D00323" w:rsidRPr="002001C2" w:rsidRDefault="00D00323" w:rsidP="00D00323">
            <w:pPr>
              <w:rPr>
                <w:color w:val="auto"/>
                <w:szCs w:val="24"/>
              </w:rPr>
            </w:pPr>
          </w:p>
        </w:tc>
        <w:tc>
          <w:tcPr>
            <w:tcW w:w="2380" w:type="pct"/>
          </w:tcPr>
          <w:p w14:paraId="79C8DDD4"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14:paraId="29F2FB0A"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343F2E2B"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248B0AB5" w14:textId="77777777" w:rsidR="00D00323" w:rsidRPr="002001C2" w:rsidRDefault="00D00323" w:rsidP="00D00323">
            <w:pPr>
              <w:rPr>
                <w:color w:val="auto"/>
                <w:szCs w:val="24"/>
              </w:rPr>
            </w:pPr>
          </w:p>
        </w:tc>
        <w:tc>
          <w:tcPr>
            <w:tcW w:w="2380" w:type="pct"/>
          </w:tcPr>
          <w:p w14:paraId="052678AE"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2FF06428"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14:paraId="7538D1FB"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76DB0714" w14:textId="77777777" w:rsidR="00D00323" w:rsidRPr="002001C2" w:rsidRDefault="00D00323" w:rsidP="00D00323">
            <w:pPr>
              <w:rPr>
                <w:color w:val="auto"/>
                <w:szCs w:val="24"/>
              </w:rPr>
            </w:pPr>
          </w:p>
        </w:tc>
        <w:tc>
          <w:tcPr>
            <w:tcW w:w="2380" w:type="pct"/>
          </w:tcPr>
          <w:p w14:paraId="4BAB73D7"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14:paraId="0B87D667"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049F0C1F"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1FDC7C9A" w14:textId="77777777" w:rsidR="00D00323" w:rsidRPr="002001C2" w:rsidRDefault="00D00323" w:rsidP="00D00323">
            <w:pPr>
              <w:pStyle w:val="ListParagraph"/>
              <w:rPr>
                <w:color w:val="auto"/>
                <w:szCs w:val="24"/>
              </w:rPr>
            </w:pPr>
          </w:p>
        </w:tc>
        <w:tc>
          <w:tcPr>
            <w:tcW w:w="2380" w:type="pct"/>
          </w:tcPr>
          <w:p w14:paraId="68A4E181"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186C0F98"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14:paraId="64A0A2D4" w14:textId="77777777" w:rsidR="00B83272" w:rsidRDefault="00B83272" w:rsidP="005C3EA1"/>
    <w:p w14:paraId="0193873F" w14:textId="77777777" w:rsidR="00B83272" w:rsidRPr="00B83272" w:rsidRDefault="00B83272" w:rsidP="00B83272"/>
    <w:p w14:paraId="13B82267" w14:textId="77777777" w:rsidR="00B83272" w:rsidRDefault="00B83272" w:rsidP="00B83272">
      <w:pPr>
        <w:tabs>
          <w:tab w:val="left" w:pos="945"/>
        </w:tabs>
      </w:pPr>
      <w:r>
        <w:tab/>
      </w:r>
    </w:p>
    <w:p w14:paraId="1A0C8AD6" w14:textId="77777777" w:rsidR="00B83272" w:rsidRDefault="00B83272">
      <w:pPr>
        <w:rPr>
          <w:rFonts w:ascii="Arial" w:eastAsiaTheme="majorEastAsia" w:hAnsi="Arial" w:cstheme="majorBidi"/>
          <w:b/>
          <w:caps/>
          <w:color w:val="auto"/>
          <w:sz w:val="36"/>
          <w:szCs w:val="36"/>
        </w:rPr>
      </w:pPr>
      <w:r>
        <w:br w:type="page"/>
      </w:r>
    </w:p>
    <w:p w14:paraId="6E36E24F" w14:textId="77777777" w:rsidR="00B83272" w:rsidRDefault="00B83272" w:rsidP="00ED50B2">
      <w:pPr>
        <w:pStyle w:val="Heading1"/>
      </w:pPr>
      <w:bookmarkStart w:id="40" w:name="_Toc403032770"/>
      <w:r>
        <w:lastRenderedPageBreak/>
        <w:t>Appendix</w:t>
      </w:r>
      <w:r w:rsidR="00FC40D6">
        <w:t>: Inputs for Requirements</w:t>
      </w:r>
      <w:bookmarkEnd w:id="40"/>
    </w:p>
    <w:p w14:paraId="4B68581E" w14:textId="77777777" w:rsidR="00FC40D6" w:rsidRDefault="00FC40D6" w:rsidP="00B87679">
      <w:pPr>
        <w:pStyle w:val="Heading2"/>
      </w:pPr>
      <w:bookmarkStart w:id="41" w:name="_Toc403032771"/>
      <w:r>
        <w:t>Interviewee</w:t>
      </w:r>
      <w:r w:rsidR="006A28E9">
        <w:t>s</w:t>
      </w:r>
      <w:bookmarkEnd w:id="4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56D57DD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D094A37" w14:textId="77777777" w:rsidR="006A28E9" w:rsidRDefault="006A28E9" w:rsidP="00625A34">
            <w:pPr>
              <w:pStyle w:val="InsetTextHere"/>
            </w:pPr>
            <w:r>
              <mc:AlternateContent>
                <mc:Choice Requires="wpg">
                  <w:drawing>
                    <wp:inline distT="0" distB="0" distL="0" distR="0" wp14:anchorId="73289639" wp14:editId="77180070">
                      <wp:extent cx="228600" cy="228600"/>
                      <wp:effectExtent l="0" t="0" r="0" b="0"/>
                      <wp:docPr id="144" name="Group 14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5" name="Oval 1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6" name="Freeform 1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355CD9" id="Group 14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g/TGk4YFAAD2EQAADgAAAAAAAAAAAAAAAAAuAgAAZHJzL2Uy&#10;b0RvYy54bWxQSwECLQAUAAYACAAAACEA+AwpmdgAAAADAQAADwAAAAAAAAAAAAAAAADgBwAAZHJz&#10;L2Rvd25yZXYueG1sUEsFBgAAAAAEAAQA8wAAAOUIAAAAAA==&#10;">
                      <v:oval id="Oval 1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79QMQA&#10;AADcAAAADwAAAGRycy9kb3ducmV2LnhtbESP0WoCMRBF3wv+QxihbzWrWNH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O/UDEAAAA3AAAAA8AAAAAAAAAAAAAAAAAmAIAAGRycy9k&#10;b3ducmV2LnhtbFBLBQYAAAAABAAEAPUAAACJAwAAAAA=&#10;" fillcolor="#f24f4f [3204]" stroked="f" strokeweight="0">
                        <v:stroke joinstyle="miter"/>
                        <o:lock v:ext="edit" aspectratio="t"/>
                      </v:oval>
                      <v:shape id="Freeform 1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OvsIA&#10;AADcAAAADwAAAGRycy9kb3ducmV2LnhtbERP30vDMBB+F/wfwgm+uVQdReuyIYLQJ2HrRl/P5toU&#10;m0tJsq7615vBYG/38f281Wa2g5jIh96xgsdFBoK4cbrnTsG++nx4AREissbBMSn4pQCb9e3NCgvt&#10;TrylaRc7kUI4FKjAxDgWUobGkMWwcCNx4lrnLcYEfSe1x1MKt4N8yrJcWuw5NRgc6cNQ87M7WgX1&#10;36Gajr4yX60vy+Xrd5379lmp+7v5/Q1EpDlexRd3qdP8ZQ7nZ9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6+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8711F95" w14:textId="77777777" w:rsidR="006A28E9" w:rsidRPr="00701654" w:rsidRDefault="006A28E9" w:rsidP="000177C7">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0177C7">
              <w:rPr>
                <w:rFonts w:ascii="Times New Roman" w:hAnsi="Times New Roman" w:cs="Times New Roman"/>
                <w:sz w:val="24"/>
                <w:szCs w:val="24"/>
              </w:rPr>
              <w:t>all people interviewed with their name, title, organizational group and project role if applicable. List all dates when that person participated in interviews, meetings or discussions. If the person’s involvement was extensive then skip listing the dates and describe their involvement.</w:t>
            </w:r>
          </w:p>
        </w:tc>
      </w:tr>
    </w:tbl>
    <w:p w14:paraId="50287CC9" w14:textId="77777777" w:rsidR="00FC40D6" w:rsidRDefault="006A28E9" w:rsidP="00B87679">
      <w:pPr>
        <w:pStyle w:val="Heading2"/>
      </w:pPr>
      <w:bookmarkStart w:id="42" w:name="_Toc403032772"/>
      <w:r>
        <w:t>Data sources examined</w:t>
      </w:r>
      <w:bookmarkEnd w:id="42"/>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65309E81"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bookmarkStart w:id="43" w:name="_GoBack"/>
          <w:bookmarkEnd w:id="43"/>
          <w:p w14:paraId="3C481352" w14:textId="77777777" w:rsidR="006A28E9" w:rsidRDefault="006A28E9" w:rsidP="00625A34">
            <w:pPr>
              <w:pStyle w:val="InsetTextHere"/>
            </w:pPr>
            <w:r>
              <mc:AlternateContent>
                <mc:Choice Requires="wpg">
                  <w:drawing>
                    <wp:inline distT="0" distB="0" distL="0" distR="0" wp14:anchorId="6ED5D314" wp14:editId="1C0F92FD">
                      <wp:extent cx="228600" cy="228600"/>
                      <wp:effectExtent l="0" t="0" r="0" b="0"/>
                      <wp:docPr id="147" name="Group 14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8" name="Oval 14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9" name="Freeform 14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021C07" id="Group 14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jhA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OLh/+OEBQAA9hEAAA4AAAAAAAAAAAAAAAAALgIAAGRycy9lMm9E&#10;b2MueG1sUEsBAi0AFAAGAAgAAAAhAPgMKZnYAAAAAwEAAA8AAAAAAAAAAAAAAAAA3gcAAGRycy9k&#10;b3ducmV2LnhtbFBLBQYAAAAABAAEAPMAAADjCAAAAAA=&#10;">
                      <v:oval id="Oval 14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9S3sMA&#10;AADcAAAADwAAAGRycy9kb3ducmV2LnhtbESPzU4CMRDH7ya8QzMk3qQLMQRXCiEQjRc1Ag8w2Y7b&#10;1e20aeuyvL1zMPE2k/l//Ga9HX2vBkq5C2xgPqtAETfBdtwaOJ+e7lagckG22AcmA1fKsN1MbtZY&#10;23DhDxqOpVUSwrlGA66UWGudG0ce8yxEYrl9huSxyJpabRNeJNz3elFVS+2xY2lwGGnvqPk+/ngp&#10;cXE4xP1z97Dy1H69X5fp7RWNuZ2Ou0dQhcbyL/5zv1jBvxda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9S3sMAAADcAAAADwAAAAAAAAAAAAAAAACYAgAAZHJzL2Rv&#10;d25yZXYueG1sUEsFBgAAAAAEAAQA9QAAAIgDAAAAAA==&#10;" fillcolor="#f24f4f [3204]" stroked="f" strokeweight="0">
                        <v:stroke joinstyle="miter"/>
                        <o:lock v:ext="edit" aspectratio="t"/>
                      </v:oval>
                      <v:shape id="Freeform 14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zMIA&#10;AADcAAAADwAAAGRycy9kb3ducmV2LnhtbERP32vCMBB+H+x/CDfY20znRGZnlDEQ+iRoHb7emmtT&#10;1lxKEmvdX78Igm/38f285Xq0nRjIh9axgtdJBoK4crrlRsGh3Ly8gwgRWWPnmBRcKMB69fiwxFy7&#10;M+9o2MdGpBAOOSowMfa5lKEyZDFMXE+cuNp5izFB30jt8ZzCbSenWTaXFltODQZ7+jJU/e5PVsHx&#10;77scTr4029oXxWzxc5z7+k2p56fx8wNEpDHexTd3odP82QK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5r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41A04A3" w14:textId="77777777" w:rsidR="006A28E9" w:rsidRPr="00701654" w:rsidRDefault="006A28E9" w:rsidP="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Pr>
                <w:rFonts w:ascii="Times New Roman" w:hAnsi="Times New Roman" w:cs="Times New Roman"/>
                <w:sz w:val="24"/>
                <w:szCs w:val="24"/>
              </w:rPr>
              <w:t xml:space="preserve">all the data sources – databases, applications, files and external systems – examined to create this deliverable. List </w:t>
            </w:r>
            <w:r w:rsidR="000177C7">
              <w:rPr>
                <w:rFonts w:ascii="Times New Roman" w:hAnsi="Times New Roman" w:cs="Times New Roman"/>
                <w:sz w:val="24"/>
                <w:szCs w:val="24"/>
              </w:rPr>
              <w:t xml:space="preserve">all </w:t>
            </w:r>
            <w:r>
              <w:rPr>
                <w:rFonts w:ascii="Times New Roman" w:hAnsi="Times New Roman" w:cs="Times New Roman"/>
                <w:sz w:val="24"/>
                <w:szCs w:val="24"/>
              </w:rPr>
              <w:t>source</w:t>
            </w:r>
            <w:r w:rsidR="000177C7">
              <w:rPr>
                <w:rFonts w:ascii="Times New Roman" w:hAnsi="Times New Roman" w:cs="Times New Roman"/>
                <w:sz w:val="24"/>
                <w:szCs w:val="24"/>
              </w:rPr>
              <w:t>s examined</w:t>
            </w:r>
            <w:r>
              <w:rPr>
                <w:rFonts w:ascii="Times New Roman" w:hAnsi="Times New Roman" w:cs="Times New Roman"/>
                <w:sz w:val="24"/>
                <w:szCs w:val="24"/>
              </w:rPr>
              <w:t xml:space="preserve"> regardless of whether they will become required data sources for this project</w:t>
            </w:r>
            <w:r w:rsidR="000177C7">
              <w:rPr>
                <w:rFonts w:ascii="Times New Roman" w:hAnsi="Times New Roman" w:cs="Times New Roman"/>
                <w:sz w:val="24"/>
                <w:szCs w:val="24"/>
              </w:rPr>
              <w:t>.</w:t>
            </w:r>
          </w:p>
        </w:tc>
      </w:tr>
    </w:tbl>
    <w:p w14:paraId="79D72885" w14:textId="77777777" w:rsidR="00FC40D6" w:rsidRDefault="00FC40D6" w:rsidP="00B87679">
      <w:pPr>
        <w:pStyle w:val="Heading2"/>
      </w:pPr>
      <w:bookmarkStart w:id="44" w:name="_Toc403032773"/>
      <w:r>
        <w:t>Data source systems documentation</w:t>
      </w:r>
      <w:bookmarkEnd w:id="4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462CB57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E3A759E" w14:textId="77777777" w:rsidR="006A28E9" w:rsidRDefault="006A28E9" w:rsidP="00625A34">
            <w:pPr>
              <w:pStyle w:val="InsetTextHere"/>
            </w:pPr>
            <w:r>
              <mc:AlternateContent>
                <mc:Choice Requires="wpg">
                  <w:drawing>
                    <wp:inline distT="0" distB="0" distL="0" distR="0" wp14:anchorId="1C86BCF8" wp14:editId="780C2D63">
                      <wp:extent cx="228600" cy="228600"/>
                      <wp:effectExtent l="0" t="0" r="0" b="0"/>
                      <wp:docPr id="150" name="Group 15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1" name="Oval 1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2" name="Freeform 1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DAE3B8" id="Group 15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A2knAOfwUAAPYRAAAOAAAAAAAAAAAAAAAAAC4CAABkcnMvZTJvRG9jLnht&#10;bFBLAQItABQABgAIAAAAIQD4DCmZ2AAAAAMBAAAPAAAAAAAAAAAAAAAAANkHAABkcnMvZG93bnJl&#10;di54bWxQSwUGAAAAAAQABADzAAAA3ggAAAAA&#10;">
                      <v:oval id="Oval 1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tnsMA&#10;AADcAAAADwAAAGRycy9kb3ducmV2LnhtbESP0WoCMRBF3wv+QxihbzVroWJXo4hS6UstVT9g2Iyb&#10;1c0kJHFd/74pCH2b4d6558582dtWdBRi41jBeFSAIK6cbrhWcDx8vExBxISssXVMCu4UYbkYPM2x&#10;1O7GP9TtUy1yCMcSFZiUfCllrAxZjCPnibN2csFiymuopQ54y+G2la9FMZEWG84Eg57WhqrL/moz&#10;xPhu49fb5n1qqT5/3ydh94VKPQ/71QxEoj79mx/XnzrXfxvD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xtnsMAAADcAAAADwAAAAAAAAAAAAAAAACYAgAAZHJzL2Rv&#10;d25yZXYueG1sUEsFBgAAAAAEAAQA9QAAAIgDAAAAAA==&#10;" fillcolor="#f24f4f [3204]" stroked="f" strokeweight="0">
                        <v:stroke joinstyle="miter"/>
                        <o:lock v:ext="edit" aspectratio="t"/>
                      </v:oval>
                      <v:shape id="Freeform 1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eYMMA&#10;AADcAAAADwAAAGRycy9kb3ducmV2LnhtbERP32vCMBB+F/Y/hBv4puncJltnFBEGfRpoN3y9Ndem&#10;rLmUJNa6v34RBr7dx/fzVpvRdmIgH1rHCh7mGQjiyumWGwWf5fvsBUSIyBo7x6TgQgE267vJCnPt&#10;zryn4RAbkUI45KjAxNjnUobKkMUwdz1x4mrnLcYEfSO1x3MKt51cZNlSWmw5NRjsaWeo+jmcrILj&#10;71c5nHxpPmpfFE+v38elrx+Vmt6P2zcQkcZ4E/+7C53mPy/g+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KeY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3BF1F9E" w14:textId="341C288A" w:rsidR="006A28E9" w:rsidRPr="00701654" w:rsidRDefault="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BB081C">
              <w:rPr>
                <w:rFonts w:ascii="Times New Roman" w:hAnsi="Times New Roman" w:cs="Times New Roman"/>
                <w:sz w:val="24"/>
                <w:szCs w:val="24"/>
              </w:rPr>
              <w:t>and</w:t>
            </w:r>
            <w:r w:rsidR="00BB081C" w:rsidRPr="00D13A8A">
              <w:rPr>
                <w:rFonts w:ascii="Times New Roman" w:hAnsi="Times New Roman" w:cs="Times New Roman"/>
                <w:sz w:val="24"/>
                <w:szCs w:val="24"/>
              </w:rPr>
              <w:t xml:space="preserve"> </w:t>
            </w:r>
            <w:r w:rsidRPr="00D13A8A">
              <w:rPr>
                <w:rFonts w:ascii="Times New Roman" w:hAnsi="Times New Roman" w:cs="Times New Roman"/>
                <w:sz w:val="24"/>
                <w:szCs w:val="24"/>
              </w:rPr>
              <w:t>briefly describe the regulatory and compliance requirements</w:t>
            </w:r>
          </w:p>
        </w:tc>
      </w:tr>
    </w:tbl>
    <w:p w14:paraId="42A0CC0E" w14:textId="77777777" w:rsidR="00FC40D6" w:rsidRDefault="006A28E9" w:rsidP="00B87679">
      <w:pPr>
        <w:pStyle w:val="Heading2"/>
      </w:pPr>
      <w:bookmarkStart w:id="45" w:name="_Toc403032774"/>
      <w:r>
        <w:t>R</w:t>
      </w:r>
      <w:r w:rsidR="00FC40D6">
        <w:t>eporting systems, reports and data shadow systems examined</w:t>
      </w:r>
      <w:bookmarkEnd w:id="4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55279664"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DC10EA0" w14:textId="77777777" w:rsidR="006A28E9" w:rsidRDefault="006A28E9" w:rsidP="00625A34">
            <w:pPr>
              <w:pStyle w:val="InsetTextHere"/>
            </w:pPr>
            <w:r>
              <mc:AlternateContent>
                <mc:Choice Requires="wpg">
                  <w:drawing>
                    <wp:inline distT="0" distB="0" distL="0" distR="0" wp14:anchorId="0636311F" wp14:editId="68071301">
                      <wp:extent cx="228600" cy="228600"/>
                      <wp:effectExtent l="0" t="0" r="0" b="0"/>
                      <wp:docPr id="153" name="Group 15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4" name="Oval 1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5" name="Freeform 1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CE766" id="Group 15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BukLILiAUAAPYRAAAOAAAAAAAAAAAAAAAAAC4CAABkcnMv&#10;ZTJvRG9jLnhtbFBLAQItABQABgAIAAAAIQD4DCmZ2AAAAAMBAAAPAAAAAAAAAAAAAAAAAOIHAABk&#10;cnMvZG93bnJldi54bWxQSwUGAAAAAAQABADzAAAA5wgAAAAA&#10;">
                      <v:oval id="Oval 1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vOBsQA&#10;AADcAAAADwAAAGRycy9kb3ducmV2LnhtbESP0WoCMRBF3wv+QxihbzWrWNHVKGKx9KUtVT9g2Iyb&#10;1c0kJOm6/n1TKPRthnvnnjurTW9b0VGIjWMF41EBgrhyuuFawem4f5qDiAlZY+uYFNwpwmY9eFhh&#10;qd2Nv6g7pFrkEI4lKjAp+VLKWBmyGEfOE2ft7ILFlNdQSx3wlsNtKydFMZMWG84Eg552hqrr4dtm&#10;iPHdi9+9Nou5pfryeZ+Fj3dU6nHYb5cgEvXp3/x3/aZz/ecp/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zgbEAAAA3AAAAA8AAAAAAAAAAAAAAAAAmAIAAGRycy9k&#10;b3ducmV2LnhtbFBLBQYAAAAABAAEAPUAAACJAwAAAAA=&#10;" fillcolor="#f24f4f [3204]" stroked="f" strokeweight="0">
                        <v:stroke joinstyle="miter"/>
                        <o:lock v:ext="edit" aspectratio="t"/>
                      </v:oval>
                      <v:shape id="Freeform 1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GFMMA&#10;AADcAAAADwAAAGRycy9kb3ducmV2LnhtbERP32vCMBB+H/g/hBP2NlPdlK0zigwGfRrMKr7emmtT&#10;bC4libXbX78MBr7dx/fz1tvRdmIgH1rHCuazDARx5XTLjYJD+f7wDCJEZI2dY1LwTQG2m8ndGnPt&#10;rvxJwz42IoVwyFGBibHPpQyVIYth5nrixNXOW4wJ+kZqj9cUbju5yLKVtNhyajDY05uh6ry/WAWn&#10;n2M5XHxpPmpfFE8vX6eVrx+Vup+Ou1cQkcZ4E/+7C53mL5f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sGF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25AEC49" w14:textId="374BFF44" w:rsidR="006A28E9" w:rsidRPr="00701654" w:rsidRDefault="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BB081C">
              <w:rPr>
                <w:rFonts w:ascii="Times New Roman" w:hAnsi="Times New Roman" w:cs="Times New Roman"/>
                <w:sz w:val="24"/>
                <w:szCs w:val="24"/>
              </w:rPr>
              <w:t>and</w:t>
            </w:r>
            <w:r w:rsidR="00BB081C" w:rsidRPr="00D13A8A">
              <w:rPr>
                <w:rFonts w:ascii="Times New Roman" w:hAnsi="Times New Roman" w:cs="Times New Roman"/>
                <w:sz w:val="24"/>
                <w:szCs w:val="24"/>
              </w:rPr>
              <w:t xml:space="preserve"> </w:t>
            </w:r>
            <w:r w:rsidRPr="00D13A8A">
              <w:rPr>
                <w:rFonts w:ascii="Times New Roman" w:hAnsi="Times New Roman" w:cs="Times New Roman"/>
                <w:sz w:val="24"/>
                <w:szCs w:val="24"/>
              </w:rPr>
              <w:t>briefly describe the regulatory and compliance requirements</w:t>
            </w:r>
          </w:p>
        </w:tc>
      </w:tr>
    </w:tbl>
    <w:p w14:paraId="198F7BB6" w14:textId="77777777" w:rsidR="00FC40D6" w:rsidRDefault="00FC40D6" w:rsidP="00B87679">
      <w:pPr>
        <w:pStyle w:val="Heading2"/>
      </w:pPr>
      <w:bookmarkStart w:id="46" w:name="_Toc403032775"/>
      <w:r>
        <w:t>Authors and contributors</w:t>
      </w:r>
      <w:bookmarkEnd w:id="4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6DA2D62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089C6CA" w14:textId="77777777" w:rsidR="006A28E9" w:rsidRDefault="006A28E9" w:rsidP="00625A34">
            <w:pPr>
              <w:pStyle w:val="InsetTextHere"/>
            </w:pPr>
            <w:r>
              <mc:AlternateContent>
                <mc:Choice Requires="wpg">
                  <w:drawing>
                    <wp:inline distT="0" distB="0" distL="0" distR="0" wp14:anchorId="7270F5A9" wp14:editId="728D4E9A">
                      <wp:extent cx="228600" cy="228600"/>
                      <wp:effectExtent l="0" t="0" r="0" b="0"/>
                      <wp:docPr id="156" name="Group 15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7" name="Oval 1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8" name="Freeform 1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5A2360" id="Group 15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IMhw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93cgyHBQAA9hEAAA4AAAAAAAAAAAAAAAAALgIAAGRycy9l&#10;Mm9Eb2MueG1sUEsBAi0AFAAGAAgAAAAhAPgMKZnYAAAAAwEAAA8AAAAAAAAAAAAAAAAA4QcAAGRy&#10;cy9kb3ducmV2LnhtbFBLBQYAAAAABAAEAPMAAADmCAAAAAA=&#10;">
                      <v:oval id="Oval 1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cQA&#10;AADcAAAADwAAAGRycy9kb3ducmV2LnhtbESP0WoCMRBF3wv+QxihbzWroNX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UHHEAAAA3AAAAA8AAAAAAAAAAAAAAAAAmAIAAGRycy9k&#10;b3ducmV2LnhtbFBLBQYAAAAABAAEAPUAAACJAwAAAAA=&#10;" fillcolor="#f24f4f [3204]" stroked="f" strokeweight="0">
                        <v:stroke joinstyle="miter"/>
                        <o:lock v:ext="edit" aspectratio="t"/>
                      </v:oval>
                      <v:shape id="Freeform 1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isUA&#10;AADcAAAADwAAAGRycy9kb3ducmV2LnhtbESPT0vDQBDF74LfYRnBm934r9jYbRFByEmwqfQ6zU6y&#10;wexs2N2m0U/vHARvM7w37/1mvZ39oCaKqQ9s4HZRgCJugu25M7Cv326eQKWMbHEITAa+KcF2c3mx&#10;xtKGM3/QtMudkhBOJRpwOY+l1qlx5DEtwkgsWhuixyxr7LSNeJZwP+i7olhqjz1Lg8ORXh01X7uT&#10;N3D4+aynU6zdexur6mF1PCxje2/M9dX88gwq05z/zX/XlRX8R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mK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09C0CC6" w14:textId="77777777" w:rsidR="006A28E9" w:rsidRPr="00701654" w:rsidRDefault="006A28E9" w:rsidP="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Pr>
                <w:rFonts w:ascii="Times New Roman" w:hAnsi="Times New Roman" w:cs="Times New Roman"/>
                <w:sz w:val="24"/>
                <w:szCs w:val="24"/>
              </w:rPr>
              <w:t>all the people involved in obtaining and analyzing the requirements along with the authors of this deliverable.</w:t>
            </w:r>
          </w:p>
        </w:tc>
      </w:tr>
    </w:tbl>
    <w:p w14:paraId="1AFE8849" w14:textId="77777777" w:rsidR="006A28E9" w:rsidRDefault="006A28E9" w:rsidP="00FC40D6"/>
    <w:sectPr w:rsidR="006A28E9" w:rsidSect="00A94D14">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B9A75" w14:textId="77777777" w:rsidR="00D534D9" w:rsidRDefault="00D534D9">
      <w:pPr>
        <w:spacing w:after="0" w:line="240" w:lineRule="auto"/>
      </w:pPr>
      <w:r>
        <w:separator/>
      </w:r>
    </w:p>
    <w:p w14:paraId="715142F5" w14:textId="77777777" w:rsidR="00D534D9" w:rsidRDefault="00D534D9"/>
  </w:endnote>
  <w:endnote w:type="continuationSeparator" w:id="0">
    <w:p w14:paraId="0FCCC77D" w14:textId="77777777" w:rsidR="00D534D9" w:rsidRDefault="00D534D9">
      <w:pPr>
        <w:spacing w:after="0" w:line="240" w:lineRule="auto"/>
      </w:pPr>
      <w:r>
        <w:continuationSeparator/>
      </w:r>
    </w:p>
    <w:p w14:paraId="3E0DB205" w14:textId="77777777" w:rsidR="00D534D9" w:rsidRDefault="00D53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AEC16" w14:textId="77777777" w:rsidR="00625A34" w:rsidRDefault="00625A34" w:rsidP="0065144A">
    <w:pPr>
      <w:pStyle w:val="Header"/>
      <w:rPr>
        <w:noProof/>
      </w:rPr>
    </w:pPr>
  </w:p>
  <w:p w14:paraId="74CFBF96" w14:textId="77777777" w:rsidR="00625A34" w:rsidRPr="00F566F9" w:rsidRDefault="00625A34" w:rsidP="00F566F9">
    <w:pPr>
      <w:pStyle w:val="Header"/>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5B5FE2EF" wp14:editId="0891C9E9">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8071"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5BFBB660" wp14:editId="62906CB2">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4E100"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F92E4D">
      <w:rPr>
        <w:rFonts w:ascii="Arial" w:hAnsi="Arial" w:cs="Arial"/>
        <w:noProof/>
        <w:sz w:val="20"/>
      </w:rPr>
      <w:t>16</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F92E4D">
      <w:rPr>
        <w:rFonts w:ascii="Arial" w:hAnsi="Arial" w:cs="Arial"/>
        <w:noProof/>
        <w:sz w:val="20"/>
      </w:rPr>
      <w:t>16</w:t>
    </w:r>
    <w:r w:rsidRPr="00F566F9">
      <w:rPr>
        <w:rFonts w:ascii="Arial" w:hAnsi="Arial" w:cs="Arial"/>
        <w:sz w:val="20"/>
      </w:rPr>
      <w:fldChar w:fldCharType="end"/>
    </w:r>
  </w:p>
  <w:p w14:paraId="60F5D527" w14:textId="77777777" w:rsidR="00625A34" w:rsidRPr="00007FFE" w:rsidRDefault="00625A34" w:rsidP="00F566F9">
    <w:pPr>
      <w:pStyle w:val="Header"/>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14:paraId="51FF1627" w14:textId="77777777" w:rsidR="00625A34" w:rsidRDefault="00625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BF6D4" w14:textId="77777777" w:rsidR="00625A34" w:rsidRDefault="00625A34" w:rsidP="00EB6EE4">
    <w:pPr>
      <w:pStyle w:val="Header"/>
      <w:rPr>
        <w:rFonts w:ascii="Arial" w:hAnsi="Arial" w:cs="Arial"/>
      </w:rPr>
    </w:pPr>
    <w:r>
      <w:rPr>
        <w:b/>
        <w:i/>
        <w:noProof/>
        <w:sz w:val="32"/>
        <w:lang w:eastAsia="en-US"/>
      </w:rPr>
      <w:drawing>
        <wp:anchor distT="0" distB="0" distL="114300" distR="114300" simplePos="0" relativeHeight="251674624" behindDoc="0" locked="0" layoutInCell="1" allowOverlap="1" wp14:anchorId="7A3E29D6" wp14:editId="3DD7E7A9">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44" name="Picture 4"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1EDF0E0C" wp14:editId="6E2A990E">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B3938"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6698FFED" w14:textId="77777777" w:rsidR="00625A34" w:rsidRPr="00F566F9" w:rsidRDefault="00625A34" w:rsidP="00F566F9">
    <w:pPr>
      <w:pStyle w:val="Header"/>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6C9" w14:textId="77777777" w:rsidR="00625A34" w:rsidRDefault="00625A34" w:rsidP="00EB6EE4">
    <w:pPr>
      <w:pStyle w:val="Header"/>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5747B171" wp14:editId="746F3309">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C83EA"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0495D9DC" w14:textId="77777777" w:rsidR="00625A34" w:rsidRPr="00F566F9" w:rsidRDefault="00625A34" w:rsidP="00F566F9">
    <w:pPr>
      <w:pStyle w:val="Header"/>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3F7CD" w14:textId="77777777" w:rsidR="00D534D9" w:rsidRDefault="00D534D9">
      <w:pPr>
        <w:spacing w:after="0" w:line="240" w:lineRule="auto"/>
      </w:pPr>
      <w:r>
        <w:separator/>
      </w:r>
    </w:p>
    <w:p w14:paraId="47C63509" w14:textId="77777777" w:rsidR="00D534D9" w:rsidRDefault="00D534D9"/>
  </w:footnote>
  <w:footnote w:type="continuationSeparator" w:id="0">
    <w:p w14:paraId="452D4C1D" w14:textId="77777777" w:rsidR="00D534D9" w:rsidRDefault="00D534D9">
      <w:pPr>
        <w:spacing w:after="0" w:line="240" w:lineRule="auto"/>
      </w:pPr>
      <w:r>
        <w:continuationSeparator/>
      </w:r>
    </w:p>
    <w:p w14:paraId="75CDBC77" w14:textId="77777777" w:rsidR="00D534D9" w:rsidRDefault="00D53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3E70A" w14:textId="77777777" w:rsidR="00625A34" w:rsidRPr="00007FFE" w:rsidRDefault="00625A34">
    <w:pPr>
      <w:pStyle w:val="Header"/>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6836D601" wp14:editId="1ABCE312">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B0F9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Pr>
        <w:rFonts w:ascii="Arial" w:hAnsi="Arial" w:cs="Arial"/>
      </w:rPr>
      <w:t>BI Roadmap, [Project Name]</w:t>
    </w:r>
    <w:r>
      <w:rPr>
        <w:rFonts w:ascii="Arial" w:hAnsi="Arial" w:cs="Arial"/>
      </w:rPr>
      <w:tab/>
    </w:r>
    <w:r>
      <w:rPr>
        <w:rFonts w:ascii="Arial" w:hAnsi="Arial" w:cs="Arial"/>
      </w:rPr>
      <w:tab/>
    </w:r>
    <w:sdt>
      <w:sdtPr>
        <w:alias w:val="Select Document Date"/>
        <w:tag w:val=""/>
        <w:id w:val="337354665"/>
        <w:placeholder>
          <w:docPart w:val="8DB694BB2D874C19AD097C302101E3AC"/>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t>[Select Date]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E52DA" w14:textId="77777777" w:rsidR="00625A34" w:rsidRDefault="00625A34">
    <w:pPr>
      <w:pStyle w:val="Header"/>
    </w:pPr>
    <w:r>
      <w:rPr>
        <w:i/>
        <w:noProof/>
        <w:sz w:val="32"/>
        <w:lang w:eastAsia="en-US"/>
      </w:rPr>
      <mc:AlternateContent>
        <mc:Choice Requires="wps">
          <w:drawing>
            <wp:anchor distT="0" distB="0" distL="114300" distR="114300" simplePos="0" relativeHeight="251670528" behindDoc="0" locked="0" layoutInCell="1" allowOverlap="1" wp14:anchorId="59A6D11D" wp14:editId="6FB12750">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5D2A"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CB956" w14:textId="77777777" w:rsidR="00625A34" w:rsidRPr="00E40D50" w:rsidRDefault="00625A34" w:rsidP="00EB6EE4">
    <w:pPr>
      <w:pStyle w:val="Header"/>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733E9EDA" wp14:editId="4460F945">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510D0"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14:paraId="106F1C32" w14:textId="77777777" w:rsidR="00625A34" w:rsidRDefault="00625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9B6C94"/>
    <w:multiLevelType w:val="hybridMultilevel"/>
    <w:tmpl w:val="B8B0B3AA"/>
    <w:lvl w:ilvl="0" w:tplc="0862F0E2">
      <w:start w:val="1"/>
      <w:numFmt w:val="bullet"/>
      <w:pStyle w:val="Heading3"/>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91A3E"/>
    <w:multiLevelType w:val="hybridMultilevel"/>
    <w:tmpl w:val="CCB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47E98"/>
    <w:multiLevelType w:val="hybridMultilevel"/>
    <w:tmpl w:val="E67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805B9"/>
    <w:multiLevelType w:val="hybridMultilevel"/>
    <w:tmpl w:val="92AEB530"/>
    <w:lvl w:ilvl="0" w:tplc="04090001">
      <w:start w:val="1"/>
      <w:numFmt w:val="bullet"/>
      <w:lvlText w:val=""/>
      <w:lvlJc w:val="left"/>
      <w:pPr>
        <w:ind w:left="720" w:hanging="360"/>
      </w:pPr>
      <w:rPr>
        <w:rFonts w:ascii="Symbol" w:hAnsi="Symbol" w:hint="default"/>
      </w:rPr>
    </w:lvl>
    <w:lvl w:ilvl="1" w:tplc="91480296">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61989"/>
    <w:multiLevelType w:val="hybridMultilevel"/>
    <w:tmpl w:val="931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EF08CE"/>
    <w:multiLevelType w:val="hybridMultilevel"/>
    <w:tmpl w:val="ECEC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264428"/>
    <w:multiLevelType w:val="hybridMultilevel"/>
    <w:tmpl w:val="E12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CB2AFD"/>
    <w:multiLevelType w:val="hybridMultilevel"/>
    <w:tmpl w:val="AEC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261F4"/>
    <w:multiLevelType w:val="hybridMultilevel"/>
    <w:tmpl w:val="AA2AB08E"/>
    <w:lvl w:ilvl="0" w:tplc="04090001">
      <w:start w:val="1"/>
      <w:numFmt w:val="bullet"/>
      <w:lvlText w:val=""/>
      <w:lvlJc w:val="left"/>
      <w:pPr>
        <w:ind w:left="720" w:hanging="360"/>
      </w:pPr>
      <w:rPr>
        <w:rFonts w:ascii="Symbol" w:hAnsi="Symbol" w:hint="default"/>
      </w:rPr>
    </w:lvl>
    <w:lvl w:ilvl="1" w:tplc="D2FE0AEA">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900507"/>
    <w:multiLevelType w:val="hybridMultilevel"/>
    <w:tmpl w:val="3F306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5"/>
  </w:num>
  <w:num w:numId="4">
    <w:abstractNumId w:val="18"/>
  </w:num>
  <w:num w:numId="5">
    <w:abstractNumId w:val="6"/>
  </w:num>
  <w:num w:numId="6">
    <w:abstractNumId w:val="32"/>
  </w:num>
  <w:num w:numId="7">
    <w:abstractNumId w:val="27"/>
  </w:num>
  <w:num w:numId="8">
    <w:abstractNumId w:val="17"/>
  </w:num>
  <w:num w:numId="9">
    <w:abstractNumId w:val="3"/>
  </w:num>
  <w:num w:numId="10">
    <w:abstractNumId w:val="16"/>
  </w:num>
  <w:num w:numId="11">
    <w:abstractNumId w:val="25"/>
  </w:num>
  <w:num w:numId="12">
    <w:abstractNumId w:val="20"/>
  </w:num>
  <w:num w:numId="13">
    <w:abstractNumId w:val="31"/>
  </w:num>
  <w:num w:numId="14">
    <w:abstractNumId w:val="26"/>
  </w:num>
  <w:num w:numId="15">
    <w:abstractNumId w:val="1"/>
  </w:num>
  <w:num w:numId="16">
    <w:abstractNumId w:val="14"/>
  </w:num>
  <w:num w:numId="17">
    <w:abstractNumId w:val="28"/>
  </w:num>
  <w:num w:numId="18">
    <w:abstractNumId w:val="13"/>
  </w:num>
  <w:num w:numId="19">
    <w:abstractNumId w:val="2"/>
  </w:num>
  <w:num w:numId="20">
    <w:abstractNumId w:val="34"/>
  </w:num>
  <w:num w:numId="21">
    <w:abstractNumId w:val="10"/>
  </w:num>
  <w:num w:numId="22">
    <w:abstractNumId w:val="19"/>
  </w:num>
  <w:num w:numId="23">
    <w:abstractNumId w:val="0"/>
  </w:num>
  <w:num w:numId="24">
    <w:abstractNumId w:val="7"/>
  </w:num>
  <w:num w:numId="25">
    <w:abstractNumId w:val="8"/>
  </w:num>
  <w:num w:numId="26">
    <w:abstractNumId w:val="24"/>
  </w:num>
  <w:num w:numId="27">
    <w:abstractNumId w:val="4"/>
  </w:num>
  <w:num w:numId="28">
    <w:abstractNumId w:val="5"/>
  </w:num>
  <w:num w:numId="29">
    <w:abstractNumId w:val="33"/>
  </w:num>
  <w:num w:numId="30">
    <w:abstractNumId w:val="29"/>
  </w:num>
  <w:num w:numId="31">
    <w:abstractNumId w:val="21"/>
  </w:num>
  <w:num w:numId="32">
    <w:abstractNumId w:val="12"/>
  </w:num>
  <w:num w:numId="33">
    <w:abstractNumId w:val="9"/>
  </w:num>
  <w:num w:numId="34">
    <w:abstractNumId w:val="3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EE"/>
    <w:rsid w:val="00007FFE"/>
    <w:rsid w:val="000150A2"/>
    <w:rsid w:val="000177C7"/>
    <w:rsid w:val="00051AE1"/>
    <w:rsid w:val="00056B3C"/>
    <w:rsid w:val="000727C0"/>
    <w:rsid w:val="00075AF2"/>
    <w:rsid w:val="000A599B"/>
    <w:rsid w:val="000B6811"/>
    <w:rsid w:val="000D44DF"/>
    <w:rsid w:val="000F0342"/>
    <w:rsid w:val="00145E2D"/>
    <w:rsid w:val="00192DC3"/>
    <w:rsid w:val="00193B43"/>
    <w:rsid w:val="001A0611"/>
    <w:rsid w:val="001B36DE"/>
    <w:rsid w:val="001D530E"/>
    <w:rsid w:val="002001C2"/>
    <w:rsid w:val="00207161"/>
    <w:rsid w:val="002148C1"/>
    <w:rsid w:val="00236197"/>
    <w:rsid w:val="002438A3"/>
    <w:rsid w:val="00244369"/>
    <w:rsid w:val="0026556D"/>
    <w:rsid w:val="00326143"/>
    <w:rsid w:val="00361BF8"/>
    <w:rsid w:val="00370674"/>
    <w:rsid w:val="003B5239"/>
    <w:rsid w:val="003D5DCE"/>
    <w:rsid w:val="003F67EE"/>
    <w:rsid w:val="0043659D"/>
    <w:rsid w:val="00444ABC"/>
    <w:rsid w:val="00471E66"/>
    <w:rsid w:val="00477085"/>
    <w:rsid w:val="004A0166"/>
    <w:rsid w:val="004F09E7"/>
    <w:rsid w:val="00522307"/>
    <w:rsid w:val="00582A9C"/>
    <w:rsid w:val="00583461"/>
    <w:rsid w:val="005A0CC4"/>
    <w:rsid w:val="005A2E48"/>
    <w:rsid w:val="005C3EA1"/>
    <w:rsid w:val="00625A34"/>
    <w:rsid w:val="00636967"/>
    <w:rsid w:val="0065144A"/>
    <w:rsid w:val="006700CE"/>
    <w:rsid w:val="006A28E9"/>
    <w:rsid w:val="006A641B"/>
    <w:rsid w:val="006A6F39"/>
    <w:rsid w:val="006E7470"/>
    <w:rsid w:val="00701654"/>
    <w:rsid w:val="00725ADF"/>
    <w:rsid w:val="00752CFE"/>
    <w:rsid w:val="00765D5A"/>
    <w:rsid w:val="007752E0"/>
    <w:rsid w:val="007A5143"/>
    <w:rsid w:val="007E4BE0"/>
    <w:rsid w:val="008544E4"/>
    <w:rsid w:val="008629B2"/>
    <w:rsid w:val="00891659"/>
    <w:rsid w:val="008B0F1F"/>
    <w:rsid w:val="008E47AF"/>
    <w:rsid w:val="008E601A"/>
    <w:rsid w:val="00900786"/>
    <w:rsid w:val="0090465D"/>
    <w:rsid w:val="009106C4"/>
    <w:rsid w:val="00922CB6"/>
    <w:rsid w:val="0093090A"/>
    <w:rsid w:val="00937B9F"/>
    <w:rsid w:val="009950FE"/>
    <w:rsid w:val="009D3167"/>
    <w:rsid w:val="009D3A08"/>
    <w:rsid w:val="00A206DF"/>
    <w:rsid w:val="00A27B0E"/>
    <w:rsid w:val="00A86BC9"/>
    <w:rsid w:val="00A94D14"/>
    <w:rsid w:val="00A96A07"/>
    <w:rsid w:val="00AA44B7"/>
    <w:rsid w:val="00AC1220"/>
    <w:rsid w:val="00AF0E7C"/>
    <w:rsid w:val="00B03FEE"/>
    <w:rsid w:val="00B22026"/>
    <w:rsid w:val="00B42915"/>
    <w:rsid w:val="00B53CE1"/>
    <w:rsid w:val="00B60BB4"/>
    <w:rsid w:val="00B83272"/>
    <w:rsid w:val="00B87679"/>
    <w:rsid w:val="00BA76EA"/>
    <w:rsid w:val="00BB081C"/>
    <w:rsid w:val="00BC734E"/>
    <w:rsid w:val="00C02E52"/>
    <w:rsid w:val="00C10C6A"/>
    <w:rsid w:val="00C350CB"/>
    <w:rsid w:val="00C44755"/>
    <w:rsid w:val="00C70B36"/>
    <w:rsid w:val="00C7351E"/>
    <w:rsid w:val="00C8714D"/>
    <w:rsid w:val="00CA4D34"/>
    <w:rsid w:val="00CA6A46"/>
    <w:rsid w:val="00D00323"/>
    <w:rsid w:val="00D02023"/>
    <w:rsid w:val="00D13A8A"/>
    <w:rsid w:val="00D534D9"/>
    <w:rsid w:val="00D7407F"/>
    <w:rsid w:val="00D74FDD"/>
    <w:rsid w:val="00D9673A"/>
    <w:rsid w:val="00DE752A"/>
    <w:rsid w:val="00E33504"/>
    <w:rsid w:val="00E40D50"/>
    <w:rsid w:val="00EA12DA"/>
    <w:rsid w:val="00EB6EE4"/>
    <w:rsid w:val="00ED50B2"/>
    <w:rsid w:val="00F566F9"/>
    <w:rsid w:val="00F56BE5"/>
    <w:rsid w:val="00F733CA"/>
    <w:rsid w:val="00F92E4D"/>
    <w:rsid w:val="00F964DA"/>
    <w:rsid w:val="00FB49DA"/>
    <w:rsid w:val="00FC3DC9"/>
    <w:rsid w:val="00FC40D6"/>
    <w:rsid w:val="00FD156E"/>
    <w:rsid w:val="00FE5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0F86F"/>
  <w15:chartTrackingRefBased/>
  <w15:docId w15:val="{E35ADC41-9D95-4B7C-84CF-58268712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A8A"/>
    <w:rPr>
      <w:rFonts w:ascii="Times New Roman" w:hAnsi="Times New Roman"/>
      <w:sz w:val="24"/>
    </w:rPr>
  </w:style>
  <w:style w:type="paragraph" w:styleId="Heading1">
    <w:name w:val="heading 1"/>
    <w:basedOn w:val="Normal"/>
    <w:next w:val="Normal"/>
    <w:link w:val="Heading1Char"/>
    <w:autoRedefine/>
    <w:uiPriority w:val="9"/>
    <w:qFormat/>
    <w:rsid w:val="00ED50B2"/>
    <w:pPr>
      <w:keepNext/>
      <w:keepLines/>
      <w:pBdr>
        <w:bottom w:val="single" w:sz="8" w:space="0" w:color="FCDBDB" w:themeColor="accent1" w:themeTint="33"/>
      </w:pBdr>
      <w:spacing w:before="100" w:beforeAutospacing="1" w:after="100" w:afterAutospacing="1" w:line="240" w:lineRule="auto"/>
      <w:outlineLvl w:val="0"/>
    </w:pPr>
    <w:rPr>
      <w:rFonts w:ascii="Arial" w:eastAsiaTheme="majorEastAsia" w:hAnsi="Arial" w:cstheme="majorBidi"/>
      <w:b/>
      <w:caps/>
      <w:color w:val="auto"/>
      <w:sz w:val="36"/>
      <w:szCs w:val="36"/>
    </w:rPr>
  </w:style>
  <w:style w:type="paragraph" w:styleId="Heading2">
    <w:name w:val="heading 2"/>
    <w:basedOn w:val="Normal"/>
    <w:next w:val="Normal"/>
    <w:link w:val="Heading2Char"/>
    <w:autoRedefine/>
    <w:uiPriority w:val="9"/>
    <w:unhideWhenUsed/>
    <w:qFormat/>
    <w:rsid w:val="00636967"/>
    <w:pPr>
      <w:keepLines/>
      <w:spacing w:before="120" w:after="120" w:line="240" w:lineRule="auto"/>
      <w:outlineLvl w:val="1"/>
    </w:pPr>
    <w:rPr>
      <w:rFonts w:ascii="Arial" w:hAnsi="Arial"/>
      <w:bCs/>
      <w:color w:val="auto"/>
      <w:sz w:val="32"/>
      <w:szCs w:val="32"/>
    </w:rPr>
  </w:style>
  <w:style w:type="paragraph" w:styleId="Heading3">
    <w:name w:val="heading 3"/>
    <w:basedOn w:val="Normal"/>
    <w:next w:val="Normal"/>
    <w:link w:val="Heading3Char"/>
    <w:uiPriority w:val="9"/>
    <w:unhideWhenUsed/>
    <w:qFormat/>
    <w:rsid w:val="00477085"/>
    <w:pPr>
      <w:keepNext/>
      <w:keepLines/>
      <w:numPr>
        <w:numId w:val="28"/>
      </w:numPr>
      <w:spacing w:before="40" w:after="0"/>
      <w:outlineLvl w:val="2"/>
    </w:pPr>
    <w:rPr>
      <w:bCs/>
      <w:iCs/>
      <w:color w:val="auto"/>
      <w:sz w:val="28"/>
      <w:szCs w:val="28"/>
    </w:rPr>
  </w:style>
  <w:style w:type="paragraph" w:styleId="Heading4">
    <w:name w:val="heading 4"/>
    <w:basedOn w:val="Normal"/>
    <w:next w:val="Normal"/>
    <w:link w:val="Heading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TitleChar">
    <w:name w:val="Title Char"/>
    <w:basedOn w:val="DefaultParagraphFont"/>
    <w:link w:val="Title"/>
    <w:uiPriority w:val="10"/>
    <w:rsid w:val="006A641B"/>
    <w:rPr>
      <w:rFonts w:asciiTheme="majorHAnsi" w:eastAsiaTheme="majorEastAsia" w:hAnsiTheme="majorHAnsi" w:cstheme="majorBidi"/>
      <w:color w:val="auto"/>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ED50B2"/>
    <w:rPr>
      <w:rFonts w:ascii="Arial" w:eastAsiaTheme="majorEastAsia" w:hAnsi="Arial" w:cstheme="majorBidi"/>
      <w:b/>
      <w:caps/>
      <w:color w:val="auto"/>
      <w:sz w:val="36"/>
      <w:szCs w:val="36"/>
    </w:rPr>
  </w:style>
  <w:style w:type="character" w:customStyle="1" w:styleId="Heading2Char">
    <w:name w:val="Heading 2 Char"/>
    <w:basedOn w:val="DefaultParagraphFont"/>
    <w:link w:val="Heading2"/>
    <w:uiPriority w:val="9"/>
    <w:rsid w:val="00636967"/>
    <w:rPr>
      <w:rFonts w:ascii="Arial" w:hAnsi="Arial"/>
      <w:bCs/>
      <w:color w:val="auto"/>
      <w:sz w:val="32"/>
      <w:szCs w:val="32"/>
    </w:rPr>
  </w:style>
  <w:style w:type="paragraph" w:styleId="TOCHeading">
    <w:name w:val="TOC Heading"/>
    <w:basedOn w:val="Heading1"/>
    <w:next w:val="Normal"/>
    <w:autoRedefine/>
    <w:uiPriority w:val="39"/>
    <w:unhideWhenUsed/>
    <w:qFormat/>
    <w:rsid w:val="006A641B"/>
    <w:pPr>
      <w:pBdr>
        <w:bottom w:val="none" w:sz="0" w:space="0" w:color="auto"/>
      </w:pBdr>
      <w:spacing w:after="400"/>
      <w:outlineLvl w:val="9"/>
    </w:pPr>
    <w:rPr>
      <w:sz w:val="48"/>
      <w:szCs w:val="72"/>
    </w:rPr>
  </w:style>
  <w:style w:type="paragraph" w:styleId="TOC1">
    <w:name w:val="toc 1"/>
    <w:basedOn w:val="Normal"/>
    <w:next w:val="Normal"/>
    <w:autoRedefine/>
    <w:uiPriority w:val="39"/>
    <w:unhideWhenUsed/>
    <w:rsid w:val="006700CE"/>
    <w:pPr>
      <w:spacing w:before="120" w:after="120"/>
    </w:pPr>
    <w:rPr>
      <w:b/>
      <w:bCs/>
      <w:caps/>
    </w:rPr>
  </w:style>
  <w:style w:type="paragraph" w:styleId="TOC2">
    <w:name w:val="toc 2"/>
    <w:basedOn w:val="Normal"/>
    <w:next w:val="Normal"/>
    <w:autoRedefine/>
    <w:uiPriority w:val="39"/>
    <w:unhideWhenUsed/>
    <w:rsid w:val="006700CE"/>
    <w:pPr>
      <w:spacing w:after="0"/>
      <w:ind w:left="240"/>
    </w:pPr>
    <w:rPr>
      <w:smallCaps/>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477085"/>
    <w:rPr>
      <w:rFonts w:ascii="Times New Roman" w:hAnsi="Times New Roman"/>
      <w:bCs/>
      <w:iCs/>
      <w:color w:val="auto"/>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6700CE"/>
    <w:pPr>
      <w:spacing w:after="0"/>
      <w:ind w:left="480"/>
    </w:pPr>
    <w:rPr>
      <w:i/>
      <w:iCs/>
      <w:sz w:val="20"/>
    </w:rPr>
  </w:style>
  <w:style w:type="paragraph" w:styleId="TOC4">
    <w:name w:val="toc 4"/>
    <w:basedOn w:val="Normal"/>
    <w:next w:val="Normal"/>
    <w:autoRedefine/>
    <w:uiPriority w:val="39"/>
    <w:unhideWhenUsed/>
    <w:rsid w:val="006700CE"/>
    <w:pPr>
      <w:spacing w:after="0"/>
      <w:ind w:left="720"/>
    </w:pPr>
    <w:rPr>
      <w:sz w:val="20"/>
      <w:szCs w:val="18"/>
    </w:rPr>
  </w:style>
  <w:style w:type="paragraph" w:styleId="ListParagraph">
    <w:name w:val="List Paragraph"/>
    <w:basedOn w:val="Normal"/>
    <w:link w:val="ListParagraphChar"/>
    <w:uiPriority w:val="34"/>
    <w:unhideWhenUsed/>
    <w:qFormat/>
    <w:rsid w:val="006A6F39"/>
    <w:pPr>
      <w:ind w:left="720"/>
      <w:contextualSpacing/>
    </w:pPr>
  </w:style>
  <w:style w:type="character" w:styleId="Strong">
    <w:name w:val="Strong"/>
    <w:basedOn w:val="DefaultParagraphFont"/>
    <w:uiPriority w:val="22"/>
    <w:qFormat/>
    <w:rsid w:val="006A6F39"/>
    <w:rPr>
      <w:rFonts w:ascii="Arial" w:hAnsi="Arial" w:cs="Arial"/>
      <w:b/>
      <w:bCs/>
      <w:sz w:val="36"/>
      <w:szCs w:val="36"/>
    </w:rPr>
  </w:style>
  <w:style w:type="table" w:styleId="ListTable4">
    <w:name w:val="List Table 4"/>
    <w:basedOn w:val="TableNormal"/>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CA6A46"/>
    <w:rPr>
      <w:rFonts w:ascii="Times New Roman" w:hAnsi="Times New Roman"/>
      <w:sz w:val="24"/>
    </w:rPr>
  </w:style>
  <w:style w:type="paragraph" w:styleId="Caption">
    <w:name w:val="caption"/>
    <w:basedOn w:val="Normal"/>
    <w:next w:val="Normal"/>
    <w:uiPriority w:val="35"/>
    <w:unhideWhenUsed/>
    <w:qFormat/>
    <w:rsid w:val="00A86BC9"/>
    <w:pPr>
      <w:keepNext/>
      <w:spacing w:before="100" w:beforeAutospacing="1" w:after="0" w:line="240" w:lineRule="auto"/>
    </w:pPr>
    <w:rPr>
      <w:b/>
      <w:i/>
      <w:iCs/>
      <w:sz w:val="18"/>
      <w:szCs w:val="18"/>
    </w:rPr>
  </w:style>
  <w:style w:type="paragraph" w:styleId="BalloonText">
    <w:name w:val="Balloon Text"/>
    <w:basedOn w:val="Normal"/>
    <w:link w:val="BalloonTextChar"/>
    <w:uiPriority w:val="99"/>
    <w:semiHidden/>
    <w:unhideWhenUsed/>
    <w:rsid w:val="001B3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DE"/>
    <w:rPr>
      <w:rFonts w:ascii="Segoe UI" w:hAnsi="Segoe UI" w:cs="Segoe UI"/>
      <w:sz w:val="18"/>
      <w:szCs w:val="18"/>
    </w:rPr>
  </w:style>
  <w:style w:type="table" w:styleId="ListTable1Light">
    <w:name w:val="List Table 1 Light"/>
    <w:basedOn w:val="TableNormal"/>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6700C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700C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700C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700C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700CE"/>
    <w:pPr>
      <w:spacing w:after="0"/>
      <w:ind w:left="1920"/>
    </w:pPr>
    <w:rPr>
      <w:rFonts w:asciiTheme="minorHAnsi" w:hAnsiTheme="minorHAnsi"/>
      <w:sz w:val="18"/>
      <w:szCs w:val="18"/>
    </w:rPr>
  </w:style>
  <w:style w:type="table" w:styleId="GridTable4">
    <w:name w:val="Grid Table 4"/>
    <w:basedOn w:val="TableNormal"/>
    <w:uiPriority w:val="49"/>
    <w:rsid w:val="000A5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25A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725ADF"/>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4-Accent2">
    <w:name w:val="Grid Table 4 Accent 2"/>
    <w:basedOn w:val="TableNormal"/>
    <w:uiPriority w:val="49"/>
    <w:rsid w:val="00725ADF"/>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paragraph" w:customStyle="1" w:styleId="InsetTextHere">
    <w:name w:val="Inset Text Here"/>
    <w:basedOn w:val="NoSpacing"/>
    <w:link w:val="InsetTextHereChar"/>
    <w:qFormat/>
    <w:rsid w:val="00701654"/>
    <w:pPr>
      <w:jc w:val="center"/>
    </w:pPr>
    <w:rPr>
      <w:rFonts w:ascii="Times New Roman" w:hAnsi="Times New Roman"/>
      <w:i/>
      <w:noProof/>
      <w:color w:val="404040" w:themeColor="text1" w:themeTint="BF"/>
      <w:sz w:val="24"/>
      <w:szCs w:val="18"/>
      <w:lang w:eastAsia="en-US"/>
    </w:rPr>
  </w:style>
  <w:style w:type="character" w:customStyle="1" w:styleId="NoSpacingChar">
    <w:name w:val="No Spacing Char"/>
    <w:basedOn w:val="DefaultParagraphFont"/>
    <w:link w:val="NoSpacing"/>
    <w:uiPriority w:val="1"/>
    <w:rsid w:val="00701654"/>
  </w:style>
  <w:style w:type="character" w:customStyle="1" w:styleId="InsetTextHereChar">
    <w:name w:val="Inset Text Here Char"/>
    <w:basedOn w:val="NoSpacingChar"/>
    <w:link w:val="InsetTextHere"/>
    <w:rsid w:val="00701654"/>
    <w:rPr>
      <w:rFonts w:ascii="Times New Roman" w:hAnsi="Times New Roman"/>
      <w:i/>
      <w:noProof/>
      <w:color w:val="404040" w:themeColor="text1" w:themeTint="BF"/>
      <w:sz w:val="24"/>
      <w:szCs w:val="18"/>
      <w:lang w:eastAsia="en-US"/>
    </w:rPr>
  </w:style>
  <w:style w:type="character" w:styleId="CommentReference">
    <w:name w:val="annotation reference"/>
    <w:basedOn w:val="DefaultParagraphFont"/>
    <w:uiPriority w:val="99"/>
    <w:semiHidden/>
    <w:unhideWhenUsed/>
    <w:rsid w:val="001D530E"/>
    <w:rPr>
      <w:sz w:val="16"/>
      <w:szCs w:val="16"/>
    </w:rPr>
  </w:style>
  <w:style w:type="paragraph" w:styleId="CommentText">
    <w:name w:val="annotation text"/>
    <w:basedOn w:val="Normal"/>
    <w:link w:val="CommentTextChar"/>
    <w:uiPriority w:val="99"/>
    <w:semiHidden/>
    <w:unhideWhenUsed/>
    <w:rsid w:val="001D530E"/>
    <w:pPr>
      <w:spacing w:line="240" w:lineRule="auto"/>
    </w:pPr>
    <w:rPr>
      <w:sz w:val="20"/>
    </w:rPr>
  </w:style>
  <w:style w:type="character" w:customStyle="1" w:styleId="CommentTextChar">
    <w:name w:val="Comment Text Char"/>
    <w:basedOn w:val="DefaultParagraphFont"/>
    <w:link w:val="CommentText"/>
    <w:uiPriority w:val="99"/>
    <w:semiHidden/>
    <w:rsid w:val="001D530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D530E"/>
    <w:rPr>
      <w:b/>
      <w:bCs/>
    </w:rPr>
  </w:style>
  <w:style w:type="character" w:customStyle="1" w:styleId="CommentSubjectChar">
    <w:name w:val="Comment Subject Char"/>
    <w:basedOn w:val="CommentTextChar"/>
    <w:link w:val="CommentSubject"/>
    <w:uiPriority w:val="99"/>
    <w:semiHidden/>
    <w:rsid w:val="001D530E"/>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BIguidebook.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PlaceholderText"/>
            </w:rPr>
            <w:t>Click here to enter text.</w:t>
          </w:r>
        </w:p>
      </w:docPartBody>
    </w:docPart>
    <w:docPart>
      <w:docPartPr>
        <w:name w:val="434E17EFDC9C4C5F88FCD5E563C48C69"/>
        <w:category>
          <w:name w:val="General"/>
          <w:gallery w:val="placeholder"/>
        </w:category>
        <w:types>
          <w:type w:val="bbPlcHdr"/>
        </w:types>
        <w:behaviors>
          <w:behavior w:val="content"/>
        </w:behaviors>
        <w:guid w:val="{0A216207-D683-4BB3-A84B-D4B6DBFAFEE0}"/>
      </w:docPartPr>
      <w:docPartBody>
        <w:p w:rsidR="00C30409" w:rsidRDefault="003F1861" w:rsidP="003F1861">
          <w:pPr>
            <w:pStyle w:val="434E17EFDC9C4C5F88FCD5E563C48C69"/>
          </w:pPr>
          <w:r>
            <w:rPr>
              <w:rStyle w:val="PlaceholderText"/>
            </w:rPr>
            <w:t>[Business Requirements Identifier]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7"/>
    <w:rsid w:val="003131F1"/>
    <w:rsid w:val="003635C3"/>
    <w:rsid w:val="003F1861"/>
    <w:rsid w:val="00437AD9"/>
    <w:rsid w:val="004E1565"/>
    <w:rsid w:val="004E658D"/>
    <w:rsid w:val="006068C0"/>
    <w:rsid w:val="006F32B2"/>
    <w:rsid w:val="00721553"/>
    <w:rsid w:val="0076217E"/>
    <w:rsid w:val="00832A02"/>
    <w:rsid w:val="0085451B"/>
    <w:rsid w:val="008A4352"/>
    <w:rsid w:val="00AA06C1"/>
    <w:rsid w:val="00B523BB"/>
    <w:rsid w:val="00BA4A38"/>
    <w:rsid w:val="00C30409"/>
    <w:rsid w:val="00E7089B"/>
    <w:rsid w:val="00EB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861"/>
    <w:rPr>
      <w:color w:val="808080"/>
    </w:rPr>
  </w:style>
  <w:style w:type="paragraph" w:customStyle="1" w:styleId="649350F1EB964B6287A6EA9D0813F198">
    <w:name w:val="649350F1EB964B6287A6EA9D0813F198"/>
  </w:style>
  <w:style w:type="paragraph" w:customStyle="1" w:styleId="78373116592C49B085C036D8915C4292">
    <w:name w:val="78373116592C49B085C036D8915C4292"/>
  </w:style>
  <w:style w:type="paragraph" w:customStyle="1" w:styleId="EDF33C8166AF4177AC1123C6E518B70C">
    <w:name w:val="EDF33C8166AF4177AC1123C6E518B70C"/>
  </w:style>
  <w:style w:type="paragraph" w:customStyle="1" w:styleId="1A5A6CAEBA4845389E283572D210743A">
    <w:name w:val="1A5A6CAEBA4845389E283572D210743A"/>
  </w:style>
  <w:style w:type="paragraph" w:customStyle="1" w:styleId="51274A4C35624741A1372A6A2655F390">
    <w:name w:val="51274A4C35624741A1372A6A2655F390"/>
  </w:style>
  <w:style w:type="paragraph" w:customStyle="1" w:styleId="BD1DE544E81543D2B4C45C1A0F7E4505">
    <w:name w:val="BD1DE544E81543D2B4C45C1A0F7E4505"/>
  </w:style>
  <w:style w:type="paragraph" w:customStyle="1" w:styleId="F7AC258C383147539CC92C8A3EC9DA39">
    <w:name w:val="F7AC258C383147539CC92C8A3EC9DA39"/>
  </w:style>
  <w:style w:type="paragraph" w:customStyle="1" w:styleId="F1F8C5E267A241CCBFF0CF1130C486AB">
    <w:name w:val="F1F8C5E267A241CCBFF0CF1130C486AB"/>
  </w:style>
  <w:style w:type="paragraph" w:customStyle="1" w:styleId="B569AE6ED2344363A0A6DA85B0702D32">
    <w:name w:val="B569AE6ED2344363A0A6DA85B0702D32"/>
  </w:style>
  <w:style w:type="paragraph" w:customStyle="1" w:styleId="F1F686FD1CA3406AA6858D07B182191A">
    <w:name w:val="F1F686FD1CA3406AA6858D07B182191A"/>
  </w:style>
  <w:style w:type="paragraph" w:customStyle="1" w:styleId="1E18E882294E4832AA3F25F283048F60">
    <w:name w:val="1E18E882294E4832AA3F25F283048F60"/>
    <w:rsid w:val="00EB1357"/>
  </w:style>
  <w:style w:type="paragraph" w:customStyle="1" w:styleId="4DC774E49EF04AC089F535C76C6FD926">
    <w:name w:val="4DC774E49EF04AC089F535C76C6FD926"/>
    <w:rsid w:val="00EB1357"/>
  </w:style>
  <w:style w:type="paragraph" w:customStyle="1" w:styleId="C419404139394E1F9D925161FC766BBA">
    <w:name w:val="C419404139394E1F9D925161FC766BBA"/>
    <w:rsid w:val="00EB1357"/>
  </w:style>
  <w:style w:type="paragraph" w:customStyle="1" w:styleId="075D71DE864B49949DFF602EBF88A60C">
    <w:name w:val="075D71DE864B49949DFF602EBF88A60C"/>
    <w:rsid w:val="00EB1357"/>
  </w:style>
  <w:style w:type="paragraph" w:customStyle="1" w:styleId="A27F22D7E0004274A73C7FCFBA730F83">
    <w:name w:val="A27F22D7E0004274A73C7FCFBA730F83"/>
    <w:rsid w:val="00EB1357"/>
  </w:style>
  <w:style w:type="paragraph" w:customStyle="1" w:styleId="864DDA77075B48C9ABF66B3E17DC1E12">
    <w:name w:val="864DDA77075B48C9ABF66B3E17DC1E12"/>
    <w:rsid w:val="00EB1357"/>
  </w:style>
  <w:style w:type="paragraph" w:customStyle="1" w:styleId="8368337DDF024DF38271150C2D4FEDA3">
    <w:name w:val="8368337DDF024DF38271150C2D4FEDA3"/>
    <w:rsid w:val="00EB1357"/>
  </w:style>
  <w:style w:type="paragraph" w:customStyle="1" w:styleId="8DB694BB2D874C19AD097C302101E3AC">
    <w:name w:val="8DB694BB2D874C19AD097C302101E3AC"/>
    <w:rsid w:val="00EB1357"/>
  </w:style>
  <w:style w:type="paragraph" w:customStyle="1" w:styleId="78BAB64DA6CA406695CC759B71903394">
    <w:name w:val="78BAB64DA6CA406695CC759B71903394"/>
    <w:rsid w:val="00EB1357"/>
  </w:style>
  <w:style w:type="paragraph" w:customStyle="1" w:styleId="93149B67C76A4898A87C997B8623DBB6">
    <w:name w:val="93149B67C76A4898A87C997B8623DBB6"/>
    <w:rsid w:val="00EB1357"/>
  </w:style>
  <w:style w:type="paragraph" w:customStyle="1" w:styleId="4B1EDFA13E344FC48584DE81AE521A85">
    <w:name w:val="4B1EDFA13E344FC48584DE81AE521A85"/>
    <w:rsid w:val="00EB1357"/>
  </w:style>
  <w:style w:type="paragraph" w:customStyle="1" w:styleId="E0943C2C552845B199D3C61E836F5498">
    <w:name w:val="E0943C2C552845B199D3C61E836F5498"/>
    <w:rsid w:val="00EB1357"/>
  </w:style>
  <w:style w:type="paragraph" w:customStyle="1" w:styleId="85CF9CE397564C709F4249EE8D8B253C">
    <w:name w:val="85CF9CE397564C709F4249EE8D8B253C"/>
    <w:rsid w:val="00EB1357"/>
  </w:style>
  <w:style w:type="paragraph" w:customStyle="1" w:styleId="598B815F264A49BAA3330307465D7F8D">
    <w:name w:val="598B815F264A49BAA3330307465D7F8D"/>
    <w:rsid w:val="00EB1357"/>
  </w:style>
  <w:style w:type="paragraph" w:customStyle="1" w:styleId="B2CA72A0A519410FA260E0DA6AF90317">
    <w:name w:val="B2CA72A0A519410FA260E0DA6AF90317"/>
    <w:rsid w:val="00EB1357"/>
  </w:style>
  <w:style w:type="paragraph" w:customStyle="1" w:styleId="1B569739A30E409383C65C38C8C37451">
    <w:name w:val="1B569739A30E409383C65C38C8C37451"/>
    <w:rsid w:val="00EB1357"/>
  </w:style>
  <w:style w:type="paragraph" w:customStyle="1" w:styleId="A5DB09FE43024C678C13D4C793F07898">
    <w:name w:val="A5DB09FE43024C678C13D4C793F07898"/>
    <w:rsid w:val="00EB1357"/>
  </w:style>
  <w:style w:type="paragraph" w:customStyle="1" w:styleId="7B0148B2D6DC4AFE9DE546E1E349AE26">
    <w:name w:val="7B0148B2D6DC4AFE9DE546E1E349AE26"/>
    <w:rsid w:val="006068C0"/>
  </w:style>
  <w:style w:type="paragraph" w:customStyle="1" w:styleId="B1846F22722C47388E78B48DF2032FE2">
    <w:name w:val="B1846F22722C47388E78B48DF2032FE2"/>
    <w:rsid w:val="003131F1"/>
  </w:style>
  <w:style w:type="paragraph" w:customStyle="1" w:styleId="7FB153D694414A7D8FB9DA102AA4365A">
    <w:name w:val="7FB153D694414A7D8FB9DA102AA4365A"/>
    <w:rsid w:val="003131F1"/>
  </w:style>
  <w:style w:type="paragraph" w:customStyle="1" w:styleId="FEAB1AC63240480C9DE2AC736FCA8220">
    <w:name w:val="FEAB1AC63240480C9DE2AC736FCA8220"/>
    <w:rsid w:val="003131F1"/>
  </w:style>
  <w:style w:type="paragraph" w:customStyle="1" w:styleId="0BA03F6CF24045C9A11B6A2968C3ECC0">
    <w:name w:val="0BA03F6CF24045C9A11B6A2968C3ECC0"/>
    <w:rsid w:val="003131F1"/>
  </w:style>
  <w:style w:type="paragraph" w:customStyle="1" w:styleId="999C6920301A437FA67FAE83FFFA8F21">
    <w:name w:val="999C6920301A437FA67FAE83FFFA8F21"/>
    <w:rsid w:val="003131F1"/>
  </w:style>
  <w:style w:type="paragraph" w:customStyle="1" w:styleId="69894E03221A447DA2F20B885E400161">
    <w:name w:val="69894E03221A447DA2F20B885E400161"/>
    <w:rsid w:val="003131F1"/>
  </w:style>
  <w:style w:type="paragraph" w:customStyle="1" w:styleId="2F14587B9D6444E6B6733C866B7F0FE7">
    <w:name w:val="2F14587B9D6444E6B6733C866B7F0FE7"/>
    <w:rsid w:val="003131F1"/>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 w:type="paragraph" w:customStyle="1" w:styleId="D2598E05ED9A4AC7942C9B547B933077">
    <w:name w:val="D2598E05ED9A4AC7942C9B547B933077"/>
    <w:rsid w:val="004E658D"/>
  </w:style>
  <w:style w:type="paragraph" w:customStyle="1" w:styleId="F47AB507F34A4A2BB46F86527F161DD1">
    <w:name w:val="F47AB507F34A4A2BB46F86527F161DD1"/>
    <w:rsid w:val="004E658D"/>
  </w:style>
  <w:style w:type="paragraph" w:customStyle="1" w:styleId="0A98BE5D98834818B7F9C7335AAD2741">
    <w:name w:val="0A98BE5D98834818B7F9C7335AAD2741"/>
    <w:rsid w:val="004E658D"/>
  </w:style>
  <w:style w:type="paragraph" w:customStyle="1" w:styleId="434E17EFDC9C4C5F88FCD5E563C48C69">
    <w:name w:val="434E17EFDC9C4C5F88FCD5E563C48C69"/>
    <w:rsid w:val="003F1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CC426CE4-D7C0-43E5-96C5-DBA452B8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549</TotalTime>
  <Pages>1</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BI Requirements</vt:lpstr>
    </vt:vector>
  </TitlesOfParts>
  <Company/>
  <LinksUpToDate>false</LinksUpToDate>
  <CharactersWithSpaces>13703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Requirements</dc:title>
  <dc:subject>Company: BI Project</dc:subject>
  <dc:creator>rick sherman</dc:creator>
  <cp:keywords/>
  <dc:description/>
  <cp:lastModifiedBy>rick sherman</cp:lastModifiedBy>
  <cp:revision>26</cp:revision>
  <cp:lastPrinted>2014-10-19T15:29:00Z</cp:lastPrinted>
  <dcterms:created xsi:type="dcterms:W3CDTF">2014-10-24T17:40:00Z</dcterms:created>
  <dcterms:modified xsi:type="dcterms:W3CDTF">2014-11-16T17:39:00Z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